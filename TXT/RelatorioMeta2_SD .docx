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77F5" w14:textId="77777777" w:rsidR="00C6554A" w:rsidRPr="008B5277" w:rsidRDefault="002554CD" w:rsidP="00C6554A">
      <w:pPr>
        <w:pStyle w:val="Fotografia"/>
      </w:pPr>
      <w:r w:rsidRPr="008B5277">
        <w:rPr>
          <w:noProof/>
          <w:lang w:bidi="pt-PT"/>
        </w:rPr>
        <w:drawing>
          <wp:inline distT="0" distB="0" distL="0" distR="0" wp14:anchorId="6FE65FE0" wp14:editId="73F9182C">
            <wp:extent cx="3657600" cy="5486400"/>
            <wp:effectExtent l="0" t="0" r="0" b="0"/>
            <wp:docPr id="22" name="Imagem 22" descr="Lago glaciar azul rodeado de gelo branco numa montanha e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DEEF6F" w14:textId="149DD9FA" w:rsidR="00C6554A" w:rsidRDefault="00742362" w:rsidP="00C6554A">
      <w:pPr>
        <w:pStyle w:val="Ttulo"/>
      </w:pPr>
      <w:r>
        <w:t>Googol: motor de pesquisa de páginas Web</w:t>
      </w:r>
    </w:p>
    <w:p w14:paraId="1F9451DD" w14:textId="310E57FF" w:rsidR="00C6554A" w:rsidRPr="00D5413C" w:rsidRDefault="00742362" w:rsidP="00C6554A">
      <w:pPr>
        <w:pStyle w:val="Subttulo"/>
      </w:pPr>
      <w:r>
        <w:t xml:space="preserve">Sistemas distribuíds -  meta </w:t>
      </w:r>
      <w:r w:rsidR="002B52D0">
        <w:t>2</w:t>
      </w:r>
    </w:p>
    <w:p w14:paraId="562605B8" w14:textId="51F3DB46" w:rsidR="00742362" w:rsidRDefault="00742362" w:rsidP="00C6554A">
      <w:pPr>
        <w:pStyle w:val="InformaesdeContacto"/>
        <w:rPr>
          <w:u w:val="single"/>
        </w:rPr>
      </w:pPr>
      <w:r>
        <w:t xml:space="preserve">David </w:t>
      </w:r>
      <w:r>
        <w:rPr>
          <w:u w:val="single"/>
        </w:rPr>
        <w:t xml:space="preserve">Silva – </w:t>
      </w:r>
      <w:r w:rsidR="002B52D0">
        <w:rPr>
          <w:u w:val="single"/>
        </w:rPr>
        <w:t>2020217642</w:t>
      </w:r>
    </w:p>
    <w:p w14:paraId="1098ED7D" w14:textId="77777777" w:rsidR="00742362" w:rsidRDefault="00742362" w:rsidP="00C6554A">
      <w:pPr>
        <w:pStyle w:val="InformaesdeContacto"/>
        <w:rPr>
          <w:u w:val="single"/>
        </w:rPr>
      </w:pPr>
      <w:r>
        <w:rPr>
          <w:u w:val="single"/>
        </w:rPr>
        <w:t>Eduardo Carneiro 2020240332</w:t>
      </w:r>
    </w:p>
    <w:p w14:paraId="627FFB0E" w14:textId="77777777" w:rsidR="00742362" w:rsidRDefault="00742362">
      <w:pPr>
        <w:rPr>
          <w:u w:val="single"/>
        </w:rPr>
      </w:pPr>
      <w:r>
        <w:rPr>
          <w:u w:val="single"/>
        </w:rPr>
        <w:br w:type="page"/>
      </w:r>
    </w:p>
    <w:p w14:paraId="750D9B74" w14:textId="14B621C5" w:rsidR="003877EE" w:rsidRDefault="0006643A" w:rsidP="77A2B3E8">
      <w:pPr>
        <w:pStyle w:val="ndice1"/>
        <w:tabs>
          <w:tab w:val="right" w:leader="dot" w:pos="8295"/>
        </w:tabs>
        <w:rPr>
          <w:rStyle w:val="Hiperligao"/>
          <w:noProof/>
          <w:lang w:eastAsia="pt-PT"/>
        </w:rPr>
      </w:pPr>
      <w:r>
        <w:fldChar w:fldCharType="begin"/>
      </w:r>
      <w:r w:rsidR="440E7815">
        <w:instrText>TOC \o "1-3" \h \z \u</w:instrText>
      </w:r>
      <w:r>
        <w:fldChar w:fldCharType="separate"/>
      </w:r>
      <w:hyperlink w:anchor="_Toc363883867">
        <w:r w:rsidR="2334724E" w:rsidRPr="2334724E">
          <w:rPr>
            <w:rStyle w:val="Hiperligao"/>
          </w:rPr>
          <w:t>Introdução</w:t>
        </w:r>
        <w:r w:rsidR="00F91534">
          <w:tab/>
        </w:r>
        <w:r w:rsidR="00F91534">
          <w:fldChar w:fldCharType="begin"/>
        </w:r>
        <w:r w:rsidR="00F91534">
          <w:instrText>PAGEREF _Toc363883867 \h</w:instrText>
        </w:r>
        <w:r w:rsidR="00F91534">
          <w:fldChar w:fldCharType="separate"/>
        </w:r>
        <w:r w:rsidR="2334724E" w:rsidRPr="2334724E">
          <w:rPr>
            <w:rStyle w:val="Hiperligao"/>
          </w:rPr>
          <w:t>2</w:t>
        </w:r>
        <w:r w:rsidR="00F91534">
          <w:fldChar w:fldCharType="end"/>
        </w:r>
      </w:hyperlink>
    </w:p>
    <w:p w14:paraId="26119DDD" w14:textId="732560E2" w:rsidR="003877EE" w:rsidRDefault="0006643A" w:rsidP="77A2B3E8">
      <w:pPr>
        <w:pStyle w:val="ndice1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1916914506">
        <w:r w:rsidR="4F7D4EFD" w:rsidRPr="4F7D4EFD">
          <w:rPr>
            <w:rStyle w:val="Hiperligao"/>
          </w:rPr>
          <w:t>Arquitetura de software</w:t>
        </w:r>
        <w:r w:rsidR="00F91534">
          <w:tab/>
        </w:r>
        <w:r w:rsidR="00F91534">
          <w:fldChar w:fldCharType="begin"/>
        </w:r>
        <w:r w:rsidR="00F91534">
          <w:instrText>PAGEREF _Toc1916914506 \h</w:instrText>
        </w:r>
        <w:r w:rsidR="00F91534">
          <w:fldChar w:fldCharType="separate"/>
        </w:r>
        <w:r w:rsidR="4F7D4EFD" w:rsidRPr="4F7D4EFD">
          <w:rPr>
            <w:rStyle w:val="Hiperligao"/>
          </w:rPr>
          <w:t>3</w:t>
        </w:r>
        <w:r w:rsidR="00F91534">
          <w:fldChar w:fldCharType="end"/>
        </w:r>
      </w:hyperlink>
    </w:p>
    <w:p w14:paraId="0CE1F058" w14:textId="544F6528" w:rsidR="003877EE" w:rsidRDefault="0006643A" w:rsidP="77A2B3E8">
      <w:pPr>
        <w:pStyle w:val="ndice1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803430777">
        <w:r w:rsidR="4F7D4EFD" w:rsidRPr="4F7D4EFD">
          <w:rPr>
            <w:rStyle w:val="Hiperligao"/>
          </w:rPr>
          <w:t>Protocolo de comunicação multicast</w:t>
        </w:r>
        <w:r w:rsidR="00F91534">
          <w:tab/>
        </w:r>
        <w:r w:rsidR="00F91534">
          <w:fldChar w:fldCharType="begin"/>
        </w:r>
        <w:r w:rsidR="00F91534">
          <w:instrText>PAGEREF _Toc803430777 \h</w:instrText>
        </w:r>
        <w:r w:rsidR="00F91534">
          <w:fldChar w:fldCharType="separate"/>
        </w:r>
        <w:r w:rsidR="4F7D4EFD" w:rsidRPr="4F7D4EFD">
          <w:rPr>
            <w:rStyle w:val="Hiperligao"/>
          </w:rPr>
          <w:t>4</w:t>
        </w:r>
        <w:r w:rsidR="00F91534">
          <w:fldChar w:fldCharType="end"/>
        </w:r>
      </w:hyperlink>
    </w:p>
    <w:p w14:paraId="52CE1744" w14:textId="5E6ECA94" w:rsidR="003877EE" w:rsidRDefault="0006643A" w:rsidP="77A2B3E8">
      <w:pPr>
        <w:pStyle w:val="ndice1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994498586">
        <w:r w:rsidR="4F7D4EFD" w:rsidRPr="4F7D4EFD">
          <w:rPr>
            <w:rStyle w:val="Hiperligao"/>
          </w:rPr>
          <w:t>Chamadas RMI e callbacks</w:t>
        </w:r>
        <w:r w:rsidR="00F91534">
          <w:tab/>
        </w:r>
        <w:r w:rsidR="00F91534">
          <w:fldChar w:fldCharType="begin"/>
        </w:r>
        <w:r w:rsidR="00F91534">
          <w:instrText>PAGEREF _Toc994498586 \h</w:instrText>
        </w:r>
        <w:r w:rsidR="00F91534">
          <w:fldChar w:fldCharType="separate"/>
        </w:r>
        <w:r w:rsidR="4F7D4EFD" w:rsidRPr="4F7D4EFD">
          <w:rPr>
            <w:rStyle w:val="Hiperligao"/>
          </w:rPr>
          <w:t>5</w:t>
        </w:r>
        <w:r w:rsidR="00F91534">
          <w:fldChar w:fldCharType="end"/>
        </w:r>
      </w:hyperlink>
    </w:p>
    <w:p w14:paraId="475F677D" w14:textId="7F732C99" w:rsidR="003877EE" w:rsidRDefault="0006643A" w:rsidP="77A2B3E8">
      <w:pPr>
        <w:pStyle w:val="ndice1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790783510">
        <w:r w:rsidR="4F7D4EFD" w:rsidRPr="4F7D4EFD">
          <w:rPr>
            <w:rStyle w:val="Hiperligao"/>
          </w:rPr>
          <w:t>Componentes</w:t>
        </w:r>
        <w:r w:rsidR="00F91534">
          <w:tab/>
        </w:r>
        <w:r w:rsidR="00F91534">
          <w:fldChar w:fldCharType="begin"/>
        </w:r>
        <w:r w:rsidR="00F91534">
          <w:instrText>PAGEREF _Toc790783510 \h</w:instrText>
        </w:r>
        <w:r w:rsidR="00F91534">
          <w:fldChar w:fldCharType="separate"/>
        </w:r>
        <w:r w:rsidR="4F7D4EFD" w:rsidRPr="4F7D4EFD">
          <w:rPr>
            <w:rStyle w:val="Hiperligao"/>
          </w:rPr>
          <w:t>6</w:t>
        </w:r>
        <w:r w:rsidR="00F91534">
          <w:fldChar w:fldCharType="end"/>
        </w:r>
      </w:hyperlink>
    </w:p>
    <w:p w14:paraId="321213CE" w14:textId="4D87A0A6" w:rsidR="003877EE" w:rsidRDefault="0006643A" w:rsidP="77A2B3E8">
      <w:pPr>
        <w:pStyle w:val="ndice1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1058061234">
        <w:r w:rsidR="4F7D4EFD" w:rsidRPr="4F7D4EFD">
          <w:rPr>
            <w:rStyle w:val="Hiperligao"/>
          </w:rPr>
          <w:t>Models, Views e Controller</w:t>
        </w:r>
        <w:r w:rsidR="00F91534">
          <w:tab/>
        </w:r>
        <w:r w:rsidR="00F91534">
          <w:fldChar w:fldCharType="begin"/>
        </w:r>
        <w:r w:rsidR="00F91534">
          <w:instrText>PAGEREF _Toc1058061234 \h</w:instrText>
        </w:r>
        <w:r w:rsidR="00F91534">
          <w:fldChar w:fldCharType="separate"/>
        </w:r>
        <w:r w:rsidR="4F7D4EFD" w:rsidRPr="4F7D4EFD">
          <w:rPr>
            <w:rStyle w:val="Hiperligao"/>
          </w:rPr>
          <w:t>8</w:t>
        </w:r>
        <w:r w:rsidR="00F91534">
          <w:fldChar w:fldCharType="end"/>
        </w:r>
      </w:hyperlink>
    </w:p>
    <w:p w14:paraId="7A8EA72A" w14:textId="4A6786E4" w:rsidR="003877EE" w:rsidRDefault="0006643A" w:rsidP="50395A4F">
      <w:pPr>
        <w:pStyle w:val="ndice2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1748642318">
        <w:r w:rsidR="4F7D4EFD" w:rsidRPr="4F7D4EFD">
          <w:rPr>
            <w:rStyle w:val="Hiperligao"/>
          </w:rPr>
          <w:t>Models</w:t>
        </w:r>
        <w:r w:rsidR="00F91534">
          <w:tab/>
        </w:r>
        <w:r w:rsidR="00F91534">
          <w:fldChar w:fldCharType="begin"/>
        </w:r>
        <w:r w:rsidR="00F91534">
          <w:instrText>PAGEREF _Toc1748642318 \h</w:instrText>
        </w:r>
        <w:r w:rsidR="00F91534">
          <w:fldChar w:fldCharType="separate"/>
        </w:r>
        <w:r w:rsidR="4F7D4EFD" w:rsidRPr="4F7D4EFD">
          <w:rPr>
            <w:rStyle w:val="Hiperligao"/>
          </w:rPr>
          <w:t>9</w:t>
        </w:r>
        <w:r w:rsidR="00F91534">
          <w:fldChar w:fldCharType="end"/>
        </w:r>
      </w:hyperlink>
    </w:p>
    <w:p w14:paraId="4DAFF496" w14:textId="709DC4A4" w:rsidR="003877EE" w:rsidRDefault="0006643A" w:rsidP="50395A4F">
      <w:pPr>
        <w:pStyle w:val="ndice2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28850662">
        <w:r w:rsidR="4F7D4EFD" w:rsidRPr="4F7D4EFD">
          <w:rPr>
            <w:rStyle w:val="Hiperligao"/>
          </w:rPr>
          <w:t>Views</w:t>
        </w:r>
        <w:r w:rsidR="00F91534">
          <w:tab/>
        </w:r>
        <w:r w:rsidR="00F91534">
          <w:fldChar w:fldCharType="begin"/>
        </w:r>
        <w:r w:rsidR="00F91534">
          <w:instrText>PAGEREF _Toc28850662 \h</w:instrText>
        </w:r>
        <w:r w:rsidR="00F91534">
          <w:fldChar w:fldCharType="separate"/>
        </w:r>
        <w:r w:rsidR="4F7D4EFD" w:rsidRPr="4F7D4EFD">
          <w:rPr>
            <w:rStyle w:val="Hiperligao"/>
          </w:rPr>
          <w:t>9</w:t>
        </w:r>
        <w:r w:rsidR="00F91534">
          <w:fldChar w:fldCharType="end"/>
        </w:r>
      </w:hyperlink>
    </w:p>
    <w:p w14:paraId="724701EB" w14:textId="3C0E4B16" w:rsidR="003877EE" w:rsidRDefault="0006643A" w:rsidP="50395A4F">
      <w:pPr>
        <w:pStyle w:val="ndice2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1296376563">
        <w:r w:rsidR="4F7D4EFD" w:rsidRPr="4F7D4EFD">
          <w:rPr>
            <w:rStyle w:val="Hiperligao"/>
          </w:rPr>
          <w:t>CONtrollers</w:t>
        </w:r>
        <w:r w:rsidR="00F91534">
          <w:tab/>
        </w:r>
        <w:r w:rsidR="00F91534">
          <w:fldChar w:fldCharType="begin"/>
        </w:r>
        <w:r w:rsidR="00F91534">
          <w:instrText>PAGEREF _Toc1296376563 \h</w:instrText>
        </w:r>
        <w:r w:rsidR="00F91534">
          <w:fldChar w:fldCharType="separate"/>
        </w:r>
        <w:r w:rsidR="4F7D4EFD" w:rsidRPr="4F7D4EFD">
          <w:rPr>
            <w:rStyle w:val="Hiperligao"/>
          </w:rPr>
          <w:t>9</w:t>
        </w:r>
        <w:r w:rsidR="00F91534">
          <w:fldChar w:fldCharType="end"/>
        </w:r>
      </w:hyperlink>
    </w:p>
    <w:p w14:paraId="29219600" w14:textId="78E07920" w:rsidR="003877EE" w:rsidRDefault="0006643A" w:rsidP="77A2B3E8">
      <w:pPr>
        <w:pStyle w:val="ndice1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938704">
        <w:r w:rsidR="4F7D4EFD" w:rsidRPr="4F7D4EFD">
          <w:rPr>
            <w:rStyle w:val="Hiperligao"/>
          </w:rPr>
          <w:t>Endpoints</w:t>
        </w:r>
        <w:r w:rsidR="00F91534">
          <w:tab/>
        </w:r>
        <w:r w:rsidR="00F91534">
          <w:fldChar w:fldCharType="begin"/>
        </w:r>
        <w:r w:rsidR="00F91534">
          <w:instrText>PAGEREF _Toc938704 \h</w:instrText>
        </w:r>
        <w:r w:rsidR="00F91534">
          <w:fldChar w:fldCharType="separate"/>
        </w:r>
        <w:r w:rsidR="4F7D4EFD" w:rsidRPr="4F7D4EFD">
          <w:rPr>
            <w:rStyle w:val="Hiperligao"/>
          </w:rPr>
          <w:t>10</w:t>
        </w:r>
        <w:r w:rsidR="00F91534">
          <w:fldChar w:fldCharType="end"/>
        </w:r>
      </w:hyperlink>
    </w:p>
    <w:p w14:paraId="08843AC5" w14:textId="16615179" w:rsidR="003877EE" w:rsidRDefault="0006643A" w:rsidP="50395A4F">
      <w:pPr>
        <w:pStyle w:val="ndice1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1393079186">
        <w:r w:rsidR="4F7D4EFD" w:rsidRPr="4F7D4EFD">
          <w:rPr>
            <w:rStyle w:val="Hiperligao"/>
          </w:rPr>
          <w:t>Integração SpringBoot com SearchModule RMI</w:t>
        </w:r>
        <w:r w:rsidR="00F91534">
          <w:tab/>
        </w:r>
        <w:r w:rsidR="00F91534">
          <w:fldChar w:fldCharType="begin"/>
        </w:r>
        <w:r w:rsidR="00F91534">
          <w:instrText>PAGEREF _Toc1393079186 \h</w:instrText>
        </w:r>
        <w:r w:rsidR="00F91534">
          <w:fldChar w:fldCharType="separate"/>
        </w:r>
        <w:r w:rsidR="4F7D4EFD" w:rsidRPr="4F7D4EFD">
          <w:rPr>
            <w:rStyle w:val="Hiperligao"/>
          </w:rPr>
          <w:t>10</w:t>
        </w:r>
        <w:r w:rsidR="00F91534">
          <w:fldChar w:fldCharType="end"/>
        </w:r>
      </w:hyperlink>
    </w:p>
    <w:p w14:paraId="53CF56F4" w14:textId="53584AA1" w:rsidR="003877EE" w:rsidRDefault="0006643A" w:rsidP="50395A4F">
      <w:pPr>
        <w:pStyle w:val="ndice1"/>
        <w:tabs>
          <w:tab w:val="right" w:leader="dot" w:pos="8295"/>
        </w:tabs>
        <w:rPr>
          <w:rStyle w:val="Hiperligao"/>
          <w:noProof/>
          <w:lang w:eastAsia="pt-PT"/>
        </w:rPr>
      </w:pPr>
      <w:hyperlink w:anchor="_Toc300135479">
        <w:r w:rsidR="4F7D4EFD" w:rsidRPr="4F7D4EFD">
          <w:rPr>
            <w:rStyle w:val="Hiperligao"/>
          </w:rPr>
          <w:t>Websocket</w:t>
        </w:r>
        <w:r w:rsidR="00F91534">
          <w:tab/>
        </w:r>
        <w:r w:rsidR="00F91534">
          <w:fldChar w:fldCharType="begin"/>
        </w:r>
        <w:r w:rsidR="00F91534">
          <w:instrText>PAGEREF _Toc300135479 \h</w:instrText>
        </w:r>
        <w:r w:rsidR="00F91534">
          <w:fldChar w:fldCharType="separate"/>
        </w:r>
        <w:r w:rsidR="4F7D4EFD" w:rsidRPr="4F7D4EFD">
          <w:rPr>
            <w:rStyle w:val="Hiperligao"/>
          </w:rPr>
          <w:t>10</w:t>
        </w:r>
        <w:r w:rsidR="00F91534">
          <w:fldChar w:fldCharType="end"/>
        </w:r>
      </w:hyperlink>
    </w:p>
    <w:p w14:paraId="1EA5AA58" w14:textId="3E49F2ED" w:rsidR="440E7815" w:rsidRDefault="0006643A" w:rsidP="440E7815">
      <w:pPr>
        <w:pStyle w:val="ndice1"/>
        <w:tabs>
          <w:tab w:val="right" w:leader="dot" w:pos="8295"/>
        </w:tabs>
        <w:rPr>
          <w:rStyle w:val="Hiperligao"/>
        </w:rPr>
      </w:pPr>
      <w:hyperlink w:anchor="_Toc648822996">
        <w:r w:rsidR="4F7D4EFD" w:rsidRPr="4F7D4EFD">
          <w:rPr>
            <w:rStyle w:val="Hiperligao"/>
          </w:rPr>
          <w:t>Integração com API REST do HackerNews</w:t>
        </w:r>
        <w:r w:rsidR="00F91534">
          <w:tab/>
        </w:r>
        <w:r w:rsidR="00F91534">
          <w:fldChar w:fldCharType="begin"/>
        </w:r>
        <w:r w:rsidR="00F91534">
          <w:instrText>PAGEREF _Toc648822996 \h</w:instrText>
        </w:r>
        <w:r w:rsidR="00F91534">
          <w:fldChar w:fldCharType="separate"/>
        </w:r>
        <w:r w:rsidR="4F7D4EFD" w:rsidRPr="4F7D4EFD">
          <w:rPr>
            <w:rStyle w:val="Hiperligao"/>
          </w:rPr>
          <w:t>11</w:t>
        </w:r>
        <w:r w:rsidR="00F91534">
          <w:fldChar w:fldCharType="end"/>
        </w:r>
      </w:hyperlink>
    </w:p>
    <w:p w14:paraId="3283AB46" w14:textId="72427ECE" w:rsidR="440E7815" w:rsidRDefault="0006643A" w:rsidP="440E7815">
      <w:pPr>
        <w:pStyle w:val="ndice1"/>
        <w:tabs>
          <w:tab w:val="right" w:leader="dot" w:pos="8295"/>
        </w:tabs>
        <w:rPr>
          <w:rStyle w:val="Hiperligao"/>
        </w:rPr>
      </w:pPr>
      <w:hyperlink w:anchor="_Toc2074040053">
        <w:r w:rsidR="4F7D4EFD" w:rsidRPr="4F7D4EFD">
          <w:rPr>
            <w:rStyle w:val="Hiperligao"/>
          </w:rPr>
          <w:t>Tratamento de exceções e failover</w:t>
        </w:r>
        <w:r w:rsidR="00F91534">
          <w:tab/>
        </w:r>
        <w:r w:rsidR="00F91534">
          <w:fldChar w:fldCharType="begin"/>
        </w:r>
        <w:r w:rsidR="00F91534">
          <w:instrText>PAGEREF _Toc2074040053 \h</w:instrText>
        </w:r>
        <w:r w:rsidR="00F91534">
          <w:fldChar w:fldCharType="separate"/>
        </w:r>
        <w:r w:rsidR="4F7D4EFD" w:rsidRPr="4F7D4EFD">
          <w:rPr>
            <w:rStyle w:val="Hiperligao"/>
          </w:rPr>
          <w:t>11</w:t>
        </w:r>
        <w:r w:rsidR="00F91534">
          <w:fldChar w:fldCharType="end"/>
        </w:r>
      </w:hyperlink>
    </w:p>
    <w:p w14:paraId="4FF7FFD3" w14:textId="5B1C87FA" w:rsidR="440E7815" w:rsidRDefault="0006643A" w:rsidP="50395A4F">
      <w:pPr>
        <w:pStyle w:val="ndice2"/>
        <w:tabs>
          <w:tab w:val="right" w:leader="dot" w:pos="8295"/>
        </w:tabs>
        <w:rPr>
          <w:rStyle w:val="Hiperligao"/>
        </w:rPr>
      </w:pPr>
      <w:hyperlink w:anchor="_Toc1135407402">
        <w:r w:rsidR="4F7D4EFD" w:rsidRPr="4F7D4EFD">
          <w:rPr>
            <w:rStyle w:val="Hiperligao"/>
          </w:rPr>
          <w:t>Exceções</w:t>
        </w:r>
        <w:r w:rsidR="00F91534">
          <w:tab/>
        </w:r>
        <w:r w:rsidR="00F91534">
          <w:fldChar w:fldCharType="begin"/>
        </w:r>
        <w:r w:rsidR="00F91534">
          <w:instrText>PAGEREF _Toc1135407402 \h</w:instrText>
        </w:r>
        <w:r w:rsidR="00F91534">
          <w:fldChar w:fldCharType="separate"/>
        </w:r>
        <w:r w:rsidR="4F7D4EFD" w:rsidRPr="4F7D4EFD">
          <w:rPr>
            <w:rStyle w:val="Hiperligao"/>
          </w:rPr>
          <w:t>11</w:t>
        </w:r>
        <w:r w:rsidR="00F91534">
          <w:fldChar w:fldCharType="end"/>
        </w:r>
      </w:hyperlink>
    </w:p>
    <w:p w14:paraId="562B236E" w14:textId="70EA4A01" w:rsidR="50395A4F" w:rsidRDefault="0006643A" w:rsidP="50395A4F">
      <w:pPr>
        <w:pStyle w:val="ndice2"/>
        <w:tabs>
          <w:tab w:val="right" w:leader="dot" w:pos="8295"/>
        </w:tabs>
        <w:rPr>
          <w:rStyle w:val="Hiperligao"/>
        </w:rPr>
      </w:pPr>
      <w:hyperlink w:anchor="_Toc168057220">
        <w:r w:rsidR="4F7D4EFD" w:rsidRPr="4F7D4EFD">
          <w:rPr>
            <w:rStyle w:val="Hiperligao"/>
          </w:rPr>
          <w:t>Failovers</w:t>
        </w:r>
        <w:r w:rsidR="00F91534">
          <w:tab/>
        </w:r>
        <w:r w:rsidR="00F91534">
          <w:fldChar w:fldCharType="begin"/>
        </w:r>
        <w:r w:rsidR="00F91534">
          <w:instrText>PAGEREF _Toc168057220 \h</w:instrText>
        </w:r>
        <w:r w:rsidR="00F91534">
          <w:fldChar w:fldCharType="separate"/>
        </w:r>
        <w:r w:rsidR="4F7D4EFD" w:rsidRPr="4F7D4EFD">
          <w:rPr>
            <w:rStyle w:val="Hiperligao"/>
          </w:rPr>
          <w:t>12</w:t>
        </w:r>
        <w:r w:rsidR="00F91534">
          <w:fldChar w:fldCharType="end"/>
        </w:r>
      </w:hyperlink>
    </w:p>
    <w:p w14:paraId="4CFFA7CE" w14:textId="0590051F" w:rsidR="50395A4F" w:rsidRDefault="0006643A" w:rsidP="50395A4F">
      <w:pPr>
        <w:pStyle w:val="ndice1"/>
        <w:tabs>
          <w:tab w:val="right" w:leader="dot" w:pos="8295"/>
        </w:tabs>
        <w:rPr>
          <w:rStyle w:val="Hiperligao"/>
        </w:rPr>
      </w:pPr>
      <w:hyperlink w:anchor="_Toc1582341738">
        <w:r w:rsidR="4F7D4EFD" w:rsidRPr="4F7D4EFD">
          <w:rPr>
            <w:rStyle w:val="Hiperligao"/>
          </w:rPr>
          <w:t>Testagem</w:t>
        </w:r>
        <w:r w:rsidR="00F91534">
          <w:tab/>
        </w:r>
        <w:r w:rsidR="00F91534">
          <w:fldChar w:fldCharType="begin"/>
        </w:r>
        <w:r w:rsidR="00F91534">
          <w:instrText>PAGEREF _Toc1582341738 \h</w:instrText>
        </w:r>
        <w:r w:rsidR="00F91534">
          <w:fldChar w:fldCharType="separate"/>
        </w:r>
        <w:r w:rsidR="4F7D4EFD" w:rsidRPr="4F7D4EFD">
          <w:rPr>
            <w:rStyle w:val="Hiperligao"/>
          </w:rPr>
          <w:t>12</w:t>
        </w:r>
        <w:r w:rsidR="00F91534">
          <w:fldChar w:fldCharType="end"/>
        </w:r>
      </w:hyperlink>
    </w:p>
    <w:p w14:paraId="72DCDA51" w14:textId="00269828" w:rsidR="50395A4F" w:rsidRDefault="0006643A" w:rsidP="50395A4F">
      <w:pPr>
        <w:pStyle w:val="ndice1"/>
        <w:tabs>
          <w:tab w:val="right" w:leader="dot" w:pos="8295"/>
        </w:tabs>
        <w:rPr>
          <w:rStyle w:val="Hiperligao"/>
        </w:rPr>
      </w:pPr>
      <w:hyperlink w:anchor="_Toc1679398575">
        <w:r w:rsidR="4F7D4EFD" w:rsidRPr="4F7D4EFD">
          <w:rPr>
            <w:rStyle w:val="Hiperligao"/>
          </w:rPr>
          <w:t>Informações adicionais</w:t>
        </w:r>
        <w:r w:rsidR="00F91534">
          <w:tab/>
        </w:r>
        <w:r w:rsidR="00F91534">
          <w:fldChar w:fldCharType="begin"/>
        </w:r>
        <w:r w:rsidR="00F91534">
          <w:instrText>PAGEREF _Toc1679398575 \h</w:instrText>
        </w:r>
        <w:r w:rsidR="00F91534">
          <w:fldChar w:fldCharType="separate"/>
        </w:r>
        <w:r w:rsidR="4F7D4EFD" w:rsidRPr="4F7D4EFD">
          <w:rPr>
            <w:rStyle w:val="Hiperligao"/>
          </w:rPr>
          <w:t>13</w:t>
        </w:r>
        <w:r w:rsidR="00F91534">
          <w:fldChar w:fldCharType="end"/>
        </w:r>
      </w:hyperlink>
    </w:p>
    <w:p w14:paraId="4B02CE2D" w14:textId="18B5AE3A" w:rsidR="440E7815" w:rsidRDefault="0006643A" w:rsidP="440E7815">
      <w:pPr>
        <w:pStyle w:val="ndice1"/>
        <w:tabs>
          <w:tab w:val="right" w:leader="dot" w:pos="8295"/>
        </w:tabs>
        <w:rPr>
          <w:rStyle w:val="Hiperligao"/>
        </w:rPr>
      </w:pPr>
      <w:hyperlink w:anchor="_Toc316308974">
        <w:r w:rsidR="2334724E" w:rsidRPr="2334724E">
          <w:rPr>
            <w:rStyle w:val="Hiperligao"/>
          </w:rPr>
          <w:t>Conclusão</w:t>
        </w:r>
        <w:r w:rsidR="00F91534">
          <w:tab/>
        </w:r>
        <w:r w:rsidR="00F91534">
          <w:fldChar w:fldCharType="begin"/>
        </w:r>
        <w:r w:rsidR="00F91534">
          <w:instrText>PAGEREF _Toc316308974 \h</w:instrText>
        </w:r>
        <w:r w:rsidR="00F91534">
          <w:fldChar w:fldCharType="separate"/>
        </w:r>
        <w:r w:rsidR="2334724E" w:rsidRPr="2334724E">
          <w:rPr>
            <w:rStyle w:val="Hiperligao"/>
          </w:rPr>
          <w:t>12</w:t>
        </w:r>
        <w:r w:rsidR="00F91534">
          <w:fldChar w:fldCharType="end"/>
        </w:r>
      </w:hyperlink>
      <w:r>
        <w:fldChar w:fldCharType="end"/>
      </w:r>
    </w:p>
    <w:p w14:paraId="38BE8BE0" w14:textId="0C8005CC" w:rsidR="00742362" w:rsidRDefault="00742362"/>
    <w:p w14:paraId="18154B47" w14:textId="55DB8B68" w:rsidR="00C6554A" w:rsidRDefault="00C6554A" w:rsidP="00C6554A">
      <w:pPr>
        <w:pStyle w:val="InformaesdeContacto"/>
      </w:pPr>
      <w:r>
        <w:rPr>
          <w:lang w:bidi="pt-PT"/>
        </w:rPr>
        <w:br w:type="page"/>
      </w:r>
    </w:p>
    <w:p w14:paraId="03F59AEB" w14:textId="0CDD9D23" w:rsidR="00C6554A" w:rsidRDefault="77A2B3E8" w:rsidP="00C6554A">
      <w:pPr>
        <w:pStyle w:val="Ttulo1"/>
      </w:pPr>
      <w:bookmarkStart w:id="0" w:name="_Toc397697870"/>
      <w:r>
        <w:t>Introdução</w:t>
      </w:r>
      <w:bookmarkEnd w:id="0"/>
    </w:p>
    <w:p w14:paraId="14E4DA41" w14:textId="18FCDF91" w:rsidR="00C6554A" w:rsidRDefault="007F3409" w:rsidP="00700233">
      <w:r>
        <w:t xml:space="preserve">Este projeto tem como objetivo </w:t>
      </w:r>
      <w:r w:rsidR="00A555E6">
        <w:t>o desenvolvimento de um motor de pesquisa, semelhante às funcionalidades primitivas do Goo</w:t>
      </w:r>
      <w:r w:rsidR="00703E5B">
        <w:t>gle.com.</w:t>
      </w:r>
    </w:p>
    <w:p w14:paraId="2076E5DE" w14:textId="6EB1AFCF" w:rsidR="00262F2E" w:rsidRPr="00514122" w:rsidRDefault="00262F2E" w:rsidP="00700233">
      <w:r>
        <w:t xml:space="preserve">Na meta </w:t>
      </w:r>
      <w:r w:rsidR="004B3742">
        <w:t>1, o maior foco esteve relacionado com as ligações RMI e o desenvolvimento das funcionalidades dos componentes</w:t>
      </w:r>
      <w:r w:rsidR="00C208B0">
        <w:t xml:space="preserve">. Nesta meta, com o auxílio da </w:t>
      </w:r>
      <w:proofErr w:type="spellStart"/>
      <w:r w:rsidR="00C208B0">
        <w:t>framework</w:t>
      </w:r>
      <w:proofErr w:type="spellEnd"/>
      <w:r w:rsidR="00C208B0">
        <w:t xml:space="preserve"> Spring desenvolveu-se a interface gráfica do Googol, como também, a introdução de novas funcionalidades, nomeadamente, a indexação de </w:t>
      </w:r>
      <w:proofErr w:type="spellStart"/>
      <w:r w:rsidR="00C208B0">
        <w:t>urls</w:t>
      </w:r>
      <w:proofErr w:type="spellEnd"/>
      <w:r w:rsidR="00C208B0">
        <w:t xml:space="preserve"> através da API do </w:t>
      </w:r>
      <w:proofErr w:type="spellStart"/>
      <w:r w:rsidR="00C208B0">
        <w:t>HackerNews</w:t>
      </w:r>
      <w:proofErr w:type="spellEnd"/>
      <w:r w:rsidR="00C208B0">
        <w:t>.</w:t>
      </w:r>
    </w:p>
    <w:p w14:paraId="1A66AC22" w14:textId="3C39A3F6" w:rsidR="00D17AFA" w:rsidRDefault="00742362" w:rsidP="00742362">
      <w:pPr>
        <w:pStyle w:val="Ttulo1"/>
      </w:pPr>
      <w:bookmarkStart w:id="1" w:name="_Toc1916914506"/>
      <w:r>
        <w:t>Arquitetura de software</w:t>
      </w:r>
      <w:bookmarkEnd w:id="1"/>
      <w:r w:rsidR="002B52D0">
        <w:t xml:space="preserve"> </w:t>
      </w:r>
    </w:p>
    <w:p w14:paraId="63FF88D8" w14:textId="4B8DF0C7" w:rsidR="00EE32C3" w:rsidRDefault="00EE32C3" w:rsidP="00AA6F08">
      <w:r>
        <w:t xml:space="preserve">O sistema está dividido em 4 </w:t>
      </w:r>
      <w:r w:rsidR="00610E2B">
        <w:t>componentes</w:t>
      </w:r>
      <w:r>
        <w:t xml:space="preserve"> centrais: Cliente, </w:t>
      </w:r>
      <w:proofErr w:type="spellStart"/>
      <w:r>
        <w:t>Search</w:t>
      </w:r>
      <w:proofErr w:type="spellEnd"/>
      <w:r>
        <w:t xml:space="preserve"> Module, </w:t>
      </w:r>
      <w:proofErr w:type="spellStart"/>
      <w:r>
        <w:t>Downloader</w:t>
      </w:r>
      <w:proofErr w:type="spellEnd"/>
      <w:r>
        <w:t xml:space="preserve"> e Index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Barrels</w:t>
      </w:r>
      <w:proofErr w:type="spellEnd"/>
      <w:r>
        <w:t>(ISB).</w:t>
      </w:r>
      <w:r w:rsidR="008270B9">
        <w:t xml:space="preserve"> Além disso, </w:t>
      </w:r>
      <w:r w:rsidR="004F48AC">
        <w:t xml:space="preserve">para suportar uma interface gráfica é necessário um </w:t>
      </w:r>
      <w:proofErr w:type="spellStart"/>
      <w:r w:rsidR="004F48AC">
        <w:t>WebServer</w:t>
      </w:r>
      <w:proofErr w:type="spellEnd"/>
      <w:r w:rsidR="004F48AC">
        <w:t xml:space="preserve"> que permita que um cliente consiga fazer pedidos HTTP para efetuar as funcionalidades suportadas pelos</w:t>
      </w:r>
      <w:r w:rsidR="00693BDC">
        <w:t xml:space="preserve"> 4 componentes centrais.</w:t>
      </w:r>
      <w:r w:rsidR="5BA43E01">
        <w:t xml:space="preserve"> </w:t>
      </w:r>
      <w:r w:rsidR="3739EC83">
        <w:t xml:space="preserve">Em baixo, </w:t>
      </w:r>
      <w:r w:rsidR="001D7DB4">
        <w:t>está presente</w:t>
      </w:r>
      <w:r w:rsidR="3739EC83">
        <w:t xml:space="preserve"> um </w:t>
      </w:r>
      <w:r w:rsidR="4123FF50">
        <w:t xml:space="preserve">diagrama </w:t>
      </w:r>
      <w:r w:rsidR="2D9BC111">
        <w:t xml:space="preserve">de alto nível das </w:t>
      </w:r>
      <w:r w:rsidR="1E1DD0A4">
        <w:t>componentes deste sistema.</w:t>
      </w:r>
    </w:p>
    <w:p w14:paraId="0EC651F6" w14:textId="673A52AC" w:rsidR="00700233" w:rsidRDefault="00693BDC" w:rsidP="00AA6F08">
      <w:r>
        <w:t xml:space="preserve"> </w:t>
      </w:r>
      <w:r w:rsidR="00700233">
        <w:rPr>
          <w:noProof/>
        </w:rPr>
        <w:drawing>
          <wp:inline distT="0" distB="0" distL="0" distR="0" wp14:anchorId="5363257D" wp14:editId="38F3AA9E">
            <wp:extent cx="6179344" cy="4364162"/>
            <wp:effectExtent l="0" t="0" r="0" b="0"/>
            <wp:docPr id="305310308" name="Imagem 30531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344" cy="4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3B0C" w14:textId="0625AAB7" w:rsidR="00700233" w:rsidRDefault="00700233" w:rsidP="00AA6F08">
      <w:r>
        <w:rPr>
          <w:noProof/>
        </w:rPr>
        <mc:AlternateContent>
          <mc:Choice Requires="wps">
            <w:drawing>
              <wp:inline distT="0" distB="0" distL="114300" distR="114300" wp14:anchorId="03506461" wp14:editId="3392BFBD">
                <wp:extent cx="6837045" cy="635"/>
                <wp:effectExtent l="0" t="0" r="0" b="0"/>
                <wp:docPr id="1546864621" name="Caixa de texto 1546864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92003" w14:textId="5ADDE6E0" w:rsidR="00700233" w:rsidRPr="001E56B0" w:rsidRDefault="00700233" w:rsidP="00700233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>Arquitetura alto nível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00E87BB0">
                <v:stroke joinstyle="miter"/>
                <v:path gradientshapeok="t" o:connecttype="rect"/>
              </v:shapetype>
              <v:shape xmlns:o="urn:schemas-microsoft-com:office:office" xmlns:v="urn:schemas-microsoft-com:vml" id="Caixa de texto 1" style="position:absolute;margin-left:-59.95pt;margin-top:561.3pt;width:538.3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">
                <v:textbox style="mso-fit-shape-to-text:t" inset="0,0,0,0">
                  <w:txbxContent>
                    <w:p xmlns:w14="http://schemas.microsoft.com/office/word/2010/wordml" w:rsidRPr="001E56B0" w:rsidR="00700233" w:rsidP="00700233" w:rsidRDefault="00700233" w14:paraId="7B192003" w14:textId="5ADDE6E0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  <w:r>
                        <w:t>Arquitetura alto nível do sistema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</w:p>
    <w:p w14:paraId="4E4DD6EA" w14:textId="12B0F011" w:rsidR="002C7CEC" w:rsidRDefault="002C7CEC" w:rsidP="00AA6F08">
      <w:r>
        <w:t>Cada u</w:t>
      </w:r>
      <w:r w:rsidR="00484BED">
        <w:t xml:space="preserve">m destes componentes é fundamental para o funcionamento do sistema. </w:t>
      </w:r>
      <w:r w:rsidR="007041FF">
        <w:t>Come</w:t>
      </w:r>
      <w:r w:rsidR="009A4404">
        <w:t>çando pelo Cliente, este apresenta um</w:t>
      </w:r>
      <w:r w:rsidR="00654A5B">
        <w:t>a estrutura simples</w:t>
      </w:r>
      <w:r w:rsidR="0089065E">
        <w:t>. Realiza</w:t>
      </w:r>
      <w:r w:rsidR="00AC1361">
        <w:t xml:space="preserve"> o </w:t>
      </w:r>
      <w:proofErr w:type="spellStart"/>
      <w:r w:rsidR="00AC1361">
        <w:t>lookup</w:t>
      </w:r>
      <w:proofErr w:type="spellEnd"/>
      <w:r w:rsidR="00AC1361">
        <w:t xml:space="preserve"> RMI para </w:t>
      </w:r>
      <w:r w:rsidR="00BF3335">
        <w:t xml:space="preserve">receber uma referência ao </w:t>
      </w:r>
      <w:proofErr w:type="spellStart"/>
      <w:r w:rsidR="00BF3335">
        <w:t>Search</w:t>
      </w:r>
      <w:proofErr w:type="spellEnd"/>
      <w:r w:rsidR="00BF3335">
        <w:t xml:space="preserve"> Module.</w:t>
      </w:r>
      <w:r w:rsidR="000E762F">
        <w:t xml:space="preserve"> </w:t>
      </w:r>
      <w:r w:rsidR="0089065E">
        <w:t xml:space="preserve"> </w:t>
      </w:r>
      <w:r w:rsidR="005A69ED">
        <w:t>Seguidamente,</w:t>
      </w:r>
      <w:r w:rsidR="00DD5078">
        <w:t xml:space="preserve"> recebe input do utilizador sobre que operação realizar e, dependendo desta, faz a respetiva chamad</w:t>
      </w:r>
      <w:r w:rsidR="00E84CE5">
        <w:t xml:space="preserve">a, através de RMI, ao </w:t>
      </w:r>
      <w:proofErr w:type="spellStart"/>
      <w:r w:rsidR="00E84CE5">
        <w:t>Search</w:t>
      </w:r>
      <w:proofErr w:type="spellEnd"/>
      <w:r w:rsidR="00E84CE5">
        <w:t xml:space="preserve"> Module para a efetuar</w:t>
      </w:r>
      <w:r w:rsidR="0089065E">
        <w:t xml:space="preserve"> essa mesma operação.</w:t>
      </w:r>
      <w:r w:rsidR="007B7B0C">
        <w:t xml:space="preserve"> Em relação aos resultados recebidos, são processados de acordo com </w:t>
      </w:r>
      <w:r w:rsidR="00AE19B8">
        <w:t>a sua especificação.</w:t>
      </w:r>
    </w:p>
    <w:p w14:paraId="44A890EC" w14:textId="499B99E4" w:rsidR="00AE19B8" w:rsidRDefault="00203EDC" w:rsidP="00AA6F08">
      <w:r>
        <w:t xml:space="preserve">O </w:t>
      </w:r>
      <w:proofErr w:type="spellStart"/>
      <w:r>
        <w:t>Search</w:t>
      </w:r>
      <w:proofErr w:type="spellEnd"/>
      <w:r>
        <w:t xml:space="preserve"> Module é a </w:t>
      </w:r>
      <w:r w:rsidR="00DB202B">
        <w:t>porta de entrada do cliente ao sistema.</w:t>
      </w:r>
      <w:r w:rsidR="00730BC0">
        <w:t xml:space="preserve"> Neste é </w:t>
      </w:r>
      <w:r w:rsidR="0068093E">
        <w:t>recebida a operação a realizar pelo cliente e, depende</w:t>
      </w:r>
      <w:r w:rsidR="00931713">
        <w:t xml:space="preserve">ndo dessa, acede </w:t>
      </w:r>
      <w:r w:rsidR="009562C3">
        <w:t>às outras componentes do sistema (</w:t>
      </w:r>
      <w:proofErr w:type="spellStart"/>
      <w:r w:rsidR="009562C3">
        <w:t>Downloader</w:t>
      </w:r>
      <w:proofErr w:type="spellEnd"/>
      <w:r w:rsidR="009562C3">
        <w:t xml:space="preserve"> e ISB)</w:t>
      </w:r>
      <w:r w:rsidR="004E6D37">
        <w:t>.</w:t>
      </w:r>
      <w:r w:rsidR="0062154C">
        <w:t xml:space="preserve"> É também onde se encontra</w:t>
      </w:r>
      <w:r w:rsidR="00802F4A">
        <w:t xml:space="preserve"> a lista de utilizadores, com os respetivos </w:t>
      </w:r>
      <w:proofErr w:type="spellStart"/>
      <w:r w:rsidR="00802F4A">
        <w:t>usernames</w:t>
      </w:r>
      <w:proofErr w:type="spellEnd"/>
      <w:r w:rsidR="00802F4A">
        <w:t xml:space="preserve"> e passwords, a lista de componentes do sistema, utilizada para manter </w:t>
      </w:r>
      <w:r w:rsidR="009C5509">
        <w:t xml:space="preserve">informações relativas a alguns componentes, e </w:t>
      </w:r>
      <w:r w:rsidR="00D76734">
        <w:t xml:space="preserve">a lista de termos pesquisados, </w:t>
      </w:r>
      <w:r w:rsidR="0045705B">
        <w:t xml:space="preserve">recorrida </w:t>
      </w:r>
      <w:r w:rsidR="00F07126">
        <w:t xml:space="preserve">para </w:t>
      </w:r>
      <w:r w:rsidR="00C52C49">
        <w:t xml:space="preserve">obter os </w:t>
      </w:r>
      <w:r w:rsidR="000875A6">
        <w:t>termos mais pesquisados.</w:t>
      </w:r>
    </w:p>
    <w:p w14:paraId="0B1B8EC2" w14:textId="36542BA5" w:rsidR="0006038D" w:rsidRDefault="0006038D" w:rsidP="00AA6F08">
      <w:r>
        <w:t xml:space="preserve">O </w:t>
      </w:r>
      <w:proofErr w:type="spellStart"/>
      <w:r>
        <w:t>Downloader</w:t>
      </w:r>
      <w:proofErr w:type="spellEnd"/>
      <w:r>
        <w:t xml:space="preserve"> é a componente responsável pela realização do </w:t>
      </w:r>
      <w:proofErr w:type="spellStart"/>
      <w:r>
        <w:t>crawling</w:t>
      </w:r>
      <w:proofErr w:type="spellEnd"/>
      <w:r>
        <w:t xml:space="preserve"> dos </w:t>
      </w:r>
      <w:proofErr w:type="spellStart"/>
      <w:r>
        <w:t>URLs</w:t>
      </w:r>
      <w:proofErr w:type="spellEnd"/>
      <w:r w:rsidR="009A37B0">
        <w:t xml:space="preserve">, tanto introduzidos pelos utilizadores, bem como os </w:t>
      </w:r>
      <w:r w:rsidR="00C17B53">
        <w:t xml:space="preserve">encontrados aquando do </w:t>
      </w:r>
      <w:proofErr w:type="spellStart"/>
      <w:r w:rsidR="00C17B53">
        <w:t>crawling</w:t>
      </w:r>
      <w:proofErr w:type="spellEnd"/>
      <w:r w:rsidR="00C17B53">
        <w:t xml:space="preserve"> de </w:t>
      </w:r>
      <w:r w:rsidR="00C75FA6">
        <w:t xml:space="preserve">outros </w:t>
      </w:r>
      <w:proofErr w:type="spellStart"/>
      <w:r w:rsidR="00C75FA6">
        <w:t>URLs</w:t>
      </w:r>
      <w:proofErr w:type="spellEnd"/>
      <w:r w:rsidR="00C75FA6">
        <w:t>.</w:t>
      </w:r>
      <w:r w:rsidR="00FF32A3">
        <w:t xml:space="preserve"> </w:t>
      </w:r>
      <w:r w:rsidR="00920B34">
        <w:t xml:space="preserve">Existe nesta componente uma </w:t>
      </w:r>
      <w:proofErr w:type="spellStart"/>
      <w:r w:rsidR="00920B34">
        <w:t>queue</w:t>
      </w:r>
      <w:proofErr w:type="spellEnd"/>
      <w:r w:rsidR="00920B34">
        <w:t xml:space="preserve"> de </w:t>
      </w:r>
      <w:proofErr w:type="spellStart"/>
      <w:r w:rsidR="00920B34">
        <w:t>URLs</w:t>
      </w:r>
      <w:proofErr w:type="spellEnd"/>
      <w:r w:rsidR="00920B34">
        <w:t xml:space="preserve">, na qual são introduzidos novos </w:t>
      </w:r>
      <w:proofErr w:type="spellStart"/>
      <w:r w:rsidR="00920B34">
        <w:t>URLs</w:t>
      </w:r>
      <w:proofErr w:type="spellEnd"/>
      <w:r w:rsidR="00920B34">
        <w:t xml:space="preserve"> para futuro crawl</w:t>
      </w:r>
      <w:r w:rsidR="00857F15">
        <w:t xml:space="preserve">, bem como uma fila de mensagens e uma lista de </w:t>
      </w:r>
      <w:proofErr w:type="spellStart"/>
      <w:r w:rsidR="00857F15">
        <w:t>URLs</w:t>
      </w:r>
      <w:proofErr w:type="spellEnd"/>
      <w:r w:rsidR="00857F15">
        <w:t xml:space="preserve"> visitados (explicados mais adiante).</w:t>
      </w:r>
      <w:r w:rsidR="00920B34">
        <w:t xml:space="preserve"> </w:t>
      </w:r>
      <w:r w:rsidR="00707A08">
        <w:t xml:space="preserve">Embora seja um só processo, </w:t>
      </w:r>
      <w:r w:rsidR="003C3190">
        <w:t xml:space="preserve">são criadas várias </w:t>
      </w:r>
      <w:proofErr w:type="spellStart"/>
      <w:r w:rsidR="003C3190">
        <w:t>threads</w:t>
      </w:r>
      <w:proofErr w:type="spellEnd"/>
      <w:r w:rsidR="003C3190">
        <w:t xml:space="preserve"> </w:t>
      </w:r>
      <w:r w:rsidR="00A43AC4">
        <w:t>do tipo ‘</w:t>
      </w:r>
      <w:proofErr w:type="spellStart"/>
      <w:r w:rsidR="00A43AC4">
        <w:t>AnalisadorJSOUP</w:t>
      </w:r>
      <w:proofErr w:type="spellEnd"/>
      <w:r w:rsidR="00A43AC4">
        <w:t xml:space="preserve">’ (subcomponente onde é efetivamente efetuado o crawl do URL), </w:t>
      </w:r>
      <w:r w:rsidR="00B1784D">
        <w:t xml:space="preserve">de modo a </w:t>
      </w:r>
      <w:r w:rsidR="003A2799">
        <w:t>realizar</w:t>
      </w:r>
      <w:r w:rsidR="00264C11">
        <w:t xml:space="preserve"> </w:t>
      </w:r>
      <w:r w:rsidR="00BB1BF5">
        <w:t>processamento em paralelo, aumentando a eficiência do sistema</w:t>
      </w:r>
      <w:r w:rsidR="00186795">
        <w:t xml:space="preserve">, e ainda uma </w:t>
      </w:r>
      <w:proofErr w:type="spellStart"/>
      <w:r w:rsidR="00186795">
        <w:t>thread</w:t>
      </w:r>
      <w:proofErr w:type="spellEnd"/>
      <w:r w:rsidR="00186795">
        <w:t xml:space="preserve"> ‘</w:t>
      </w:r>
      <w:proofErr w:type="spellStart"/>
      <w:r w:rsidR="00186795">
        <w:t>MulticastSender</w:t>
      </w:r>
      <w:proofErr w:type="spellEnd"/>
      <w:r w:rsidR="00186795">
        <w:t>’ (</w:t>
      </w:r>
      <w:r w:rsidR="009630D9">
        <w:t xml:space="preserve">subcomponente </w:t>
      </w:r>
      <w:r w:rsidR="00BA35CF">
        <w:t>utilizada para envio de informação para os ISB)</w:t>
      </w:r>
      <w:r w:rsidR="00BB1BF5">
        <w:t xml:space="preserve">. </w:t>
      </w:r>
      <w:r w:rsidR="001345A1">
        <w:t xml:space="preserve"> </w:t>
      </w:r>
      <w:r w:rsidR="008E3AD5">
        <w:t xml:space="preserve">Estas </w:t>
      </w:r>
      <w:proofErr w:type="spellStart"/>
      <w:r w:rsidR="008E3AD5">
        <w:t>threads</w:t>
      </w:r>
      <w:proofErr w:type="spellEnd"/>
      <w:r w:rsidR="00BA35CF">
        <w:t xml:space="preserve"> ‘</w:t>
      </w:r>
      <w:proofErr w:type="spellStart"/>
      <w:r w:rsidR="00BA35CF">
        <w:t>AnalisadorJSOUP</w:t>
      </w:r>
      <w:proofErr w:type="spellEnd"/>
      <w:r w:rsidR="00BA35CF">
        <w:t>’</w:t>
      </w:r>
      <w:r w:rsidR="008E3AD5">
        <w:t xml:space="preserve"> retiram</w:t>
      </w:r>
      <w:r w:rsidR="00D75D2D">
        <w:t xml:space="preserve"> concorrentemente </w:t>
      </w:r>
      <w:proofErr w:type="spellStart"/>
      <w:r w:rsidR="00A1625C">
        <w:t>URLs</w:t>
      </w:r>
      <w:proofErr w:type="spellEnd"/>
      <w:r w:rsidR="00A1625C">
        <w:t xml:space="preserve"> da </w:t>
      </w:r>
      <w:proofErr w:type="spellStart"/>
      <w:r w:rsidR="00A1625C">
        <w:t>queue</w:t>
      </w:r>
      <w:proofErr w:type="spellEnd"/>
      <w:r w:rsidR="00A1625C">
        <w:t xml:space="preserve"> de </w:t>
      </w:r>
      <w:proofErr w:type="spellStart"/>
      <w:r w:rsidR="00A1625C">
        <w:t>URLs</w:t>
      </w:r>
      <w:proofErr w:type="spellEnd"/>
      <w:r w:rsidR="00A1625C">
        <w:t xml:space="preserve">, </w:t>
      </w:r>
      <w:r w:rsidR="00BC0608">
        <w:t xml:space="preserve">verificam se </w:t>
      </w:r>
      <w:r w:rsidR="00890A99">
        <w:t xml:space="preserve">estes </w:t>
      </w:r>
      <w:r w:rsidR="00BC0608">
        <w:t>já fo</w:t>
      </w:r>
      <w:r w:rsidR="00890A99">
        <w:t>ram</w:t>
      </w:r>
      <w:r w:rsidR="00BC0608">
        <w:t xml:space="preserve"> visitados (averiguando se este</w:t>
      </w:r>
      <w:r w:rsidR="00890A99">
        <w:t>s</w:t>
      </w:r>
      <w:r w:rsidR="00BC0608">
        <w:t xml:space="preserve"> se encontra</w:t>
      </w:r>
      <w:r w:rsidR="00890A99">
        <w:t>m</w:t>
      </w:r>
      <w:r w:rsidR="00BC0608">
        <w:t xml:space="preserve"> na lista de </w:t>
      </w:r>
      <w:proofErr w:type="spellStart"/>
      <w:r w:rsidR="00BC0608">
        <w:t>URLs</w:t>
      </w:r>
      <w:proofErr w:type="spellEnd"/>
      <w:r w:rsidR="00BC0608">
        <w:t xml:space="preserve"> visitados)</w:t>
      </w:r>
      <w:r w:rsidR="00890A99">
        <w:t xml:space="preserve"> e, </w:t>
      </w:r>
      <w:r w:rsidR="009C1E0F">
        <w:t>caso não</w:t>
      </w:r>
      <w:r w:rsidR="00890A99">
        <w:t xml:space="preserve">, </w:t>
      </w:r>
      <w:r w:rsidR="002A2379">
        <w:t>dão crawl</w:t>
      </w:r>
      <w:r w:rsidR="00FE0A64">
        <w:t xml:space="preserve"> utilizando o JSOUP</w:t>
      </w:r>
      <w:r w:rsidR="00415C8E">
        <w:t xml:space="preserve">, adicionando os </w:t>
      </w:r>
      <w:proofErr w:type="spellStart"/>
      <w:r w:rsidR="00415C8E">
        <w:t>URLs</w:t>
      </w:r>
      <w:proofErr w:type="spellEnd"/>
      <w:r w:rsidR="00415C8E">
        <w:t xml:space="preserve"> encontrados ao fim da </w:t>
      </w:r>
      <w:proofErr w:type="spellStart"/>
      <w:r w:rsidR="00415C8E">
        <w:t>queue</w:t>
      </w:r>
      <w:proofErr w:type="spellEnd"/>
      <w:r w:rsidR="00415C8E">
        <w:t xml:space="preserve"> de </w:t>
      </w:r>
      <w:proofErr w:type="spellStart"/>
      <w:r w:rsidR="00415C8E">
        <w:t>URLs</w:t>
      </w:r>
      <w:proofErr w:type="spellEnd"/>
      <w:r w:rsidR="00415C8E">
        <w:t xml:space="preserve">. </w:t>
      </w:r>
      <w:r w:rsidR="00B26C11">
        <w:t>Quanto à informação sobre a página, é colocada numa</w:t>
      </w:r>
      <w:r w:rsidR="006D5241">
        <w:t xml:space="preserve"> estrutura própria e colocada na fila de </w:t>
      </w:r>
      <w:proofErr w:type="spellStart"/>
      <w:r w:rsidR="006D5241">
        <w:t>mensangens</w:t>
      </w:r>
      <w:proofErr w:type="spellEnd"/>
      <w:r w:rsidR="006D5241">
        <w:t>.</w:t>
      </w:r>
      <w:r w:rsidR="0074109D">
        <w:t xml:space="preserve"> A </w:t>
      </w:r>
      <w:proofErr w:type="spellStart"/>
      <w:r w:rsidR="0074109D">
        <w:t>thread</w:t>
      </w:r>
      <w:proofErr w:type="spellEnd"/>
      <w:r w:rsidR="0074109D">
        <w:t xml:space="preserve"> ‘</w:t>
      </w:r>
      <w:proofErr w:type="spellStart"/>
      <w:r w:rsidR="0074109D">
        <w:t>MulticastSender</w:t>
      </w:r>
      <w:proofErr w:type="spellEnd"/>
      <w:r w:rsidR="0074109D">
        <w:t>’ encarrega-se</w:t>
      </w:r>
      <w:r w:rsidR="00254043">
        <w:t xml:space="preserve"> de retirar mensagem a mensagem </w:t>
      </w:r>
      <w:r w:rsidR="00E21C44">
        <w:t xml:space="preserve">da fila e enviar por </w:t>
      </w:r>
      <w:proofErr w:type="spellStart"/>
      <w:r w:rsidR="00E21C44">
        <w:t>multicast</w:t>
      </w:r>
      <w:proofErr w:type="spellEnd"/>
      <w:r w:rsidR="00E21C44">
        <w:t xml:space="preserve"> para todos os ISB.</w:t>
      </w:r>
    </w:p>
    <w:p w14:paraId="59E0194E" w14:textId="09484CA6" w:rsidR="00EA2D52" w:rsidRDefault="008E4D68" w:rsidP="00EA2D52">
      <w:r>
        <w:t xml:space="preserve">Por fim, os Index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Barrels</w:t>
      </w:r>
      <w:proofErr w:type="spellEnd"/>
      <w:r>
        <w:t xml:space="preserve"> </w:t>
      </w:r>
      <w:r w:rsidR="00320F05">
        <w:t>são a componente de</w:t>
      </w:r>
      <w:r>
        <w:t xml:space="preserve"> armazen</w:t>
      </w:r>
      <w:r w:rsidR="00320F05">
        <w:t xml:space="preserve">amento do sistema. É aqui que se </w:t>
      </w:r>
      <w:r w:rsidR="001D7DB4">
        <w:t>consegue manipular</w:t>
      </w:r>
      <w:r w:rsidR="00320F05">
        <w:t xml:space="preserve"> o índice invertido</w:t>
      </w:r>
      <w:r w:rsidR="007356B6">
        <w:t>,</w:t>
      </w:r>
      <w:r w:rsidR="000C3C84">
        <w:t xml:space="preserve"> </w:t>
      </w:r>
      <w:r w:rsidR="00320F05">
        <w:t>com informação das páginas como</w:t>
      </w:r>
      <w:r w:rsidR="00BA2C5A">
        <w:t xml:space="preserve"> título, uma citação curta, </w:t>
      </w:r>
      <w:r w:rsidR="000B7AC4">
        <w:t xml:space="preserve">URL, bem como o conjunto de </w:t>
      </w:r>
      <w:proofErr w:type="spellStart"/>
      <w:r w:rsidR="000B7AC4">
        <w:t>URLs</w:t>
      </w:r>
      <w:proofErr w:type="spellEnd"/>
      <w:r w:rsidR="000B7AC4">
        <w:t xml:space="preserve"> acessíveis através dessa página.</w:t>
      </w:r>
      <w:r w:rsidR="00F05847">
        <w:t xml:space="preserve"> Existe também um</w:t>
      </w:r>
      <w:r w:rsidR="00B27B92">
        <w:t xml:space="preserve"> </w:t>
      </w:r>
      <w:proofErr w:type="spellStart"/>
      <w:r w:rsidR="00B27B92">
        <w:t>HashMap</w:t>
      </w:r>
      <w:proofErr w:type="spellEnd"/>
      <w:r w:rsidR="00B27B92">
        <w:t xml:space="preserve"> com resultados de pesquisa, utilizado para </w:t>
      </w:r>
      <w:r w:rsidR="000B39A8">
        <w:t>fracionar a pesquisa enviada para o utilizador.</w:t>
      </w:r>
    </w:p>
    <w:p w14:paraId="2DD60438" w14:textId="439D39DD" w:rsidR="00742362" w:rsidRDefault="77A2B3E8" w:rsidP="00742362">
      <w:pPr>
        <w:pStyle w:val="Ttulo1"/>
      </w:pPr>
      <w:bookmarkStart w:id="2" w:name="_Toc803430777"/>
      <w:r>
        <w:t xml:space="preserve">Protocolo de comunicação </w:t>
      </w:r>
      <w:proofErr w:type="spellStart"/>
      <w:r>
        <w:t>multicast</w:t>
      </w:r>
      <w:bookmarkEnd w:id="2"/>
      <w:proofErr w:type="spellEnd"/>
    </w:p>
    <w:p w14:paraId="7B9A3C2C" w14:textId="4D398C6A" w:rsidR="032F095D" w:rsidRDefault="032F095D">
      <w:r>
        <w:t xml:space="preserve">O </w:t>
      </w:r>
      <w:proofErr w:type="spellStart"/>
      <w:r>
        <w:t>Multicast</w:t>
      </w:r>
      <w:proofErr w:type="spellEnd"/>
      <w:r>
        <w:t xml:space="preserve"> é utilizado neste sistema distribuído para enviar a informação recolhida pelas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(com recurso à biblioteca JSOUP) para os </w:t>
      </w:r>
      <w:proofErr w:type="spellStart"/>
      <w:r w:rsidR="078AC398">
        <w:t>Barrels</w:t>
      </w:r>
      <w:proofErr w:type="spellEnd"/>
      <w:r>
        <w:t>, para estes indexarem a informação e armaz</w:t>
      </w:r>
      <w:r w:rsidR="007F6E80">
        <w:t>ena</w:t>
      </w:r>
      <w:r>
        <w:t>rem-na.</w:t>
      </w:r>
    </w:p>
    <w:p w14:paraId="712A106A" w14:textId="630D49B2" w:rsidR="032F095D" w:rsidRDefault="3BEA24F3" w:rsidP="032F095D">
      <w:r>
        <w:t xml:space="preserve">Assim, quando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</w:t>
      </w:r>
      <w:r w:rsidR="78380B3F">
        <w:t xml:space="preserve">acaba de analisar </w:t>
      </w:r>
      <w:r w:rsidR="1DC6AA03">
        <w:t xml:space="preserve">um URL </w:t>
      </w:r>
      <w:r w:rsidR="6B919A6D">
        <w:t>adiciona</w:t>
      </w:r>
      <w:r w:rsidR="1DC6AA03">
        <w:t xml:space="preserve"> </w:t>
      </w:r>
      <w:r w:rsidR="0F211F80">
        <w:t xml:space="preserve">para uma fila de </w:t>
      </w:r>
      <w:r w:rsidR="0F00D3E6">
        <w:t xml:space="preserve">mensagens </w:t>
      </w:r>
      <w:r w:rsidR="6332E678">
        <w:t>(</w:t>
      </w:r>
      <w:r w:rsidR="4D6E1F7D">
        <w:t xml:space="preserve">todas as </w:t>
      </w:r>
      <w:proofErr w:type="spellStart"/>
      <w:r w:rsidR="4D6E1F7D">
        <w:t>threads</w:t>
      </w:r>
      <w:proofErr w:type="spellEnd"/>
      <w:r w:rsidR="4D6E1F7D">
        <w:t xml:space="preserve"> </w:t>
      </w:r>
      <w:proofErr w:type="spellStart"/>
      <w:r w:rsidR="70C03584">
        <w:t>AnalisadorJSOUP</w:t>
      </w:r>
      <w:proofErr w:type="spellEnd"/>
      <w:r w:rsidR="6332E678">
        <w:t xml:space="preserve"> </w:t>
      </w:r>
      <w:r w:rsidR="5A8F3B94">
        <w:t xml:space="preserve">têm </w:t>
      </w:r>
      <w:r w:rsidR="6B988AD9">
        <w:t xml:space="preserve">acesso direto a </w:t>
      </w:r>
      <w:r w:rsidR="337C2E65">
        <w:t>essa fila</w:t>
      </w:r>
      <w:r w:rsidR="72092E1E">
        <w:t>)</w:t>
      </w:r>
      <w:r w:rsidR="5A8F3B94">
        <w:t xml:space="preserve"> </w:t>
      </w:r>
      <w:r w:rsidR="0F00D3E6">
        <w:t xml:space="preserve">a classe </w:t>
      </w:r>
      <w:proofErr w:type="spellStart"/>
      <w:r w:rsidR="67E07D56">
        <w:t>JSOUPData</w:t>
      </w:r>
      <w:proofErr w:type="spellEnd"/>
      <w:r w:rsidR="67E07D56">
        <w:t xml:space="preserve"> (contém a informação do </w:t>
      </w:r>
      <w:proofErr w:type="spellStart"/>
      <w:r w:rsidR="67E07D56">
        <w:t>url</w:t>
      </w:r>
      <w:proofErr w:type="spellEnd"/>
      <w:r w:rsidR="67E07D56">
        <w:t xml:space="preserve">, o título da página associada ao </w:t>
      </w:r>
      <w:proofErr w:type="spellStart"/>
      <w:r w:rsidR="67E07D56">
        <w:t>url</w:t>
      </w:r>
      <w:proofErr w:type="spellEnd"/>
      <w:r w:rsidR="67E07D56">
        <w:t xml:space="preserve">, uma citação da página, a lista de termos que essa </w:t>
      </w:r>
      <w:r w:rsidR="60C8314A">
        <w:t xml:space="preserve">página contém e a lista de </w:t>
      </w:r>
      <w:proofErr w:type="spellStart"/>
      <w:r w:rsidR="60C8314A">
        <w:t>URLs</w:t>
      </w:r>
      <w:proofErr w:type="spellEnd"/>
      <w:r w:rsidR="60C8314A">
        <w:t xml:space="preserve"> que podem ser chamados através </w:t>
      </w:r>
      <w:r w:rsidR="51BB6168">
        <w:t>desta página</w:t>
      </w:r>
      <w:r w:rsidR="72092E1E">
        <w:t xml:space="preserve">). </w:t>
      </w:r>
    </w:p>
    <w:p w14:paraId="05D42650" w14:textId="67BD3C05" w:rsidR="1A97C015" w:rsidRDefault="46F032D8" w:rsidP="1A97C015">
      <w:r>
        <w:t xml:space="preserve">Posteriormente,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MulticastSender</w:t>
      </w:r>
      <w:proofErr w:type="spellEnd"/>
      <w:r>
        <w:t xml:space="preserve"> retira </w:t>
      </w:r>
      <w:r w:rsidR="578D4F28">
        <w:t xml:space="preserve">da lista </w:t>
      </w:r>
      <w:r>
        <w:t xml:space="preserve">uma </w:t>
      </w:r>
      <w:r w:rsidR="5E8ED0B7">
        <w:t xml:space="preserve">classe </w:t>
      </w:r>
      <w:proofErr w:type="spellStart"/>
      <w:r w:rsidR="1A97C015">
        <w:t>JSOUPData</w:t>
      </w:r>
      <w:proofErr w:type="spellEnd"/>
      <w:r w:rsidR="06576786">
        <w:t xml:space="preserve"> </w:t>
      </w:r>
      <w:r w:rsidR="578D4F28">
        <w:t>a</w:t>
      </w:r>
      <w:r w:rsidR="043B2A64">
        <w:t xml:space="preserve"> enviar para todos </w:t>
      </w:r>
      <w:r w:rsidR="1E317B37">
        <w:t xml:space="preserve">os </w:t>
      </w:r>
      <w:proofErr w:type="spellStart"/>
      <w:r w:rsidR="1E317B37">
        <w:t>barrels</w:t>
      </w:r>
      <w:proofErr w:type="spellEnd"/>
      <w:r w:rsidR="1E317B37">
        <w:t xml:space="preserve">. </w:t>
      </w:r>
    </w:p>
    <w:p w14:paraId="5D134B41" w14:textId="3C2230BE" w:rsidR="2E58435B" w:rsidRDefault="2E58435B">
      <w:r>
        <w:t xml:space="preserve">Para enviar a informação para os </w:t>
      </w:r>
      <w:proofErr w:type="spellStart"/>
      <w:r w:rsidR="42BD473F">
        <w:t>Barrels</w:t>
      </w:r>
      <w:proofErr w:type="spellEnd"/>
      <w:r w:rsidR="390160E4">
        <w:t xml:space="preserve">, </w:t>
      </w:r>
      <w:r w:rsidR="55343A73">
        <w:t xml:space="preserve">primeiramente, </w:t>
      </w:r>
      <w:r w:rsidR="46FF42A0">
        <w:t xml:space="preserve">serializamos a classe </w:t>
      </w:r>
      <w:proofErr w:type="spellStart"/>
      <w:r w:rsidR="2EBB8CAB">
        <w:t>JSOUPData</w:t>
      </w:r>
      <w:proofErr w:type="spellEnd"/>
      <w:r w:rsidR="2EBB8CAB">
        <w:t xml:space="preserve"> e enviamos </w:t>
      </w:r>
      <w:r w:rsidR="227E26A5">
        <w:t xml:space="preserve">o tamanho para o Barrel, </w:t>
      </w:r>
      <w:r w:rsidR="718EE780">
        <w:t xml:space="preserve">de seguida, comprimimos </w:t>
      </w:r>
      <w:r w:rsidR="5F98F885">
        <w:t xml:space="preserve">o </w:t>
      </w:r>
      <w:proofErr w:type="spellStart"/>
      <w:r w:rsidR="5F98F885">
        <w:t>array</w:t>
      </w:r>
      <w:proofErr w:type="spellEnd"/>
      <w:r w:rsidR="5F98F885">
        <w:t xml:space="preserve"> de bytes obtido na serialização, e enviamos a classe comprimida para o </w:t>
      </w:r>
      <w:r w:rsidR="7E085AD0">
        <w:t>Barrel.</w:t>
      </w:r>
    </w:p>
    <w:p w14:paraId="2BD2EA15" w14:textId="3C838327" w:rsidR="01A53E1C" w:rsidRDefault="4B59376E" w:rsidP="01A53E1C">
      <w:r>
        <w:t>Assim, primeiramente, o</w:t>
      </w:r>
      <w:r w:rsidR="678C10FD">
        <w:t xml:space="preserve"> </w:t>
      </w:r>
      <w:r w:rsidR="2682B2FB">
        <w:t>Barrel</w:t>
      </w:r>
      <w:r w:rsidR="3DBC0E51">
        <w:t xml:space="preserve"> quando recebe a </w:t>
      </w:r>
      <w:r w:rsidR="75FFA6CB">
        <w:t xml:space="preserve">mensagem do tamanho </w:t>
      </w:r>
      <w:r w:rsidR="6C2C5E7B">
        <w:t xml:space="preserve">guarda numa </w:t>
      </w:r>
      <w:r w:rsidR="33A3CF12">
        <w:t xml:space="preserve">variável o tamanho </w:t>
      </w:r>
      <w:r w:rsidR="1E4B3B0C">
        <w:t>da classe</w:t>
      </w:r>
      <w:r w:rsidR="60E28897">
        <w:t xml:space="preserve"> </w:t>
      </w:r>
      <w:r w:rsidR="74B6AE31">
        <w:t xml:space="preserve">não comprimida que </w:t>
      </w:r>
      <w:r w:rsidR="2164896D">
        <w:t xml:space="preserve">vai receber de </w:t>
      </w:r>
      <w:r w:rsidR="56FF6636">
        <w:t>seguida</w:t>
      </w:r>
      <w:r w:rsidR="12C35EA5">
        <w:t xml:space="preserve">, e </w:t>
      </w:r>
      <w:r w:rsidR="4F1144F1">
        <w:t xml:space="preserve">posteriormente recebe </w:t>
      </w:r>
      <w:r w:rsidR="66CD9DB9">
        <w:t xml:space="preserve">então a classe </w:t>
      </w:r>
      <w:r w:rsidR="5A649BF2">
        <w:t>comprimida</w:t>
      </w:r>
      <w:r w:rsidR="7AD3E13C">
        <w:t>,</w:t>
      </w:r>
      <w:r w:rsidR="5A649BF2">
        <w:t xml:space="preserve"> </w:t>
      </w:r>
      <w:r w:rsidR="3B440FC3">
        <w:t>descomprime e</w:t>
      </w:r>
      <w:r w:rsidR="1AE69CC8">
        <w:t xml:space="preserve"> faz a </w:t>
      </w:r>
      <w:proofErr w:type="spellStart"/>
      <w:r w:rsidR="3B8FF71E">
        <w:t>desserialização</w:t>
      </w:r>
      <w:proofErr w:type="spellEnd"/>
      <w:r w:rsidR="3B8FF71E">
        <w:t>.</w:t>
      </w:r>
    </w:p>
    <w:p w14:paraId="7429DB20" w14:textId="4C2DBE04" w:rsidR="3E6BD674" w:rsidRDefault="69F06D37" w:rsidP="3E6BD674">
      <w:r>
        <w:t xml:space="preserve">Importa ainda </w:t>
      </w:r>
      <w:r w:rsidR="6B7BCC0F">
        <w:t xml:space="preserve">referir que foram </w:t>
      </w:r>
      <w:r w:rsidR="01F8AD5B">
        <w:t xml:space="preserve">introduzidas medidas para tornar o </w:t>
      </w:r>
      <w:proofErr w:type="spellStart"/>
      <w:r w:rsidR="6031F62B">
        <w:t>Multicast</w:t>
      </w:r>
      <w:proofErr w:type="spellEnd"/>
      <w:r w:rsidR="6031F62B">
        <w:t xml:space="preserve"> </w:t>
      </w:r>
      <w:r w:rsidR="28A908B2">
        <w:t xml:space="preserve">o </w:t>
      </w:r>
      <w:r w:rsidR="252D0879">
        <w:t>mais fiável</w:t>
      </w:r>
      <w:r w:rsidR="06B585D7">
        <w:t xml:space="preserve"> </w:t>
      </w:r>
      <w:r w:rsidR="2044C517">
        <w:t>possível</w:t>
      </w:r>
      <w:r w:rsidR="4A038CEC">
        <w:t xml:space="preserve">, </w:t>
      </w:r>
      <w:r w:rsidR="187C7F12">
        <w:t xml:space="preserve">nomeadamente, o envio de </w:t>
      </w:r>
      <w:r w:rsidR="3E74C019">
        <w:t>uma mensagem</w:t>
      </w:r>
      <w:r w:rsidR="082B4A1D">
        <w:t xml:space="preserve"> quando</w:t>
      </w:r>
      <w:r w:rsidR="2CE182F6">
        <w:t xml:space="preserve"> </w:t>
      </w:r>
      <w:r w:rsidR="1166C3B7">
        <w:t xml:space="preserve">o Barrel </w:t>
      </w:r>
      <w:r w:rsidR="7A2C3875">
        <w:t>recebe a</w:t>
      </w:r>
      <w:r w:rsidR="34B8D9BE">
        <w:t xml:space="preserve"> mensagem enviada </w:t>
      </w:r>
      <w:r w:rsidR="709A8D15">
        <w:t xml:space="preserve">por </w:t>
      </w:r>
      <w:proofErr w:type="spellStart"/>
      <w:r w:rsidR="0856E5DE">
        <w:t>Multicast</w:t>
      </w:r>
      <w:proofErr w:type="spellEnd"/>
      <w:r w:rsidR="0856E5DE">
        <w:t xml:space="preserve">, </w:t>
      </w:r>
      <w:r w:rsidR="52771225">
        <w:t xml:space="preserve">como também um </w:t>
      </w:r>
      <w:r w:rsidR="4A849125">
        <w:t xml:space="preserve">byte de controlo </w:t>
      </w:r>
      <w:r w:rsidR="06D27772">
        <w:t xml:space="preserve">para distinguir se </w:t>
      </w:r>
      <w:r w:rsidR="72083104">
        <w:t xml:space="preserve">a mensagem </w:t>
      </w:r>
      <w:r w:rsidR="3E6BD674">
        <w:t xml:space="preserve">se </w:t>
      </w:r>
      <w:r w:rsidR="1A6436CE">
        <w:t xml:space="preserve">refere ao </w:t>
      </w:r>
      <w:r w:rsidR="5D65269D">
        <w:t xml:space="preserve">tamanho ou a </w:t>
      </w:r>
      <w:r w:rsidR="39647763">
        <w:t>uma classe.</w:t>
      </w:r>
    </w:p>
    <w:p w14:paraId="792A623E" w14:textId="70C4D5AF" w:rsidR="3B8FF71E" w:rsidRDefault="1CD5DC68" w:rsidP="3B8FF71E">
      <w:r>
        <w:t>Assim, quando enviamos uma mensagem</w:t>
      </w:r>
      <w:r w:rsidR="5204863C">
        <w:t xml:space="preserve"> </w:t>
      </w:r>
      <w:proofErr w:type="spellStart"/>
      <w:r w:rsidR="16DF4CF0">
        <w:t>Multicast</w:t>
      </w:r>
      <w:proofErr w:type="spellEnd"/>
      <w:r w:rsidR="217A89A1">
        <w:t xml:space="preserve"> </w:t>
      </w:r>
      <w:r w:rsidR="31621C52">
        <w:t xml:space="preserve">e o </w:t>
      </w:r>
      <w:r w:rsidR="556C4CA9">
        <w:t>Barrel</w:t>
      </w:r>
      <w:r w:rsidR="4E0128D6">
        <w:t xml:space="preserve"> recebe</w:t>
      </w:r>
      <w:r w:rsidR="38E21169">
        <w:t>-a,</w:t>
      </w:r>
      <w:r w:rsidR="3AC4D1F2">
        <w:t xml:space="preserve"> o </w:t>
      </w:r>
      <w:r w:rsidR="645DBE87">
        <w:t xml:space="preserve">Barrel envia um </w:t>
      </w:r>
      <w:r w:rsidR="3530F452">
        <w:t>ACK (neste caso,</w:t>
      </w:r>
      <w:r w:rsidR="5B2BC60A">
        <w:t xml:space="preserve"> com o</w:t>
      </w:r>
      <w:r w:rsidR="22A336A1">
        <w:t xml:space="preserve"> </w:t>
      </w:r>
      <w:r w:rsidR="52F1BD6A">
        <w:t xml:space="preserve">seu </w:t>
      </w:r>
      <w:proofErr w:type="spellStart"/>
      <w:r w:rsidR="52F1BD6A">
        <w:t>hashCode</w:t>
      </w:r>
      <w:proofErr w:type="spellEnd"/>
      <w:r w:rsidR="38054BC4">
        <w:t xml:space="preserve">(), o seu </w:t>
      </w:r>
      <w:r w:rsidR="42C7C47B">
        <w:t>identificador)</w:t>
      </w:r>
      <w:r w:rsidR="5BE84015">
        <w:t xml:space="preserve"> </w:t>
      </w:r>
      <w:r w:rsidR="2C790FA2">
        <w:t xml:space="preserve">para o </w:t>
      </w:r>
      <w:proofErr w:type="spellStart"/>
      <w:r w:rsidR="21DDD2F1">
        <w:t>MulticastSender</w:t>
      </w:r>
      <w:proofErr w:type="spellEnd"/>
      <w:r w:rsidR="08AC1B85">
        <w:t xml:space="preserve"> (que o guarda num </w:t>
      </w:r>
      <w:proofErr w:type="spellStart"/>
      <w:r w:rsidR="08AC1B85">
        <w:t>HashSet</w:t>
      </w:r>
      <w:proofErr w:type="spellEnd"/>
      <w:r w:rsidR="08AC1B85">
        <w:t>&lt;</w:t>
      </w:r>
      <w:proofErr w:type="spellStart"/>
      <w:r w:rsidR="08AC1B85">
        <w:t>Integers</w:t>
      </w:r>
      <w:proofErr w:type="spellEnd"/>
      <w:r w:rsidR="08AC1B85">
        <w:t>&gt;,</w:t>
      </w:r>
      <w:r w:rsidR="05210B84">
        <w:t xml:space="preserve"> o </w:t>
      </w:r>
      <w:proofErr w:type="spellStart"/>
      <w:r w:rsidR="5C3DA88D">
        <w:t>MulticastSender</w:t>
      </w:r>
      <w:proofErr w:type="spellEnd"/>
      <w:r w:rsidR="5C3DA88D">
        <w:t xml:space="preserve"> conhece o </w:t>
      </w:r>
      <w:r w:rsidR="3183313A">
        <w:t>número</w:t>
      </w:r>
      <w:r w:rsidR="606F3265">
        <w:t xml:space="preserve"> de </w:t>
      </w:r>
      <w:proofErr w:type="spellStart"/>
      <w:r w:rsidR="606F3265">
        <w:t>ACKs</w:t>
      </w:r>
      <w:proofErr w:type="spellEnd"/>
      <w:r w:rsidR="606F3265">
        <w:t xml:space="preserve"> </w:t>
      </w:r>
      <w:r w:rsidR="30D8C5EC">
        <w:t>que espera (</w:t>
      </w:r>
      <w:r w:rsidR="3B2F0BAE">
        <w:t xml:space="preserve">quando se </w:t>
      </w:r>
      <w:r w:rsidR="078BC0B2">
        <w:t xml:space="preserve">adiciona um </w:t>
      </w:r>
      <w:r w:rsidR="40B07E8C">
        <w:t>Barrel</w:t>
      </w:r>
      <w:r w:rsidR="46A70E04">
        <w:t xml:space="preserve"> é </w:t>
      </w:r>
      <w:r w:rsidR="74DDB766">
        <w:t xml:space="preserve">atualizada via RMI </w:t>
      </w:r>
      <w:r w:rsidR="50DD082C">
        <w:t xml:space="preserve">uma </w:t>
      </w:r>
      <w:r w:rsidR="1D8C94F7">
        <w:t xml:space="preserve">variável </w:t>
      </w:r>
      <w:r w:rsidR="35ADCAA6">
        <w:t>do</w:t>
      </w:r>
      <w:r w:rsidR="08AC1B85">
        <w:t xml:space="preserve"> tipo </w:t>
      </w:r>
      <w:proofErr w:type="spellStart"/>
      <w:r w:rsidR="08AC1B85">
        <w:t>AtomicInteger</w:t>
      </w:r>
      <w:proofErr w:type="spellEnd"/>
      <w:r w:rsidR="08AC1B85">
        <w:t xml:space="preserve"> </w:t>
      </w:r>
      <w:r w:rsidR="1D8C94F7">
        <w:t xml:space="preserve">presente no </w:t>
      </w:r>
      <w:proofErr w:type="spellStart"/>
      <w:r w:rsidR="1D8C94F7">
        <w:t>Downloader</w:t>
      </w:r>
      <w:proofErr w:type="spellEnd"/>
      <w:r w:rsidR="1D8C94F7">
        <w:t xml:space="preserve">, </w:t>
      </w:r>
      <w:r w:rsidR="08AC1B85">
        <w:t xml:space="preserve">que a </w:t>
      </w:r>
      <w:proofErr w:type="spellStart"/>
      <w:r w:rsidR="08AC1B85">
        <w:t>thread</w:t>
      </w:r>
      <w:proofErr w:type="spellEnd"/>
      <w:r w:rsidR="08AC1B85">
        <w:t xml:space="preserve"> </w:t>
      </w:r>
      <w:proofErr w:type="spellStart"/>
      <w:r w:rsidR="08AC1B85">
        <w:t>MulticastSender</w:t>
      </w:r>
      <w:proofErr w:type="spellEnd"/>
      <w:r w:rsidR="08AC1B85">
        <w:t xml:space="preserve"> </w:t>
      </w:r>
      <w:r w:rsidR="581A3163">
        <w:t>tem acesso</w:t>
      </w:r>
      <w:r w:rsidR="08AC1B85">
        <w:t xml:space="preserve"> que permite saber quantos </w:t>
      </w:r>
      <w:proofErr w:type="spellStart"/>
      <w:r w:rsidR="08AC1B85">
        <w:t>barrels</w:t>
      </w:r>
      <w:proofErr w:type="spellEnd"/>
      <w:r w:rsidR="08AC1B85">
        <w:t xml:space="preserve"> estão ativos. Logo, no caso da primeira vez o tamanho do </w:t>
      </w:r>
      <w:proofErr w:type="spellStart"/>
      <w:r w:rsidR="08AC1B85">
        <w:t>HashSet</w:t>
      </w:r>
      <w:proofErr w:type="spellEnd"/>
      <w:r w:rsidR="08AC1B85">
        <w:t xml:space="preserve"> não coincidir com o </w:t>
      </w:r>
      <w:r w:rsidR="1D58A709">
        <w:t xml:space="preserve">número de </w:t>
      </w:r>
      <w:proofErr w:type="spellStart"/>
      <w:r w:rsidR="65AF6DF5">
        <w:t>Barrels</w:t>
      </w:r>
      <w:proofErr w:type="spellEnd"/>
      <w:r w:rsidR="65AF6DF5">
        <w:t xml:space="preserve"> disponíveis, tenta-se enviar novamente </w:t>
      </w:r>
      <w:r w:rsidR="581A3163">
        <w:t xml:space="preserve">a mensagem </w:t>
      </w:r>
      <w:r w:rsidR="65AF6DF5">
        <w:t>e esperar as respostas</w:t>
      </w:r>
      <w:r w:rsidR="08AC1B85">
        <w:t xml:space="preserve"> </w:t>
      </w:r>
      <w:r w:rsidR="0C8474A2">
        <w:t xml:space="preserve">do número </w:t>
      </w:r>
      <w:r w:rsidR="1027B0E1">
        <w:t xml:space="preserve">do </w:t>
      </w:r>
      <w:proofErr w:type="spellStart"/>
      <w:r w:rsidR="1027B0E1">
        <w:t>Barrels</w:t>
      </w:r>
      <w:proofErr w:type="spellEnd"/>
      <w:r w:rsidR="1027B0E1">
        <w:t xml:space="preserve"> que </w:t>
      </w:r>
      <w:r w:rsidR="1146DCC4">
        <w:t xml:space="preserve">faltaram enviar os </w:t>
      </w:r>
      <w:proofErr w:type="spellStart"/>
      <w:r w:rsidR="534FDCB6">
        <w:t>ACKs</w:t>
      </w:r>
      <w:proofErr w:type="spellEnd"/>
      <w:r w:rsidR="534FDCB6">
        <w:t>,</w:t>
      </w:r>
      <w:r w:rsidR="7228E145">
        <w:t xml:space="preserve"> </w:t>
      </w:r>
      <w:r w:rsidR="4B15D416">
        <w:t xml:space="preserve">caso numa segunda </w:t>
      </w:r>
      <w:r w:rsidR="1536005E">
        <w:t xml:space="preserve">tentativa </w:t>
      </w:r>
      <w:r w:rsidR="7F713962">
        <w:t xml:space="preserve">não consigamos, </w:t>
      </w:r>
      <w:r w:rsidR="3E67DB60">
        <w:t xml:space="preserve">assumimos que o </w:t>
      </w:r>
      <w:r w:rsidR="53C75FD2">
        <w:t>Barrel</w:t>
      </w:r>
      <w:r w:rsidR="5141806C">
        <w:t xml:space="preserve"> </w:t>
      </w:r>
      <w:r w:rsidR="7E8499AC">
        <w:t xml:space="preserve">está </w:t>
      </w:r>
      <w:r w:rsidR="7D45222F">
        <w:t>desligado, e</w:t>
      </w:r>
      <w:r w:rsidR="4C3F188E">
        <w:t>,</w:t>
      </w:r>
      <w:r w:rsidR="7D45222F">
        <w:t xml:space="preserve"> portanto</w:t>
      </w:r>
      <w:r w:rsidR="4C3F188E">
        <w:t>,</w:t>
      </w:r>
      <w:r w:rsidR="7D45222F">
        <w:t xml:space="preserve"> enviamos</w:t>
      </w:r>
      <w:r w:rsidR="024C8141">
        <w:t xml:space="preserve"> o </w:t>
      </w:r>
      <w:proofErr w:type="spellStart"/>
      <w:r w:rsidR="024C8141">
        <w:t>HashSet</w:t>
      </w:r>
      <w:proofErr w:type="spellEnd"/>
      <w:r w:rsidR="690BBA0C">
        <w:t xml:space="preserve"> de </w:t>
      </w:r>
      <w:proofErr w:type="spellStart"/>
      <w:r w:rsidR="12A73753">
        <w:t>ACKs</w:t>
      </w:r>
      <w:proofErr w:type="spellEnd"/>
      <w:r w:rsidR="12A73753">
        <w:t xml:space="preserve"> que recolhemos </w:t>
      </w:r>
      <w:r w:rsidR="4C3F188E">
        <w:t xml:space="preserve">para o </w:t>
      </w:r>
      <w:proofErr w:type="spellStart"/>
      <w:r w:rsidR="4C3F188E">
        <w:t>SearchModule</w:t>
      </w:r>
      <w:proofErr w:type="spellEnd"/>
      <w:r w:rsidR="4C3F188E">
        <w:t xml:space="preserve"> eliminar os </w:t>
      </w:r>
      <w:proofErr w:type="spellStart"/>
      <w:r w:rsidR="4C3F188E">
        <w:t>Barrels</w:t>
      </w:r>
      <w:proofErr w:type="spellEnd"/>
      <w:r w:rsidR="4C3F188E">
        <w:t xml:space="preserve"> que não estão presentes nesse </w:t>
      </w:r>
      <w:proofErr w:type="spellStart"/>
      <w:r w:rsidR="7938DB24">
        <w:t>HashSet</w:t>
      </w:r>
      <w:proofErr w:type="spellEnd"/>
      <w:r w:rsidR="7938DB24">
        <w:t>.</w:t>
      </w:r>
    </w:p>
    <w:p w14:paraId="77C5AB73" w14:textId="1D4F9840" w:rsidR="7938DB24" w:rsidRDefault="7938DB24" w:rsidP="7938DB24">
      <w:r>
        <w:t xml:space="preserve">Quanto à parte dos bytes de </w:t>
      </w:r>
      <w:r w:rsidR="4B2DCD83">
        <w:t xml:space="preserve">controlo, escrevemos </w:t>
      </w:r>
      <w:r w:rsidR="6E7FE38A">
        <w:t xml:space="preserve">na </w:t>
      </w:r>
      <w:r w:rsidR="004E487E">
        <w:t xml:space="preserve">primeira </w:t>
      </w:r>
      <w:r w:rsidR="399A9060">
        <w:t xml:space="preserve">posição do </w:t>
      </w:r>
      <w:proofErr w:type="spellStart"/>
      <w:r w:rsidR="44EDE761">
        <w:t>array</w:t>
      </w:r>
      <w:proofErr w:type="spellEnd"/>
      <w:r w:rsidR="44EDE761">
        <w:t xml:space="preserve"> de bytes, um </w:t>
      </w:r>
      <w:r w:rsidR="3C230077">
        <w:t>0</w:t>
      </w:r>
      <w:r w:rsidR="61B19F3A">
        <w:t xml:space="preserve">, caso o </w:t>
      </w:r>
      <w:r w:rsidR="59BF1E3A">
        <w:t xml:space="preserve">tipo </w:t>
      </w:r>
      <w:r w:rsidR="75F1F7C9">
        <w:t xml:space="preserve">da mensagem a </w:t>
      </w:r>
      <w:r w:rsidR="64A3B195">
        <w:t xml:space="preserve">enviar seja um </w:t>
      </w:r>
      <w:r w:rsidR="2A4D5D16">
        <w:t xml:space="preserve">tamanho, e </w:t>
      </w:r>
      <w:r w:rsidR="6485F6AC">
        <w:t xml:space="preserve">escrevemos na </w:t>
      </w:r>
      <w:proofErr w:type="spellStart"/>
      <w:r w:rsidR="004E487E">
        <w:t>priemira</w:t>
      </w:r>
      <w:proofErr w:type="spellEnd"/>
      <w:r w:rsidR="004E487E">
        <w:t xml:space="preserve"> </w:t>
      </w:r>
      <w:r w:rsidR="15AA52AF">
        <w:t>posição</w:t>
      </w:r>
      <w:r w:rsidR="389035C1">
        <w:t xml:space="preserve"> do </w:t>
      </w:r>
      <w:proofErr w:type="spellStart"/>
      <w:r w:rsidR="389035C1">
        <w:t>array</w:t>
      </w:r>
      <w:proofErr w:type="spellEnd"/>
      <w:r w:rsidR="389035C1">
        <w:t xml:space="preserve"> de </w:t>
      </w:r>
      <w:r w:rsidR="50B8C17E">
        <w:t xml:space="preserve">bytes um 1, caso o </w:t>
      </w:r>
      <w:r w:rsidR="7AE28C5D">
        <w:t xml:space="preserve">tipo de mensagem </w:t>
      </w:r>
      <w:r w:rsidR="23838916">
        <w:t>a</w:t>
      </w:r>
      <w:r w:rsidR="022904DC">
        <w:t xml:space="preserve"> enviar seja uma </w:t>
      </w:r>
      <w:r w:rsidR="0E4D0FB4">
        <w:t>classe</w:t>
      </w:r>
      <w:r w:rsidR="24074FD6">
        <w:t>, e de seguida</w:t>
      </w:r>
      <w:r w:rsidR="0E4D0FB4">
        <w:t xml:space="preserve"> </w:t>
      </w:r>
      <w:r w:rsidR="46ED32E8">
        <w:t xml:space="preserve">escrevemos a </w:t>
      </w:r>
      <w:r w:rsidR="6C7BD1AB">
        <w:t xml:space="preserve">informação que </w:t>
      </w:r>
      <w:r w:rsidR="01FBA1B8">
        <w:t>queremos enviar propriamente</w:t>
      </w:r>
      <w:r w:rsidR="4665D5BB">
        <w:t>.</w:t>
      </w:r>
      <w:r w:rsidR="46ED32E8">
        <w:t xml:space="preserve"> </w:t>
      </w:r>
      <w:r w:rsidR="69D2E424">
        <w:t xml:space="preserve">Assim, quando o Barrel está </w:t>
      </w:r>
      <w:r w:rsidR="5830FBE0">
        <w:t>à</w:t>
      </w:r>
      <w:r w:rsidR="69D2E424">
        <w:t xml:space="preserve"> espera de uma mensagem do tipo 1 (classe) e receber uma mensagem do tipo 0 (</w:t>
      </w:r>
      <w:r w:rsidR="25996D44">
        <w:t xml:space="preserve">tamanho), não tenta descomprimir o </w:t>
      </w:r>
      <w:proofErr w:type="spellStart"/>
      <w:r w:rsidR="25996D44">
        <w:t>array</w:t>
      </w:r>
      <w:proofErr w:type="spellEnd"/>
      <w:r w:rsidR="25996D44">
        <w:t xml:space="preserve"> de bytes </w:t>
      </w:r>
      <w:r w:rsidR="4499ADD9">
        <w:t>(neste caso</w:t>
      </w:r>
      <w:r w:rsidR="0E0B40EE">
        <w:t xml:space="preserve"> a </w:t>
      </w:r>
      <w:proofErr w:type="spellStart"/>
      <w:r w:rsidR="0E0B40EE">
        <w:t>string</w:t>
      </w:r>
      <w:proofErr w:type="spellEnd"/>
      <w:r w:rsidR="0E0B40EE">
        <w:t xml:space="preserve"> que indica tamanho) e</w:t>
      </w:r>
      <w:r w:rsidR="54ACDC4B">
        <w:t xml:space="preserve"> </w:t>
      </w:r>
      <w:proofErr w:type="spellStart"/>
      <w:r w:rsidR="25EC450B">
        <w:t>desserializar</w:t>
      </w:r>
      <w:proofErr w:type="spellEnd"/>
      <w:r w:rsidR="25EC450B">
        <w:t xml:space="preserve"> a classe </w:t>
      </w:r>
      <w:r w:rsidR="078AC398">
        <w:t>descomprimida.</w:t>
      </w:r>
    </w:p>
    <w:p w14:paraId="1B28A993" w14:textId="5D40FEE3" w:rsidR="562C20B3" w:rsidRDefault="4ABD9F7A" w:rsidP="562C20B3">
      <w:r>
        <w:t xml:space="preserve">Além disso, caso o </w:t>
      </w:r>
      <w:r w:rsidR="7FCE8E65">
        <w:t xml:space="preserve">número de </w:t>
      </w:r>
      <w:proofErr w:type="spellStart"/>
      <w:r w:rsidR="7FCE8E65">
        <w:t>Barrels</w:t>
      </w:r>
      <w:proofErr w:type="spellEnd"/>
      <w:r w:rsidR="7FCE8E65">
        <w:t xml:space="preserve"> seja </w:t>
      </w:r>
      <w:r w:rsidR="1C0167F5">
        <w:t>0</w:t>
      </w:r>
      <w:r w:rsidR="2045F407">
        <w:t xml:space="preserve"> não </w:t>
      </w:r>
      <w:r w:rsidR="7FE5F05A">
        <w:t xml:space="preserve">retiramos nenhuma classe </w:t>
      </w:r>
      <w:r w:rsidR="6301ECE7">
        <w:t xml:space="preserve">da fila de </w:t>
      </w:r>
      <w:r w:rsidR="09F73F2E">
        <w:t xml:space="preserve">mensagens e enviamos por </w:t>
      </w:r>
      <w:proofErr w:type="spellStart"/>
      <w:r w:rsidR="6D3A77C0">
        <w:t>Multicast</w:t>
      </w:r>
      <w:proofErr w:type="spellEnd"/>
      <w:r w:rsidR="6D3A77C0">
        <w:t xml:space="preserve">, pois, não temos nenhum Barrel </w:t>
      </w:r>
      <w:r w:rsidR="1E837F18">
        <w:t xml:space="preserve">para receber esta informação. </w:t>
      </w:r>
      <w:r w:rsidR="41C5BB0E">
        <w:t xml:space="preserve">Assim, de forma a evitar a espera ativa, </w:t>
      </w:r>
      <w:r w:rsidR="4E58898C">
        <w:t xml:space="preserve">fazemos um </w:t>
      </w:r>
      <w:proofErr w:type="spellStart"/>
      <w:r w:rsidR="4E58898C">
        <w:t>wait</w:t>
      </w:r>
      <w:proofErr w:type="spellEnd"/>
      <w:r w:rsidR="7F10B299">
        <w:t xml:space="preserve">() no </w:t>
      </w:r>
      <w:proofErr w:type="spellStart"/>
      <w:r w:rsidR="6FFEF521">
        <w:t>while</w:t>
      </w:r>
      <w:proofErr w:type="spellEnd"/>
      <w:r w:rsidR="6FFEF521">
        <w:t xml:space="preserve"> que retira </w:t>
      </w:r>
      <w:r w:rsidR="265FCD13">
        <w:t xml:space="preserve">as mensagens da fila de mensagens e “acordamos esse </w:t>
      </w:r>
      <w:proofErr w:type="spellStart"/>
      <w:r w:rsidR="265FCD13">
        <w:t>wait</w:t>
      </w:r>
      <w:proofErr w:type="spellEnd"/>
      <w:r w:rsidR="265FCD13">
        <w:t xml:space="preserve">” quando o </w:t>
      </w:r>
      <w:r w:rsidR="2374AB24">
        <w:t xml:space="preserve">número de </w:t>
      </w:r>
      <w:proofErr w:type="spellStart"/>
      <w:r w:rsidR="2374AB24">
        <w:t>barrels</w:t>
      </w:r>
      <w:proofErr w:type="spellEnd"/>
      <w:r w:rsidR="2374AB24">
        <w:t xml:space="preserve"> </w:t>
      </w:r>
      <w:r w:rsidR="6C37A505">
        <w:t>passar a ser 1, ou seja, quando o Barrel é adicionado</w:t>
      </w:r>
      <w:r w:rsidR="28409463">
        <w:t xml:space="preserve">, o </w:t>
      </w:r>
      <w:proofErr w:type="spellStart"/>
      <w:r w:rsidR="28409463">
        <w:t>SearchModule</w:t>
      </w:r>
      <w:proofErr w:type="spellEnd"/>
      <w:r w:rsidR="28409463">
        <w:t xml:space="preserve"> envia via RMI o </w:t>
      </w:r>
      <w:r w:rsidR="33E6C32B">
        <w:t xml:space="preserve">número de </w:t>
      </w:r>
      <w:proofErr w:type="spellStart"/>
      <w:r w:rsidR="33E6C32B">
        <w:t>Barrels</w:t>
      </w:r>
      <w:proofErr w:type="spellEnd"/>
      <w:r w:rsidR="33E6C32B">
        <w:t xml:space="preserve"> conectados, e caso o número de </w:t>
      </w:r>
      <w:proofErr w:type="spellStart"/>
      <w:r w:rsidR="544DB743">
        <w:t>Barrels</w:t>
      </w:r>
      <w:proofErr w:type="spellEnd"/>
      <w:r w:rsidR="544DB743">
        <w:t xml:space="preserve"> conectados seja </w:t>
      </w:r>
      <w:r w:rsidR="3BE72503">
        <w:t xml:space="preserve">igual a </w:t>
      </w:r>
      <w:r w:rsidR="544DB743">
        <w:t>1</w:t>
      </w:r>
      <w:r w:rsidR="3BE72503">
        <w:t xml:space="preserve"> notifica o objeto que está em </w:t>
      </w:r>
      <w:proofErr w:type="spellStart"/>
      <w:r w:rsidR="3BE72503">
        <w:t>wait</w:t>
      </w:r>
      <w:proofErr w:type="spellEnd"/>
      <w:r w:rsidR="3BE72503">
        <w:t xml:space="preserve">(), e assim a </w:t>
      </w:r>
      <w:proofErr w:type="spellStart"/>
      <w:r w:rsidR="1CC92985">
        <w:t>thread</w:t>
      </w:r>
      <w:proofErr w:type="spellEnd"/>
      <w:r w:rsidR="1CC92985">
        <w:t xml:space="preserve"> </w:t>
      </w:r>
      <w:r w:rsidR="1E3DBDE0">
        <w:t>(</w:t>
      </w:r>
      <w:proofErr w:type="spellStart"/>
      <w:r w:rsidR="1E3DBDE0">
        <w:t>re</w:t>
      </w:r>
      <w:proofErr w:type="spellEnd"/>
      <w:r w:rsidR="1E3DBDE0">
        <w:t>)</w:t>
      </w:r>
      <w:r w:rsidR="46302165">
        <w:t xml:space="preserve">começa a retirar classes da fila de </w:t>
      </w:r>
      <w:r w:rsidR="14A9138B">
        <w:t xml:space="preserve">mensagens e a enviar para os </w:t>
      </w:r>
      <w:proofErr w:type="spellStart"/>
      <w:r w:rsidR="14A9138B">
        <w:t>barrels</w:t>
      </w:r>
      <w:proofErr w:type="spellEnd"/>
      <w:r w:rsidR="14A9138B">
        <w:t>.</w:t>
      </w:r>
      <w:r w:rsidR="3BE72503">
        <w:t xml:space="preserve"> </w:t>
      </w:r>
    </w:p>
    <w:p w14:paraId="7AA73BE7" w14:textId="459EFFEA" w:rsidR="00742362" w:rsidRDefault="77A2B3E8" w:rsidP="00742362">
      <w:pPr>
        <w:pStyle w:val="Ttulo1"/>
      </w:pPr>
      <w:bookmarkStart w:id="3" w:name="_Toc994498586"/>
      <w:r>
        <w:t xml:space="preserve">Chamadas RMI e </w:t>
      </w:r>
      <w:proofErr w:type="spellStart"/>
      <w:r>
        <w:t>callbacks</w:t>
      </w:r>
      <w:bookmarkEnd w:id="3"/>
      <w:proofErr w:type="spellEnd"/>
    </w:p>
    <w:p w14:paraId="1234C985" w14:textId="6657C955" w:rsidR="00C94585" w:rsidRDefault="00837A64" w:rsidP="00B35398">
      <w:r>
        <w:t>São utilizadas chamadas RMI em todas as componentes do sistema.</w:t>
      </w:r>
      <w:r w:rsidR="00E50C23">
        <w:t xml:space="preserve"> </w:t>
      </w:r>
      <w:r w:rsidR="00EB2E33">
        <w:t xml:space="preserve">É possível efetuar </w:t>
      </w:r>
      <w:r w:rsidR="00741C23">
        <w:t xml:space="preserve">6 </w:t>
      </w:r>
      <w:r w:rsidR="00EB2E33">
        <w:t>tipos diferentes de chamadas</w:t>
      </w:r>
      <w:r w:rsidR="00444C04">
        <w:t xml:space="preserve"> entre o cliente e o </w:t>
      </w:r>
      <w:proofErr w:type="spellStart"/>
      <w:r w:rsidR="00444C04">
        <w:t>SearchModule</w:t>
      </w:r>
      <w:proofErr w:type="spellEnd"/>
      <w:r w:rsidR="00EB2E33">
        <w:t xml:space="preserve">: </w:t>
      </w:r>
      <w:r w:rsidR="00B55604">
        <w:t xml:space="preserve">indexar um URL, efetuar uma pesquisa, </w:t>
      </w:r>
      <w:r w:rsidR="00200D97">
        <w:t>listar páginas</w:t>
      </w:r>
      <w:r w:rsidR="00040D53">
        <w:t xml:space="preserve"> com referência para um URL recebido</w:t>
      </w:r>
      <w:r w:rsidR="003E46B1">
        <w:t>,</w:t>
      </w:r>
      <w:r w:rsidR="00040D53">
        <w:t xml:space="preserve"> </w:t>
      </w:r>
      <w:r w:rsidR="00F9226B">
        <w:t>mostrar as estatísticas do sistema, login e registo.</w:t>
      </w:r>
      <w:r w:rsidR="00B3558D">
        <w:t xml:space="preserve"> Para cada uma destas op</w:t>
      </w:r>
      <w:r w:rsidR="00A4737C">
        <w:t xml:space="preserve">erações, existe um método correspondente no </w:t>
      </w:r>
      <w:proofErr w:type="spellStart"/>
      <w:r w:rsidR="00A4737C">
        <w:t>SearchModule</w:t>
      </w:r>
      <w:proofErr w:type="spellEnd"/>
      <w:r w:rsidR="00A4737C">
        <w:t xml:space="preserve">. </w:t>
      </w:r>
      <w:r w:rsidR="00FA4A14">
        <w:t xml:space="preserve">Nesta mesma componente, de seguida e </w:t>
      </w:r>
      <w:r w:rsidR="00E77C91">
        <w:t xml:space="preserve"> </w:t>
      </w:r>
      <w:r w:rsidR="00C94585">
        <w:t xml:space="preserve">caso seja necessário, estas operações fazem também chamadas RMI tanto ao </w:t>
      </w:r>
      <w:proofErr w:type="spellStart"/>
      <w:r w:rsidR="00C94585">
        <w:t>Downloader</w:t>
      </w:r>
      <w:proofErr w:type="spellEnd"/>
      <w:r w:rsidR="00C94585">
        <w:t xml:space="preserve"> como aos ISB.</w:t>
      </w:r>
      <w:r w:rsidR="006F5520">
        <w:t xml:space="preserve"> </w:t>
      </w:r>
      <w:r w:rsidR="003E2123">
        <w:t>No caso de</w:t>
      </w:r>
      <w:r w:rsidR="006F5520">
        <w:t xml:space="preserve"> indexar um URL, </w:t>
      </w:r>
      <w:r w:rsidR="003E2123">
        <w:t xml:space="preserve">é efetuada uma chamada RMI ao </w:t>
      </w:r>
      <w:proofErr w:type="spellStart"/>
      <w:r w:rsidR="003E2123">
        <w:t>Downloader</w:t>
      </w:r>
      <w:proofErr w:type="spellEnd"/>
      <w:r w:rsidR="003E2123">
        <w:t xml:space="preserve">, de modo a </w:t>
      </w:r>
      <w:r w:rsidR="005804E3">
        <w:t xml:space="preserve">introduzir este URL no início da </w:t>
      </w:r>
      <w:proofErr w:type="spellStart"/>
      <w:r w:rsidR="005804E3">
        <w:t>queue</w:t>
      </w:r>
      <w:proofErr w:type="spellEnd"/>
      <w:r w:rsidR="005804E3">
        <w:t xml:space="preserve"> de </w:t>
      </w:r>
      <w:proofErr w:type="spellStart"/>
      <w:r w:rsidR="005804E3">
        <w:t>URLs</w:t>
      </w:r>
      <w:proofErr w:type="spellEnd"/>
      <w:r w:rsidR="007A7903">
        <w:t>.</w:t>
      </w:r>
      <w:r w:rsidR="00D624CD">
        <w:t xml:space="preserve"> Para rea</w:t>
      </w:r>
      <w:r w:rsidR="00C73E95">
        <w:t xml:space="preserve">lizar uma pesquisa ou </w:t>
      </w:r>
      <w:r w:rsidR="008C6D7A">
        <w:t xml:space="preserve">obter a lista de </w:t>
      </w:r>
      <w:proofErr w:type="spellStart"/>
      <w:r w:rsidR="008C6D7A">
        <w:t>URLs</w:t>
      </w:r>
      <w:proofErr w:type="spellEnd"/>
      <w:r w:rsidR="008C6D7A">
        <w:t xml:space="preserve"> que fazem referência para um URL específico</w:t>
      </w:r>
      <w:r w:rsidR="00BA416C">
        <w:t xml:space="preserve">(informações contidas nos ISB), </w:t>
      </w:r>
      <w:r w:rsidR="005500AC">
        <w:t xml:space="preserve">é também efetuada uma chamada RMI respetiva aos métodos nos ISB (o </w:t>
      </w:r>
      <w:proofErr w:type="spellStart"/>
      <w:r w:rsidR="005500AC">
        <w:t>SearchModule</w:t>
      </w:r>
      <w:proofErr w:type="spellEnd"/>
      <w:r w:rsidR="005500AC">
        <w:t xml:space="preserve"> escolhe 1 </w:t>
      </w:r>
      <w:proofErr w:type="spellStart"/>
      <w:r w:rsidR="005500AC">
        <w:t>barrel</w:t>
      </w:r>
      <w:proofErr w:type="spellEnd"/>
      <w:r w:rsidR="005500AC">
        <w:t xml:space="preserve"> aleatoriamente)</w:t>
      </w:r>
      <w:r w:rsidR="00E96B63">
        <w:t>.</w:t>
      </w:r>
    </w:p>
    <w:p w14:paraId="15759F5C" w14:textId="20411B23" w:rsidR="00495244" w:rsidRPr="003E7046" w:rsidRDefault="00893E80" w:rsidP="00B35398">
      <w:pPr>
        <w:rPr>
          <w:u w:val="single"/>
        </w:rPr>
      </w:pPr>
      <w:r>
        <w:t xml:space="preserve">Em relação a </w:t>
      </w:r>
      <w:proofErr w:type="spellStart"/>
      <w:r>
        <w:t>callbacks</w:t>
      </w:r>
      <w:proofErr w:type="spellEnd"/>
      <w:r>
        <w:t xml:space="preserve">, estes existem entre o </w:t>
      </w:r>
      <w:proofErr w:type="spellStart"/>
      <w:r>
        <w:t>Search</w:t>
      </w:r>
      <w:proofErr w:type="spellEnd"/>
      <w:r>
        <w:t xml:space="preserve"> Module e </w:t>
      </w:r>
      <w:r w:rsidR="002F61F7">
        <w:t xml:space="preserve">o </w:t>
      </w:r>
      <w:proofErr w:type="spellStart"/>
      <w:r w:rsidR="002F61F7">
        <w:t>Downloader</w:t>
      </w:r>
      <w:proofErr w:type="spellEnd"/>
      <w:r w:rsidR="00DF0CDD">
        <w:t xml:space="preserve"> e entre o </w:t>
      </w:r>
      <w:proofErr w:type="spellStart"/>
      <w:r w:rsidR="00DF0CDD">
        <w:t>Search</w:t>
      </w:r>
      <w:proofErr w:type="spellEnd"/>
      <w:r w:rsidR="00DF0CDD">
        <w:t xml:space="preserve"> Module e os ISB</w:t>
      </w:r>
      <w:r w:rsidR="001D2449">
        <w:t xml:space="preserve">. </w:t>
      </w:r>
      <w:r w:rsidR="008636FF">
        <w:t xml:space="preserve">Como já foi referido, existem chamadas do </w:t>
      </w:r>
      <w:proofErr w:type="spellStart"/>
      <w:r w:rsidR="008636FF">
        <w:t>SearchModule</w:t>
      </w:r>
      <w:proofErr w:type="spellEnd"/>
      <w:r w:rsidR="008636FF">
        <w:t xml:space="preserve"> para ambas estas componentes, no entanto também foram introduzidas chamadas RMI destas </w:t>
      </w:r>
      <w:r w:rsidR="001D7DB4">
        <w:t>mesmas componentes</w:t>
      </w:r>
      <w:r w:rsidR="008636FF">
        <w:t xml:space="preserve"> para o </w:t>
      </w:r>
      <w:proofErr w:type="spellStart"/>
      <w:r w:rsidR="008636FF">
        <w:t>SearchModule</w:t>
      </w:r>
      <w:proofErr w:type="spellEnd"/>
      <w:r w:rsidR="008636FF">
        <w:t>,</w:t>
      </w:r>
      <w:r w:rsidR="00BC6C27">
        <w:t xml:space="preserve"> as quais são utilizadas para atualizar informações relativas a estatísticas do sistema, isto é, </w:t>
      </w:r>
      <w:r w:rsidR="007D7592">
        <w:t xml:space="preserve">se certa </w:t>
      </w:r>
      <w:proofErr w:type="spellStart"/>
      <w:r w:rsidR="007D7592">
        <w:t>Thread</w:t>
      </w:r>
      <w:proofErr w:type="spellEnd"/>
      <w:r w:rsidR="007D7592">
        <w:t xml:space="preserve"> do </w:t>
      </w:r>
      <w:proofErr w:type="spellStart"/>
      <w:r w:rsidR="007D7592">
        <w:t>Downloader</w:t>
      </w:r>
      <w:proofErr w:type="spellEnd"/>
      <w:r w:rsidR="007D7592">
        <w:t xml:space="preserve"> está </w:t>
      </w:r>
      <w:r w:rsidR="003E7046">
        <w:t>livre ou não, ou se certo ISB está livre ou</w:t>
      </w:r>
      <w:r w:rsidR="002F61F7">
        <w:t xml:space="preserve"> </w:t>
      </w:r>
      <w:r w:rsidR="003E7046">
        <w:t>não.</w:t>
      </w:r>
    </w:p>
    <w:p w14:paraId="4996C447" w14:textId="380D47C7" w:rsidR="209957B3" w:rsidRDefault="77A2B3E8" w:rsidP="209957B3">
      <w:pPr>
        <w:pStyle w:val="Ttulo1"/>
      </w:pPr>
      <w:bookmarkStart w:id="4" w:name="_Toc790783510"/>
      <w:r>
        <w:t>Componentes</w:t>
      </w:r>
      <w:bookmarkEnd w:id="4"/>
    </w:p>
    <w:p w14:paraId="2D991628" w14:textId="64523A79" w:rsidR="4F988CEE" w:rsidRDefault="755BB117" w:rsidP="4F988CEE">
      <w:r>
        <w:t xml:space="preserve">Como descrito na </w:t>
      </w:r>
      <w:proofErr w:type="spellStart"/>
      <w:r>
        <w:t>arquitetatura</w:t>
      </w:r>
      <w:proofErr w:type="spellEnd"/>
      <w:r w:rsidR="18ADC71F">
        <w:t xml:space="preserve"> do </w:t>
      </w:r>
      <w:r w:rsidR="4F45B527">
        <w:t xml:space="preserve">sistema, o </w:t>
      </w:r>
      <w:r w:rsidR="58C625B0">
        <w:t>sistema</w:t>
      </w:r>
      <w:r w:rsidR="45A789B5">
        <w:t xml:space="preserve"> está </w:t>
      </w:r>
      <w:r w:rsidR="2686FD86">
        <w:t xml:space="preserve">dividido em </w:t>
      </w:r>
      <w:r w:rsidR="3F192B87">
        <w:t xml:space="preserve">4 </w:t>
      </w:r>
      <w:proofErr w:type="spellStart"/>
      <w:r w:rsidR="69FDA167">
        <w:t>compoentes</w:t>
      </w:r>
      <w:proofErr w:type="spellEnd"/>
      <w:r w:rsidR="69FDA167">
        <w:t xml:space="preserve"> </w:t>
      </w:r>
      <w:r w:rsidR="0D0AC080">
        <w:t xml:space="preserve">essenciais: </w:t>
      </w:r>
      <w:r w:rsidR="4F988CEE">
        <w:t xml:space="preserve"> Cliente, </w:t>
      </w:r>
      <w:proofErr w:type="spellStart"/>
      <w:r w:rsidR="4F988CEE">
        <w:t>Search</w:t>
      </w:r>
      <w:proofErr w:type="spellEnd"/>
      <w:r w:rsidR="4F988CEE">
        <w:t xml:space="preserve"> Module, </w:t>
      </w:r>
      <w:proofErr w:type="spellStart"/>
      <w:r w:rsidR="4F988CEE">
        <w:t>Downloader</w:t>
      </w:r>
      <w:proofErr w:type="spellEnd"/>
      <w:r w:rsidR="4F988CEE">
        <w:t xml:space="preserve"> e Index </w:t>
      </w:r>
      <w:proofErr w:type="spellStart"/>
      <w:r w:rsidR="4F988CEE">
        <w:t>Storage</w:t>
      </w:r>
      <w:proofErr w:type="spellEnd"/>
      <w:r w:rsidR="4F988CEE">
        <w:t xml:space="preserve"> </w:t>
      </w:r>
      <w:proofErr w:type="spellStart"/>
      <w:r w:rsidR="4F988CEE">
        <w:t>Barrels</w:t>
      </w:r>
      <w:proofErr w:type="spellEnd"/>
      <w:r w:rsidR="4F988CEE">
        <w:t>(ISB).</w:t>
      </w:r>
    </w:p>
    <w:p w14:paraId="148DE269" w14:textId="5DFCE66C" w:rsidR="3FFF7249" w:rsidRDefault="4BC0CB49" w:rsidP="3FFF7249">
      <w:pPr>
        <w:rPr>
          <w:b/>
        </w:rPr>
      </w:pPr>
      <w:proofErr w:type="spellStart"/>
      <w:r w:rsidRPr="4BC0CB49">
        <w:rPr>
          <w:b/>
          <w:bCs/>
        </w:rPr>
        <w:t>SearchModule</w:t>
      </w:r>
      <w:proofErr w:type="spellEnd"/>
    </w:p>
    <w:p w14:paraId="698F37FE" w14:textId="74FCA3F8" w:rsidR="366146D7" w:rsidRDefault="12298186" w:rsidP="366146D7">
      <w:pPr>
        <w:rPr>
          <w:b/>
          <w:bCs/>
        </w:rPr>
      </w:pPr>
      <w:r>
        <w:t xml:space="preserve">O </w:t>
      </w:r>
      <w:proofErr w:type="spellStart"/>
      <w:r>
        <w:t>SearchModule</w:t>
      </w:r>
      <w:proofErr w:type="spellEnd"/>
      <w:r>
        <w:t xml:space="preserve"> tem como </w:t>
      </w:r>
      <w:r w:rsidR="3DFEF6D7">
        <w:t>objetivo servir de “</w:t>
      </w:r>
      <w:r w:rsidR="48553C99">
        <w:t xml:space="preserve">ponte” </w:t>
      </w:r>
      <w:r w:rsidR="3150FE21">
        <w:t xml:space="preserve">entre os diversos </w:t>
      </w:r>
      <w:r w:rsidR="2D68CAF3">
        <w:t>componentes.</w:t>
      </w:r>
    </w:p>
    <w:p w14:paraId="3F6943BD" w14:textId="687867EC" w:rsidR="2D68CAF3" w:rsidRDefault="12C840A8" w:rsidP="2D68CAF3">
      <w:r>
        <w:t xml:space="preserve">Assim, o </w:t>
      </w:r>
      <w:proofErr w:type="spellStart"/>
      <w:r>
        <w:t>SearchModule</w:t>
      </w:r>
      <w:proofErr w:type="spellEnd"/>
      <w:r>
        <w:t xml:space="preserve"> </w:t>
      </w:r>
      <w:r w:rsidR="39821D1C">
        <w:t xml:space="preserve">utiliza </w:t>
      </w:r>
      <w:r w:rsidR="467BFD2D">
        <w:t xml:space="preserve">algumas </w:t>
      </w:r>
      <w:r w:rsidR="0D20293C">
        <w:t xml:space="preserve">estruturas de </w:t>
      </w:r>
      <w:r w:rsidR="331AFAF4">
        <w:t xml:space="preserve">dados que permitem </w:t>
      </w:r>
      <w:r w:rsidR="417B8E88">
        <w:t xml:space="preserve">armazenar a </w:t>
      </w:r>
      <w:r w:rsidR="41369799">
        <w:t xml:space="preserve">informação, </w:t>
      </w:r>
      <w:r w:rsidR="06E0431A">
        <w:t xml:space="preserve">descritas de </w:t>
      </w:r>
      <w:r w:rsidR="63B56918">
        <w:t>seguida:</w:t>
      </w:r>
    </w:p>
    <w:p w14:paraId="72B58B89" w14:textId="3BA0C962" w:rsidR="0DC2A7FF" w:rsidRDefault="0DC2A7FF" w:rsidP="0DC2A7FF">
      <w:pPr>
        <w:pStyle w:val="PargrafodaLista"/>
        <w:numPr>
          <w:ilvl w:val="0"/>
          <w:numId w:val="16"/>
        </w:numPr>
      </w:pPr>
      <w:r>
        <w:t xml:space="preserve">Uma lista de </w:t>
      </w:r>
      <w:proofErr w:type="spellStart"/>
      <w:r>
        <w:t>Barrels</w:t>
      </w:r>
      <w:proofErr w:type="spellEnd"/>
      <w:r>
        <w:t xml:space="preserve"> conectados, quando iniciamos um Barrel, o </w:t>
      </w:r>
      <w:proofErr w:type="spellStart"/>
      <w:r>
        <w:t>barrel</w:t>
      </w:r>
      <w:proofErr w:type="spellEnd"/>
      <w:r>
        <w:t xml:space="preserve"> envia via RMI a sua </w:t>
      </w:r>
      <w:r w:rsidR="43D0A829">
        <w:t>referência</w:t>
      </w:r>
      <w:r>
        <w:t xml:space="preserve"> da sua interface, de forma ao </w:t>
      </w:r>
      <w:proofErr w:type="spellStart"/>
      <w:r>
        <w:t>SearchModule</w:t>
      </w:r>
      <w:proofErr w:type="spellEnd"/>
      <w:r>
        <w:t xml:space="preserve"> puder fazer pedidos via RMI a qualquer </w:t>
      </w:r>
      <w:proofErr w:type="spellStart"/>
      <w:r>
        <w:t>barrel</w:t>
      </w:r>
      <w:proofErr w:type="spellEnd"/>
      <w:r>
        <w:t xml:space="preserve"> ativo. Esta lista é armazenada utilizando a estrutura de dados, </w:t>
      </w:r>
      <w:proofErr w:type="spellStart"/>
      <w:r>
        <w:t>CopyOnWriteArrayList</w:t>
      </w:r>
      <w:proofErr w:type="spellEnd"/>
      <w:r>
        <w:t>&lt;</w:t>
      </w:r>
      <w:proofErr w:type="spellStart"/>
      <w:r>
        <w:t>BarrelRMI</w:t>
      </w:r>
      <w:proofErr w:type="spellEnd"/>
      <w:r>
        <w:t>&gt;, dado</w:t>
      </w:r>
      <w:r w:rsidR="42F151D3">
        <w:t xml:space="preserve"> que é uma </w:t>
      </w:r>
      <w:r w:rsidR="687FF096">
        <w:t xml:space="preserve">estrutura que é </w:t>
      </w:r>
      <w:proofErr w:type="spellStart"/>
      <w:r w:rsidR="687FF096">
        <w:t>Thread</w:t>
      </w:r>
      <w:proofErr w:type="spellEnd"/>
      <w:r w:rsidR="4E44A8D4">
        <w:t>-Safe e lida com</w:t>
      </w:r>
      <w:r w:rsidR="57C288AC">
        <w:t xml:space="preserve"> concorrência</w:t>
      </w:r>
      <w:r w:rsidR="7B149EB3">
        <w:t>.</w:t>
      </w:r>
    </w:p>
    <w:p w14:paraId="36AC3976" w14:textId="242D7F7E" w:rsidR="3341070F" w:rsidRDefault="0CDFBB3C" w:rsidP="3341070F">
      <w:pPr>
        <w:pStyle w:val="PargrafodaLista"/>
        <w:numPr>
          <w:ilvl w:val="0"/>
          <w:numId w:val="16"/>
        </w:numPr>
      </w:pPr>
      <w:r>
        <w:t xml:space="preserve">Uma lista de pesquisas com todas as pesquisas feitas por todos os utilizadores, assim, conseguimos saber os termos que foram mais pesquisados, a lista é armazenada </w:t>
      </w:r>
      <w:r w:rsidR="1A35F431">
        <w:t xml:space="preserve">utilizando estrutura de </w:t>
      </w:r>
      <w:r w:rsidR="001D7DB4">
        <w:t xml:space="preserve">dados,  </w:t>
      </w:r>
      <w:proofErr w:type="spellStart"/>
      <w:r>
        <w:t>CopyOnWriteArrayList</w:t>
      </w:r>
      <w:proofErr w:type="spellEnd"/>
      <w:r>
        <w:t>&lt;</w:t>
      </w:r>
      <w:proofErr w:type="spellStart"/>
      <w:r>
        <w:t>BarrelRMI</w:t>
      </w:r>
      <w:proofErr w:type="spellEnd"/>
      <w:r>
        <w:t xml:space="preserve">&gt;, dado que é uma estrutura que é </w:t>
      </w:r>
      <w:proofErr w:type="spellStart"/>
      <w:r>
        <w:t>Thread</w:t>
      </w:r>
      <w:proofErr w:type="spellEnd"/>
      <w:r>
        <w:t>-Safe e lida com concorrência.</w:t>
      </w:r>
    </w:p>
    <w:p w14:paraId="6E4FAC68" w14:textId="0E525FC3" w:rsidR="63B56918" w:rsidRDefault="0744BB5A" w:rsidP="02FAA09D">
      <w:pPr>
        <w:pStyle w:val="PargrafodaLista"/>
        <w:numPr>
          <w:ilvl w:val="0"/>
          <w:numId w:val="16"/>
        </w:numPr>
      </w:pPr>
      <w:r>
        <w:t xml:space="preserve">Uma </w:t>
      </w:r>
      <w:proofErr w:type="spellStart"/>
      <w:r>
        <w:t>HashMap</w:t>
      </w:r>
      <w:proofErr w:type="spellEnd"/>
      <w:r>
        <w:t xml:space="preserve"> </w:t>
      </w:r>
      <w:r w:rsidR="35C05BAB">
        <w:t xml:space="preserve">que tem como </w:t>
      </w:r>
      <w:r w:rsidR="720E41F7">
        <w:t xml:space="preserve">valor o </w:t>
      </w:r>
      <w:proofErr w:type="spellStart"/>
      <w:r w:rsidR="12BA2CFF">
        <w:t>username</w:t>
      </w:r>
      <w:proofErr w:type="spellEnd"/>
      <w:r w:rsidR="12BA2CFF">
        <w:t xml:space="preserve"> </w:t>
      </w:r>
      <w:r w:rsidR="1DE647FA">
        <w:t>e</w:t>
      </w:r>
      <w:r w:rsidR="35A2A0C2">
        <w:t xml:space="preserve"> como chave a </w:t>
      </w:r>
      <w:r w:rsidR="34632945">
        <w:t xml:space="preserve">password, permite </w:t>
      </w:r>
      <w:r w:rsidR="71AB901F">
        <w:t xml:space="preserve">armazenar os </w:t>
      </w:r>
      <w:proofErr w:type="spellStart"/>
      <w:r w:rsidR="70D84B97">
        <w:t>users</w:t>
      </w:r>
      <w:proofErr w:type="spellEnd"/>
      <w:r w:rsidR="70D84B97">
        <w:t xml:space="preserve">, </w:t>
      </w:r>
      <w:r w:rsidR="7A562B6F">
        <w:t xml:space="preserve">utiliza-se um </w:t>
      </w:r>
      <w:proofErr w:type="spellStart"/>
      <w:r w:rsidR="0518A427">
        <w:t>ConcurrentHashMap</w:t>
      </w:r>
      <w:proofErr w:type="spellEnd"/>
      <w:r w:rsidR="1AE45B8E">
        <w:t xml:space="preserve">, de forma a </w:t>
      </w:r>
      <w:r w:rsidR="602A581C">
        <w:t>lidar</w:t>
      </w:r>
      <w:r w:rsidR="72D6CDD0">
        <w:t xml:space="preserve"> com problemas </w:t>
      </w:r>
      <w:r w:rsidR="4F3FC0DA">
        <w:t>de concorrência</w:t>
      </w:r>
      <w:r w:rsidR="5996069C">
        <w:t xml:space="preserve"> </w:t>
      </w:r>
      <w:r w:rsidR="05A98271">
        <w:t xml:space="preserve">(mudar no </w:t>
      </w:r>
      <w:proofErr w:type="spellStart"/>
      <w:r w:rsidR="553AB00D">
        <w:t>codigo</w:t>
      </w:r>
      <w:proofErr w:type="spellEnd"/>
      <w:r w:rsidR="5996069C">
        <w:t>))</w:t>
      </w:r>
    </w:p>
    <w:p w14:paraId="1B376855" w14:textId="37E47196" w:rsidR="001F25EE" w:rsidRDefault="001F25EE" w:rsidP="001F25EE">
      <w:pPr>
        <w:pStyle w:val="PargrafodaLista"/>
        <w:numPr>
          <w:ilvl w:val="0"/>
          <w:numId w:val="16"/>
        </w:numPr>
      </w:pPr>
      <w:r>
        <w:t xml:space="preserve">Uma </w:t>
      </w:r>
      <w:proofErr w:type="spellStart"/>
      <w:r>
        <w:t>HashMap</w:t>
      </w:r>
      <w:proofErr w:type="spellEnd"/>
      <w:r w:rsidR="1C51FF7D">
        <w:t xml:space="preserve"> que tem como </w:t>
      </w:r>
      <w:r w:rsidR="4D765B7F">
        <w:t>valor</w:t>
      </w:r>
      <w:r w:rsidR="4D41D619">
        <w:t xml:space="preserve"> </w:t>
      </w:r>
      <w:r w:rsidR="2F1E5B29">
        <w:t>o nome do</w:t>
      </w:r>
      <w:r w:rsidR="046811BB">
        <w:t xml:space="preserve"> </w:t>
      </w:r>
      <w:r w:rsidR="43EF9202">
        <w:t>componente e a classe que representa o</w:t>
      </w:r>
      <w:r w:rsidR="24CF05D3">
        <w:t xml:space="preserve"> componente</w:t>
      </w:r>
      <w:r w:rsidR="2635B956">
        <w:t xml:space="preserve"> (</w:t>
      </w:r>
      <w:r w:rsidR="134549CD">
        <w:t>contém</w:t>
      </w:r>
      <w:r w:rsidR="67B23AB9">
        <w:t xml:space="preserve"> o IP</w:t>
      </w:r>
      <w:r w:rsidR="49D3B6B8">
        <w:t xml:space="preserve"> e </w:t>
      </w:r>
      <w:r w:rsidR="134549CD">
        <w:t xml:space="preserve">um </w:t>
      </w:r>
      <w:r w:rsidR="4B1CAF52">
        <w:t>booleano</w:t>
      </w:r>
      <w:r w:rsidR="6409BE4B">
        <w:t xml:space="preserve"> </w:t>
      </w:r>
      <w:r w:rsidR="3D452928">
        <w:t>que representa a disponibilidade do componente</w:t>
      </w:r>
      <w:r w:rsidR="7A3A041D">
        <w:t xml:space="preserve">), utiliza-se um </w:t>
      </w:r>
      <w:proofErr w:type="spellStart"/>
      <w:r w:rsidR="7A3A041D">
        <w:t>ConcurrentHashMap</w:t>
      </w:r>
      <w:proofErr w:type="spellEnd"/>
      <w:r w:rsidR="7A3A041D">
        <w:t xml:space="preserve">, de forma a </w:t>
      </w:r>
      <w:r w:rsidR="602A581C">
        <w:t>lidar</w:t>
      </w:r>
      <w:r w:rsidR="7A3A041D">
        <w:t xml:space="preserve"> com problemas de concorrência</w:t>
      </w:r>
      <w:r w:rsidR="2C801CB4">
        <w:t>.</w:t>
      </w:r>
    </w:p>
    <w:p w14:paraId="003A5009" w14:textId="0EFEA834" w:rsidR="311BE143" w:rsidRDefault="5AB4CDD8" w:rsidP="311BE143">
      <w:pPr>
        <w:rPr>
          <w:b/>
        </w:rPr>
      </w:pPr>
      <w:proofErr w:type="spellStart"/>
      <w:r w:rsidRPr="203E2DBF">
        <w:rPr>
          <w:b/>
        </w:rPr>
        <w:t>Downloader</w:t>
      </w:r>
      <w:proofErr w:type="spellEnd"/>
    </w:p>
    <w:p w14:paraId="39751D3A" w14:textId="265449DA" w:rsidR="2C594555" w:rsidRDefault="492E3900" w:rsidP="2C594555">
      <w:pPr>
        <w:rPr>
          <w:b/>
        </w:rPr>
      </w:pPr>
      <w:r>
        <w:t xml:space="preserve">O </w:t>
      </w:r>
      <w:proofErr w:type="spellStart"/>
      <w:r>
        <w:t>Downloader</w:t>
      </w:r>
      <w:proofErr w:type="spellEnd"/>
      <w:r>
        <w:t xml:space="preserve"> tem como </w:t>
      </w:r>
      <w:r w:rsidR="560A5E28">
        <w:t>principal</w:t>
      </w:r>
      <w:r>
        <w:t xml:space="preserve"> objetivo analisar </w:t>
      </w:r>
      <w:r w:rsidR="439CEC11">
        <w:t xml:space="preserve">os </w:t>
      </w:r>
      <w:proofErr w:type="spellStart"/>
      <w:r w:rsidR="439CEC11">
        <w:t>URLs</w:t>
      </w:r>
      <w:proofErr w:type="spellEnd"/>
      <w:r>
        <w:t xml:space="preserve"> </w:t>
      </w:r>
      <w:r w:rsidR="0E4DF6A3">
        <w:t xml:space="preserve">e </w:t>
      </w:r>
      <w:r w:rsidR="45C2AA50">
        <w:t xml:space="preserve">enviar a </w:t>
      </w:r>
      <w:r w:rsidR="68CFC968">
        <w:t xml:space="preserve">informação recolhida </w:t>
      </w:r>
      <w:r w:rsidR="0CA24C31">
        <w:t xml:space="preserve">por </w:t>
      </w:r>
      <w:proofErr w:type="spellStart"/>
      <w:r w:rsidR="0FD9557B">
        <w:t>Multicast</w:t>
      </w:r>
      <w:proofErr w:type="spellEnd"/>
      <w:r w:rsidR="0FD9557B">
        <w:t xml:space="preserve"> </w:t>
      </w:r>
      <w:r w:rsidR="40917E88">
        <w:t xml:space="preserve">para os </w:t>
      </w:r>
      <w:proofErr w:type="spellStart"/>
      <w:r w:rsidR="4C6DF91E">
        <w:t>Barrels</w:t>
      </w:r>
      <w:proofErr w:type="spellEnd"/>
      <w:r w:rsidR="567D8189">
        <w:t>.</w:t>
      </w:r>
    </w:p>
    <w:p w14:paraId="5DF5F512" w14:textId="21DC8347" w:rsidR="26C19F72" w:rsidRDefault="6BCB2A0F" w:rsidP="26C19F72">
      <w:r>
        <w:t xml:space="preserve">Assim, o </w:t>
      </w:r>
      <w:proofErr w:type="spellStart"/>
      <w:r>
        <w:t>Downloader</w:t>
      </w:r>
      <w:proofErr w:type="spellEnd"/>
      <w:r>
        <w:t xml:space="preserve"> necessita de guardar alguma </w:t>
      </w:r>
      <w:r w:rsidR="1FBA5C67">
        <w:t>informação, descrita de seguida:</w:t>
      </w:r>
    </w:p>
    <w:p w14:paraId="027062DB" w14:textId="0398638F" w:rsidR="1FBA5C67" w:rsidRDefault="5A3F74D0" w:rsidP="1FBA5C67">
      <w:pPr>
        <w:pStyle w:val="PargrafodaLista"/>
        <w:numPr>
          <w:ilvl w:val="0"/>
          <w:numId w:val="17"/>
        </w:numPr>
      </w:pPr>
      <w:r>
        <w:t xml:space="preserve">Lista de </w:t>
      </w:r>
      <w:proofErr w:type="spellStart"/>
      <w:r>
        <w:t>URLs</w:t>
      </w:r>
      <w:proofErr w:type="spellEnd"/>
      <w:r>
        <w:t xml:space="preserve"> a </w:t>
      </w:r>
      <w:r w:rsidR="78DD038D">
        <w:t>analisar</w:t>
      </w:r>
      <w:r>
        <w:t xml:space="preserve">, </w:t>
      </w:r>
      <w:r w:rsidR="2591CF35">
        <w:t xml:space="preserve">podendo </w:t>
      </w:r>
      <w:r w:rsidR="6FB1FB7C">
        <w:t xml:space="preserve">ser introduzidos </w:t>
      </w:r>
      <w:r w:rsidR="799C0E49">
        <w:t xml:space="preserve">pelo utilizador </w:t>
      </w:r>
      <w:r w:rsidR="4245ACFD">
        <w:t>(</w:t>
      </w:r>
      <w:r w:rsidR="75A691BB">
        <w:t>neste caso,</w:t>
      </w:r>
      <w:r w:rsidR="702325A4">
        <w:t xml:space="preserve"> </w:t>
      </w:r>
      <w:r w:rsidR="7B1A23C1">
        <w:t xml:space="preserve">é </w:t>
      </w:r>
      <w:r w:rsidR="72BB6FCC">
        <w:t xml:space="preserve">introduzido à </w:t>
      </w:r>
      <w:r w:rsidR="10C12FD4">
        <w:t>cabeça da lista,</w:t>
      </w:r>
      <w:r w:rsidR="75A691BB">
        <w:t xml:space="preserve"> </w:t>
      </w:r>
      <w:r w:rsidR="138C0629">
        <w:t xml:space="preserve">de forma a </w:t>
      </w:r>
      <w:r w:rsidR="0B998529">
        <w:t xml:space="preserve">indexar de </w:t>
      </w:r>
      <w:r w:rsidR="60E33BBA">
        <w:t xml:space="preserve">forma </w:t>
      </w:r>
      <w:r w:rsidR="06DE0D73">
        <w:t xml:space="preserve">instantânea a página </w:t>
      </w:r>
      <w:r w:rsidR="5DF819CB">
        <w:t>introduzida</w:t>
      </w:r>
      <w:r w:rsidR="163BB246">
        <w:t xml:space="preserve">) </w:t>
      </w:r>
      <w:r w:rsidR="23A12DD4">
        <w:t xml:space="preserve">ou então </w:t>
      </w:r>
      <w:r w:rsidR="4FE2D61A">
        <w:t xml:space="preserve">introduzidos pelo </w:t>
      </w:r>
      <w:proofErr w:type="spellStart"/>
      <w:r w:rsidR="65CED91B">
        <w:t>crawler</w:t>
      </w:r>
      <w:proofErr w:type="spellEnd"/>
      <w:r w:rsidR="65CED91B">
        <w:t xml:space="preserve"> quando </w:t>
      </w:r>
      <w:r w:rsidR="1FE036AC">
        <w:t xml:space="preserve">encontra </w:t>
      </w:r>
      <w:r w:rsidR="1DF225FC">
        <w:t xml:space="preserve">um </w:t>
      </w:r>
      <w:proofErr w:type="spellStart"/>
      <w:r w:rsidR="1DF225FC">
        <w:t>url</w:t>
      </w:r>
      <w:proofErr w:type="spellEnd"/>
      <w:r w:rsidR="1DF225FC">
        <w:t xml:space="preserve"> no </w:t>
      </w:r>
      <w:proofErr w:type="spellStart"/>
      <w:r w:rsidR="1DF225FC">
        <w:t>ulr</w:t>
      </w:r>
      <w:proofErr w:type="spellEnd"/>
      <w:r>
        <w:t xml:space="preserve"> </w:t>
      </w:r>
      <w:r w:rsidR="1356E94B">
        <w:t xml:space="preserve">que </w:t>
      </w:r>
      <w:r w:rsidR="38B28AAC">
        <w:t xml:space="preserve">está a analisar </w:t>
      </w:r>
      <w:r w:rsidR="041E8745">
        <w:t>(neste caso,</w:t>
      </w:r>
      <w:r w:rsidR="5109B21A">
        <w:t xml:space="preserve"> </w:t>
      </w:r>
      <w:r w:rsidR="2FAF2DE0">
        <w:t xml:space="preserve">é introduzido </w:t>
      </w:r>
      <w:r w:rsidR="032B1F5C">
        <w:t>na cauda da lista</w:t>
      </w:r>
      <w:r w:rsidR="7ACC6B66">
        <w:t xml:space="preserve">). </w:t>
      </w:r>
      <w:r w:rsidR="12C4D179">
        <w:t xml:space="preserve">A estrutura que usamos é uma </w:t>
      </w:r>
      <w:proofErr w:type="spellStart"/>
      <w:r w:rsidR="12C4D179">
        <w:t>LinkedBlockingDequeue</w:t>
      </w:r>
      <w:proofErr w:type="spellEnd"/>
      <w:r w:rsidR="12C4D179">
        <w:t xml:space="preserve">, pois permite inserções à entrada ou à saída da lista, além disso, implementa mecanismos </w:t>
      </w:r>
      <w:proofErr w:type="spellStart"/>
      <w:r w:rsidR="12C4D179">
        <w:t>thread</w:t>
      </w:r>
      <w:proofErr w:type="spellEnd"/>
      <w:r w:rsidR="12C4D179">
        <w:t>-safe, como também espera bloqueante (útil para quando</w:t>
      </w:r>
      <w:r w:rsidR="55B1877C">
        <w:t xml:space="preserve"> a fila está vazia e queremos retirar algum URL,</w:t>
      </w:r>
      <w:r w:rsidR="2F744F86">
        <w:t xml:space="preserve"> assim, só </w:t>
      </w:r>
      <w:r w:rsidR="602C7893">
        <w:t xml:space="preserve">quando a </w:t>
      </w:r>
      <w:r w:rsidR="1803DE19">
        <w:t xml:space="preserve">fila voltar a ter </w:t>
      </w:r>
      <w:r w:rsidR="1D77701F">
        <w:t xml:space="preserve">algum elemento é que </w:t>
      </w:r>
      <w:r w:rsidR="208E2DCF">
        <w:t>é devolvido</w:t>
      </w:r>
      <w:r w:rsidR="10B01C3B">
        <w:t>)).</w:t>
      </w:r>
      <w:r w:rsidR="267BD3A2">
        <w:t xml:space="preserve"> </w:t>
      </w:r>
      <w:r w:rsidR="38B28AAC">
        <w:t>Esta</w:t>
      </w:r>
      <w:r w:rsidR="267BD3A2">
        <w:t xml:space="preserve"> lista é </w:t>
      </w:r>
      <w:r w:rsidR="00AACEA1">
        <w:t xml:space="preserve">usada </w:t>
      </w:r>
      <w:r w:rsidR="50A82F32">
        <w:t xml:space="preserve">entre as </w:t>
      </w:r>
      <w:r w:rsidR="2F4DAAF8">
        <w:t xml:space="preserve">diferentes </w:t>
      </w:r>
      <w:proofErr w:type="spellStart"/>
      <w:r w:rsidR="5E357E3E">
        <w:t>threads</w:t>
      </w:r>
      <w:proofErr w:type="spellEnd"/>
      <w:r w:rsidR="63F9B264">
        <w:t>.</w:t>
      </w:r>
    </w:p>
    <w:p w14:paraId="313EEC86" w14:textId="141C4398" w:rsidR="208E2DCF" w:rsidRDefault="208E2DCF" w:rsidP="208E2DCF">
      <w:pPr>
        <w:pStyle w:val="PargrafodaLista"/>
        <w:numPr>
          <w:ilvl w:val="0"/>
          <w:numId w:val="17"/>
        </w:numPr>
      </w:pPr>
      <w:r>
        <w:t xml:space="preserve">Lista de </w:t>
      </w:r>
      <w:proofErr w:type="spellStart"/>
      <w:r>
        <w:t>URLs</w:t>
      </w:r>
      <w:proofErr w:type="spellEnd"/>
      <w:r>
        <w:t xml:space="preserve"> </w:t>
      </w:r>
      <w:r w:rsidR="749AFD94">
        <w:t xml:space="preserve">visitados, de </w:t>
      </w:r>
      <w:r w:rsidR="5BC3D8A4">
        <w:t>forma a</w:t>
      </w:r>
      <w:r w:rsidR="0FB30AFC">
        <w:t xml:space="preserve"> </w:t>
      </w:r>
      <w:r w:rsidR="2FED0192">
        <w:t xml:space="preserve">não repetir o </w:t>
      </w:r>
      <w:r w:rsidR="0C55F49C">
        <w:t xml:space="preserve">crawl do </w:t>
      </w:r>
      <w:r w:rsidR="30EA12D1">
        <w:t>mesmo</w:t>
      </w:r>
      <w:r w:rsidR="0C7D30A2">
        <w:t xml:space="preserve"> URL</w:t>
      </w:r>
      <w:r w:rsidR="32B40FA4">
        <w:t xml:space="preserve">, contudo, esta </w:t>
      </w:r>
      <w:r w:rsidR="38B5EF43">
        <w:t xml:space="preserve">implementação não funciona </w:t>
      </w:r>
      <w:r w:rsidR="44DC8ACC">
        <w:t xml:space="preserve">bem com </w:t>
      </w:r>
      <w:r w:rsidR="59F2B894">
        <w:t xml:space="preserve">páginas </w:t>
      </w:r>
      <w:r w:rsidR="0D539D53">
        <w:t xml:space="preserve">dinâmicas, </w:t>
      </w:r>
      <w:r w:rsidR="156D5A59">
        <w:t xml:space="preserve">pois </w:t>
      </w:r>
      <w:r w:rsidR="2D4E5E76">
        <w:t xml:space="preserve">não </w:t>
      </w:r>
      <w:r w:rsidR="6591F6F0">
        <w:t xml:space="preserve">voltaremos a analisar </w:t>
      </w:r>
      <w:r w:rsidR="01C4D080">
        <w:t>este URL</w:t>
      </w:r>
      <w:r w:rsidR="0FBBC1D0">
        <w:t xml:space="preserve">. </w:t>
      </w:r>
      <w:r w:rsidR="4D06B95B">
        <w:t xml:space="preserve">A estrutura dados </w:t>
      </w:r>
      <w:r w:rsidR="426B7CAA">
        <w:t xml:space="preserve">que </w:t>
      </w:r>
      <w:r w:rsidR="097BDBAE">
        <w:t xml:space="preserve">utilizamos é um </w:t>
      </w:r>
      <w:r w:rsidR="2F0A7A71">
        <w:t>Set&lt;</w:t>
      </w:r>
      <w:proofErr w:type="spellStart"/>
      <w:r w:rsidR="24030ACB">
        <w:t>String</w:t>
      </w:r>
      <w:proofErr w:type="spellEnd"/>
      <w:r w:rsidR="24030ACB">
        <w:t xml:space="preserve">&gt; </w:t>
      </w:r>
      <w:r w:rsidR="107ACC8C">
        <w:t xml:space="preserve">inicializado com um </w:t>
      </w:r>
      <w:proofErr w:type="spellStart"/>
      <w:r w:rsidR="0843549D">
        <w:t>ConcurrentHashMap.</w:t>
      </w:r>
      <w:r w:rsidR="79319724">
        <w:t>newKeySet</w:t>
      </w:r>
      <w:proofErr w:type="spellEnd"/>
      <w:r w:rsidR="2336B6AF">
        <w:t>() de forma a</w:t>
      </w:r>
      <w:r w:rsidR="48C55572">
        <w:t xml:space="preserve"> ser </w:t>
      </w:r>
      <w:proofErr w:type="spellStart"/>
      <w:r w:rsidR="19988B3D">
        <w:t>thread</w:t>
      </w:r>
      <w:proofErr w:type="spellEnd"/>
      <w:r w:rsidR="19988B3D">
        <w:t>-safe a</w:t>
      </w:r>
      <w:r w:rsidR="64C3A99B">
        <w:t xml:space="preserve"> assim lidar com problemas de concorrência.</w:t>
      </w:r>
    </w:p>
    <w:p w14:paraId="1FA6CBAA" w14:textId="738ECC0B" w:rsidR="5F47C568" w:rsidRDefault="0A1441DC" w:rsidP="72E07530">
      <w:pPr>
        <w:pStyle w:val="PargrafodaLista"/>
        <w:numPr>
          <w:ilvl w:val="0"/>
          <w:numId w:val="17"/>
        </w:numPr>
      </w:pPr>
      <w:r>
        <w:t xml:space="preserve">Fila de mensagens </w:t>
      </w:r>
      <w:proofErr w:type="spellStart"/>
      <w:r>
        <w:t>Multicast</w:t>
      </w:r>
      <w:proofErr w:type="spellEnd"/>
      <w:r>
        <w:t xml:space="preserve">, as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inserem a classe </w:t>
      </w:r>
      <w:proofErr w:type="spellStart"/>
      <w:r>
        <w:t>JSOUPData</w:t>
      </w:r>
      <w:proofErr w:type="spellEnd"/>
      <w:r>
        <w:t xml:space="preserve"> na fila </w:t>
      </w:r>
      <w:r w:rsidR="1B1D9121">
        <w:t>(que contém as</w:t>
      </w:r>
      <w:r w:rsidR="72CB0C74">
        <w:t xml:space="preserve"> informações recolhidas pelo crawl)</w:t>
      </w:r>
      <w:r w:rsidR="5C9A1284">
        <w:t xml:space="preserve"> e a </w:t>
      </w:r>
      <w:proofErr w:type="spellStart"/>
      <w:r w:rsidR="7FEC288B">
        <w:t>thread</w:t>
      </w:r>
      <w:proofErr w:type="spellEnd"/>
      <w:r w:rsidR="7FEC288B">
        <w:t xml:space="preserve"> </w:t>
      </w:r>
      <w:proofErr w:type="spellStart"/>
      <w:r w:rsidR="086F87D6">
        <w:t>MulticastSender</w:t>
      </w:r>
      <w:proofErr w:type="spellEnd"/>
      <w:r w:rsidR="3BD06C94">
        <w:t xml:space="preserve"> retira a classe </w:t>
      </w:r>
      <w:proofErr w:type="spellStart"/>
      <w:r w:rsidR="017A1815">
        <w:t>JSOUPData</w:t>
      </w:r>
      <w:proofErr w:type="spellEnd"/>
      <w:r w:rsidR="017A1815">
        <w:t xml:space="preserve"> </w:t>
      </w:r>
      <w:r w:rsidR="24CC2E1C">
        <w:t>da fila e envia</w:t>
      </w:r>
      <w:r w:rsidR="70BCB02A">
        <w:t xml:space="preserve"> por </w:t>
      </w:r>
      <w:proofErr w:type="spellStart"/>
      <w:r w:rsidR="70BCB02A">
        <w:t>Multicast</w:t>
      </w:r>
      <w:proofErr w:type="spellEnd"/>
      <w:r w:rsidR="70BCB02A">
        <w:t xml:space="preserve">. </w:t>
      </w:r>
      <w:r w:rsidR="6F1105B8">
        <w:t xml:space="preserve">Assim, os diferentes </w:t>
      </w:r>
      <w:r w:rsidR="2271EA77">
        <w:t xml:space="preserve">tipos de </w:t>
      </w:r>
      <w:proofErr w:type="spellStart"/>
      <w:r w:rsidR="2271EA77">
        <w:t>threads</w:t>
      </w:r>
      <w:proofErr w:type="spellEnd"/>
      <w:r w:rsidR="2271EA77">
        <w:t xml:space="preserve"> </w:t>
      </w:r>
      <w:r w:rsidR="0BD4BD92">
        <w:t xml:space="preserve">têm acesso a </w:t>
      </w:r>
      <w:r w:rsidR="5E0EA6DF">
        <w:t xml:space="preserve">esta fila de mensagens. </w:t>
      </w:r>
      <w:r w:rsidR="7637329C">
        <w:t xml:space="preserve">Além disso, a estrutura </w:t>
      </w:r>
      <w:r w:rsidR="4DBD71EA">
        <w:t xml:space="preserve">usada é um </w:t>
      </w:r>
      <w:proofErr w:type="spellStart"/>
      <w:r w:rsidR="51F18C73">
        <w:t>LinkedBlockingQueue</w:t>
      </w:r>
      <w:proofErr w:type="spellEnd"/>
      <w:r w:rsidR="51F18C73">
        <w:t xml:space="preserve"> </w:t>
      </w:r>
      <w:r w:rsidR="2A724C4F">
        <w:t xml:space="preserve">pois é </w:t>
      </w:r>
      <w:proofErr w:type="spellStart"/>
      <w:r w:rsidR="2A724C4F">
        <w:t>thread</w:t>
      </w:r>
      <w:proofErr w:type="spellEnd"/>
      <w:r w:rsidR="2A724C4F">
        <w:t>-</w:t>
      </w:r>
      <w:r w:rsidR="227FCB4F">
        <w:t xml:space="preserve">safe e </w:t>
      </w:r>
      <w:r w:rsidR="2CB5C577">
        <w:t xml:space="preserve">bloqueante (ou seja, </w:t>
      </w:r>
      <w:r w:rsidR="2BE280EF">
        <w:t xml:space="preserve">quando </w:t>
      </w:r>
      <w:r w:rsidR="48155A7E">
        <w:t xml:space="preserve">a lista não tem </w:t>
      </w:r>
      <w:r w:rsidR="75518352">
        <w:t>elementos não fica em espera ativa a</w:t>
      </w:r>
      <w:r w:rsidR="38BEA617">
        <w:t xml:space="preserve"> </w:t>
      </w:r>
      <w:r w:rsidR="62C3C5A1">
        <w:t>procurar um elemento).</w:t>
      </w:r>
    </w:p>
    <w:p w14:paraId="62E24397" w14:textId="0CCD9C03" w:rsidR="6FA77E40" w:rsidRDefault="1EAF6A50" w:rsidP="6FA77E40">
      <w:r>
        <w:t>Importa ainda referir que</w:t>
      </w:r>
      <w:r w:rsidR="1536B47C">
        <w:t xml:space="preserve"> este componente </w:t>
      </w:r>
      <w:r w:rsidR="6BCB2A0F">
        <w:t xml:space="preserve">se </w:t>
      </w:r>
      <w:r w:rsidR="1536B47C">
        <w:t xml:space="preserve">baseia </w:t>
      </w:r>
      <w:r w:rsidR="3A59204A">
        <w:t xml:space="preserve">essencialmente em 2 </w:t>
      </w:r>
      <w:r w:rsidR="19F91C9E">
        <w:t>subcomponentes</w:t>
      </w:r>
      <w:r w:rsidR="46EBEEC8">
        <w:t>,</w:t>
      </w:r>
      <w:r w:rsidR="7428179C">
        <w:t xml:space="preserve"> </w:t>
      </w:r>
      <w:r w:rsidR="29C2F466">
        <w:t xml:space="preserve">uma </w:t>
      </w:r>
      <w:proofErr w:type="spellStart"/>
      <w:r w:rsidR="29C2F466">
        <w:t>thread</w:t>
      </w:r>
      <w:proofErr w:type="spellEnd"/>
      <w:r w:rsidR="29C2F466">
        <w:t xml:space="preserve"> </w:t>
      </w:r>
      <w:proofErr w:type="spellStart"/>
      <w:r w:rsidR="2A0EDBC1">
        <w:t>MulticastSender</w:t>
      </w:r>
      <w:proofErr w:type="spellEnd"/>
      <w:r w:rsidR="2A0EDBC1">
        <w:t xml:space="preserve"> </w:t>
      </w:r>
      <w:r w:rsidR="1E887DC1">
        <w:t xml:space="preserve">que envia a </w:t>
      </w:r>
      <w:proofErr w:type="spellStart"/>
      <w:r w:rsidR="1E887DC1">
        <w:t>info</w:t>
      </w:r>
      <w:proofErr w:type="spellEnd"/>
      <w:r w:rsidR="1E887DC1">
        <w:t xml:space="preserve"> para os </w:t>
      </w:r>
      <w:proofErr w:type="spellStart"/>
      <w:r w:rsidR="1E887DC1">
        <w:t>barrels</w:t>
      </w:r>
      <w:proofErr w:type="spellEnd"/>
      <w:r w:rsidR="1E887DC1">
        <w:t xml:space="preserve"> por </w:t>
      </w:r>
      <w:proofErr w:type="spellStart"/>
      <w:r w:rsidR="6BDFB352">
        <w:t>Multicast</w:t>
      </w:r>
      <w:proofErr w:type="spellEnd"/>
      <w:r w:rsidR="14E0D132">
        <w:t xml:space="preserve"> </w:t>
      </w:r>
      <w:r w:rsidR="2A0EDBC1">
        <w:t xml:space="preserve">e </w:t>
      </w:r>
      <w:r w:rsidR="75BCF791">
        <w:t xml:space="preserve">um número de </w:t>
      </w:r>
      <w:proofErr w:type="spellStart"/>
      <w:r w:rsidR="75BCF791">
        <w:t>threads</w:t>
      </w:r>
      <w:proofErr w:type="spellEnd"/>
      <w:r w:rsidR="75BCF791">
        <w:t xml:space="preserve"> definido que faz </w:t>
      </w:r>
      <w:r w:rsidR="5D9DECF1">
        <w:t>o crawl</w:t>
      </w:r>
      <w:r w:rsidR="32506C45">
        <w:t>, propriamente dito,</w:t>
      </w:r>
      <w:r w:rsidR="5D9DECF1">
        <w:t xml:space="preserve"> aos </w:t>
      </w:r>
      <w:proofErr w:type="spellStart"/>
      <w:r w:rsidR="5D9DECF1">
        <w:t>URLs</w:t>
      </w:r>
      <w:proofErr w:type="spellEnd"/>
      <w:r w:rsidR="32506C45">
        <w:t xml:space="preserve"> que estão na fila de </w:t>
      </w:r>
      <w:proofErr w:type="spellStart"/>
      <w:r w:rsidR="32506C45">
        <w:t>URLs</w:t>
      </w:r>
      <w:proofErr w:type="spellEnd"/>
      <w:r w:rsidR="5D9DECF1">
        <w:t>.</w:t>
      </w:r>
    </w:p>
    <w:p w14:paraId="7E71950C" w14:textId="77777777" w:rsidR="00C00CA5" w:rsidRDefault="00C00CA5" w:rsidP="5AB4CDD8">
      <w:pPr>
        <w:rPr>
          <w:b/>
        </w:rPr>
      </w:pPr>
    </w:p>
    <w:p w14:paraId="6C365EDF" w14:textId="77777777" w:rsidR="00C00CA5" w:rsidRDefault="00C00CA5" w:rsidP="5AB4CDD8">
      <w:pPr>
        <w:rPr>
          <w:b/>
        </w:rPr>
      </w:pPr>
    </w:p>
    <w:p w14:paraId="1896B76D" w14:textId="77777777" w:rsidR="00C00CA5" w:rsidRDefault="00C00CA5" w:rsidP="5AB4CDD8">
      <w:pPr>
        <w:rPr>
          <w:b/>
        </w:rPr>
      </w:pPr>
    </w:p>
    <w:p w14:paraId="61B00F92" w14:textId="77777777" w:rsidR="00C00CA5" w:rsidRDefault="00C00CA5" w:rsidP="5AB4CDD8">
      <w:pPr>
        <w:rPr>
          <w:b/>
        </w:rPr>
      </w:pPr>
    </w:p>
    <w:p w14:paraId="00BEFF7F" w14:textId="77777777" w:rsidR="00C00CA5" w:rsidRDefault="00C00CA5" w:rsidP="5AB4CDD8">
      <w:pPr>
        <w:rPr>
          <w:b/>
        </w:rPr>
      </w:pPr>
    </w:p>
    <w:p w14:paraId="77E695D9" w14:textId="3A52421C" w:rsidR="5AB4CDD8" w:rsidRDefault="3AC0FD21" w:rsidP="5AB4CDD8">
      <w:pPr>
        <w:rPr>
          <w:b/>
        </w:rPr>
      </w:pPr>
      <w:r w:rsidRPr="203E2DBF">
        <w:rPr>
          <w:b/>
        </w:rPr>
        <w:t xml:space="preserve">Index </w:t>
      </w:r>
      <w:proofErr w:type="spellStart"/>
      <w:r w:rsidRPr="203E2DBF">
        <w:rPr>
          <w:b/>
        </w:rPr>
        <w:t>Storage</w:t>
      </w:r>
      <w:proofErr w:type="spellEnd"/>
      <w:r w:rsidRPr="203E2DBF">
        <w:rPr>
          <w:b/>
        </w:rPr>
        <w:t xml:space="preserve"> </w:t>
      </w:r>
      <w:proofErr w:type="spellStart"/>
      <w:r w:rsidR="56F3D6B0" w:rsidRPr="203E2DBF">
        <w:rPr>
          <w:b/>
        </w:rPr>
        <w:t>Barrels</w:t>
      </w:r>
      <w:proofErr w:type="spellEnd"/>
    </w:p>
    <w:p w14:paraId="452EE73B" w14:textId="75C7443D" w:rsidR="2EEBF53F" w:rsidRDefault="7B1B1548" w:rsidP="2EEBF53F">
      <w:r>
        <w:t xml:space="preserve">Os </w:t>
      </w:r>
      <w:proofErr w:type="spellStart"/>
      <w:r>
        <w:t>Barrels</w:t>
      </w:r>
      <w:proofErr w:type="spellEnd"/>
      <w:r>
        <w:t xml:space="preserve"> servem para </w:t>
      </w:r>
      <w:r w:rsidR="293AF42E">
        <w:t xml:space="preserve">guardar </w:t>
      </w:r>
      <w:r>
        <w:t xml:space="preserve">o índice </w:t>
      </w:r>
      <w:r w:rsidR="6D94B6A8">
        <w:t xml:space="preserve">invertido dos </w:t>
      </w:r>
      <w:proofErr w:type="spellStart"/>
      <w:r w:rsidR="6D94B6A8">
        <w:t>urls</w:t>
      </w:r>
      <w:proofErr w:type="spellEnd"/>
      <w:r w:rsidR="6D94B6A8">
        <w:t xml:space="preserve">, isto é, para cada </w:t>
      </w:r>
      <w:r w:rsidR="4AFABAF1">
        <w:t xml:space="preserve">termo guardar os </w:t>
      </w:r>
      <w:proofErr w:type="spellStart"/>
      <w:r w:rsidR="4AFABAF1">
        <w:t>urls</w:t>
      </w:r>
      <w:proofErr w:type="spellEnd"/>
      <w:r w:rsidR="4AFABAF1">
        <w:t xml:space="preserve"> em </w:t>
      </w:r>
      <w:r w:rsidR="293AF42E">
        <w:t xml:space="preserve">que esse termo aparece, </w:t>
      </w:r>
      <w:r w:rsidR="7E698087">
        <w:t xml:space="preserve">o core para </w:t>
      </w:r>
      <w:r w:rsidR="1A9C5A17">
        <w:t xml:space="preserve">fazer </w:t>
      </w:r>
      <w:r w:rsidR="6DAC189D">
        <w:t xml:space="preserve">pesquisas de forma </w:t>
      </w:r>
      <w:r w:rsidR="05687166">
        <w:t xml:space="preserve">rápida e </w:t>
      </w:r>
      <w:r w:rsidR="65DE42F2">
        <w:t>eficiente.</w:t>
      </w:r>
    </w:p>
    <w:p w14:paraId="048F7FBF" w14:textId="1BEF5EF1" w:rsidR="00C00CA5" w:rsidRDefault="00C00CA5" w:rsidP="2EEBF53F">
      <w:pPr>
        <w:rPr>
          <w:b/>
          <w:bCs/>
        </w:rPr>
      </w:pPr>
      <w:r>
        <w:t>Nesta meta, de forma a tornar o sistema mais robusto, fizemos alterações na forma de como a informação era guardada, desta forma, a</w:t>
      </w:r>
      <w:r w:rsidR="00D83861">
        <w:t xml:space="preserve"> maior parte da</w:t>
      </w:r>
      <w:r>
        <w:t xml:space="preserve"> informação é agora guardada recorrendo a base de dados (neste caso, SQLITE).</w:t>
      </w:r>
    </w:p>
    <w:p w14:paraId="61B6FD0E" w14:textId="2C5985A9" w:rsidR="477CC17F" w:rsidRDefault="477CC17F" w:rsidP="477CC17F">
      <w:r>
        <w:t xml:space="preserve">Assim, o </w:t>
      </w:r>
      <w:proofErr w:type="spellStart"/>
      <w:r>
        <w:t>barrel</w:t>
      </w:r>
      <w:proofErr w:type="spellEnd"/>
      <w:r w:rsidR="00C00CA5">
        <w:t xml:space="preserve"> (DB)</w:t>
      </w:r>
      <w:r>
        <w:t xml:space="preserve"> armazena </w:t>
      </w:r>
      <w:r w:rsidR="001D7DB4">
        <w:t xml:space="preserve">as </w:t>
      </w:r>
      <w:r>
        <w:t>diferentes informações, descritas de seguida</w:t>
      </w:r>
      <w:r w:rsidR="40D0A868">
        <w:t>:</w:t>
      </w:r>
    </w:p>
    <w:p w14:paraId="6B435552" w14:textId="77777777" w:rsidR="001D7DB4" w:rsidRDefault="00595850" w:rsidP="001D7DB4">
      <w:pPr>
        <w:keepNext/>
        <w:jc w:val="center"/>
      </w:pPr>
      <w:r>
        <w:rPr>
          <w:noProof/>
        </w:rPr>
        <w:drawing>
          <wp:inline distT="0" distB="0" distL="0" distR="0" wp14:anchorId="40708342" wp14:editId="7B5B2808">
            <wp:extent cx="4320373" cy="2295123"/>
            <wp:effectExtent l="0" t="0" r="4445" b="0"/>
            <wp:docPr id="203186105" name="Gráfico 20318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6105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5556"/>
                    <a:stretch/>
                  </pic:blipFill>
                  <pic:spPr bwMode="auto">
                    <a:xfrm>
                      <a:off x="0" y="0"/>
                      <a:ext cx="4327285" cy="229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9AC54" w14:textId="3A161557" w:rsidR="007C4C56" w:rsidRDefault="00D26492" w:rsidP="001D7DB4">
      <w:pPr>
        <w:pStyle w:val="Legenda"/>
        <w:jc w:val="center"/>
      </w:pPr>
      <w:r>
        <w:t xml:space="preserve">Diagrama ER da base de dados que </w:t>
      </w:r>
      <w:r w:rsidR="00957F4F">
        <w:t xml:space="preserve">guarda a informação necessária para os </w:t>
      </w:r>
      <w:proofErr w:type="spellStart"/>
      <w:r w:rsidR="00957F4F">
        <w:t>barrels</w:t>
      </w:r>
      <w:proofErr w:type="spellEnd"/>
    </w:p>
    <w:p w14:paraId="3C32A58F" w14:textId="1E88B324" w:rsidR="00972E9F" w:rsidRDefault="002E17B6" w:rsidP="002E17B6">
      <w:r>
        <w:t xml:space="preserve">Estas tabelas armazenadas em DB têm como principal objetivo obter o índice invertido, isto é, para cada termo obter o conjunto de </w:t>
      </w:r>
      <w:proofErr w:type="spellStart"/>
      <w:r>
        <w:t>URLs</w:t>
      </w:r>
      <w:proofErr w:type="spellEnd"/>
      <w:r>
        <w:t xml:space="preserve"> </w:t>
      </w:r>
      <w:r w:rsidR="00066A96">
        <w:t xml:space="preserve">em que aparece esse termo, como também obter os </w:t>
      </w:r>
      <w:proofErr w:type="spellStart"/>
      <w:r w:rsidR="00066A96">
        <w:t>URLs</w:t>
      </w:r>
      <w:proofErr w:type="spellEnd"/>
      <w:r w:rsidR="00066A96">
        <w:t xml:space="preserve"> que são</w:t>
      </w:r>
      <w:r w:rsidR="0034148D">
        <w:t xml:space="preserve"> referenciados por um determinado URL.</w:t>
      </w:r>
    </w:p>
    <w:p w14:paraId="6029DF07" w14:textId="10E61183" w:rsidR="00972E9F" w:rsidRDefault="00972E9F" w:rsidP="002E17B6">
      <w:r>
        <w:t xml:space="preserve">A tabela </w:t>
      </w:r>
      <w:proofErr w:type="spellStart"/>
      <w:r>
        <w:t>contagem_referencias</w:t>
      </w:r>
      <w:proofErr w:type="spellEnd"/>
      <w:r>
        <w:t xml:space="preserve"> é importante para ordenar de forma eficiente </w:t>
      </w:r>
      <w:r w:rsidR="00B52809">
        <w:t>quando</w:t>
      </w:r>
      <w:r w:rsidR="00EB3C9A">
        <w:t xml:space="preserve"> se faz uma pesquisa e os </w:t>
      </w:r>
      <w:proofErr w:type="spellStart"/>
      <w:r w:rsidR="00EB3C9A">
        <w:t>URLs</w:t>
      </w:r>
      <w:proofErr w:type="spellEnd"/>
      <w:r w:rsidR="00EB3C9A">
        <w:t xml:space="preserve"> mais referenciados </w:t>
      </w:r>
      <w:r w:rsidR="00B52809">
        <w:t>têm maior importância.</w:t>
      </w:r>
    </w:p>
    <w:p w14:paraId="7E193624" w14:textId="3A2EE420" w:rsidR="00B52809" w:rsidRDefault="00B52809" w:rsidP="002E17B6">
      <w:r>
        <w:t>Importa, ainda frisar que são utilizadas transações, de forma, a lidar com problemas de concorrência, como também, tornar os dados mais consistentes.</w:t>
      </w:r>
    </w:p>
    <w:p w14:paraId="4D2D97AB" w14:textId="0248DC44" w:rsidR="037179DC" w:rsidRDefault="00044B74" w:rsidP="00B52809">
      <w:r>
        <w:t>Além disso, o próprio Barrel armazena u</w:t>
      </w:r>
      <w:r w:rsidR="02F7951A">
        <w:t xml:space="preserve">m </w:t>
      </w:r>
      <w:proofErr w:type="spellStart"/>
      <w:r w:rsidR="02F7951A">
        <w:t>HashMap</w:t>
      </w:r>
      <w:proofErr w:type="spellEnd"/>
      <w:r w:rsidR="02F7951A">
        <w:t xml:space="preserve"> que tem como chave o identificador de um</w:t>
      </w:r>
      <w:r>
        <w:t>a</w:t>
      </w:r>
      <w:r w:rsidR="02F7951A">
        <w:t xml:space="preserve"> </w:t>
      </w:r>
      <w:r>
        <w:t>pesquisa</w:t>
      </w:r>
      <w:r w:rsidR="02F7951A">
        <w:t xml:space="preserve"> (</w:t>
      </w:r>
      <w:r w:rsidR="00C00CA5">
        <w:t>um id de pesquisa</w:t>
      </w:r>
      <w:r>
        <w:t xml:space="preserve"> que é gerado no </w:t>
      </w:r>
      <w:proofErr w:type="spellStart"/>
      <w:r w:rsidR="009B72B3">
        <w:t>endpoint</w:t>
      </w:r>
      <w:proofErr w:type="spellEnd"/>
      <w:r w:rsidR="009B72B3">
        <w:t xml:space="preserve"> Spring que permite que o utilizador faça</w:t>
      </w:r>
      <w:r w:rsidR="00414AEB">
        <w:t xml:space="preserve"> uma pesquisa por um termo)</w:t>
      </w:r>
      <w:r w:rsidR="02F7951A">
        <w:t xml:space="preserve"> e como valor os resultados da pesquisa que faltam enviar para o cliente</w:t>
      </w:r>
      <w:r w:rsidR="2340CE49">
        <w:t>.</w:t>
      </w:r>
      <w:r w:rsidR="1A787810">
        <w:t xml:space="preserve"> Esta informação é armazenada usando um </w:t>
      </w:r>
      <w:proofErr w:type="spellStart"/>
      <w:r w:rsidR="1A787810">
        <w:t>ConcurrentHashMap</w:t>
      </w:r>
      <w:proofErr w:type="spellEnd"/>
      <w:r w:rsidR="1A787810">
        <w:t xml:space="preserve"> de forma a lidar com problemas de concorrência.</w:t>
      </w:r>
    </w:p>
    <w:p w14:paraId="572D430D" w14:textId="1A3413FA" w:rsidR="50395A4F" w:rsidRDefault="50395A4F" w:rsidP="50395A4F">
      <w:pPr>
        <w:pStyle w:val="Ttulo1"/>
      </w:pPr>
      <w:bookmarkStart w:id="5" w:name="_Toc1058061234"/>
      <w:proofErr w:type="spellStart"/>
      <w:r>
        <w:t>Models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</w:t>
      </w:r>
      <w:bookmarkEnd w:id="5"/>
      <w:proofErr w:type="spellEnd"/>
    </w:p>
    <w:p w14:paraId="2B2AFCDA" w14:textId="287ECCFD" w:rsidR="440E7815" w:rsidRDefault="50395A4F" w:rsidP="50395A4F">
      <w:r>
        <w:t xml:space="preserve">O </w:t>
      </w:r>
      <w:proofErr w:type="spellStart"/>
      <w:r>
        <w:t>WebServer</w:t>
      </w:r>
      <w:proofErr w:type="spellEnd"/>
      <w:r>
        <w:t xml:space="preserve"> neste projeto, implementado em Java com </w:t>
      </w:r>
      <w:proofErr w:type="spellStart"/>
      <w:r>
        <w:t>SpringBoot</w:t>
      </w:r>
      <w:proofErr w:type="spellEnd"/>
      <w:r>
        <w:t xml:space="preserve">, segue uma arquitetura MVC. </w:t>
      </w:r>
      <w:commentRangeStart w:id="6"/>
      <w:commentRangeEnd w:id="6"/>
      <w:r w:rsidR="440E7815">
        <w:commentReference w:id="6"/>
      </w:r>
    </w:p>
    <w:p w14:paraId="1ADBA053" w14:textId="11FA319D" w:rsidR="50395A4F" w:rsidRDefault="6D9D1A15" w:rsidP="6D9D1A15">
      <w:pPr>
        <w:jc w:val="both"/>
      </w:pPr>
      <w:r>
        <w:t xml:space="preserve">Este tipo de arquitetura divide o servidor em 3 componentes principais: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 xml:space="preserve">. O </w:t>
      </w:r>
      <w:proofErr w:type="spellStart"/>
      <w:r>
        <w:t>Model</w:t>
      </w:r>
      <w:proofErr w:type="spellEnd"/>
      <w:r>
        <w:t xml:space="preserve"> é responsável pelas trocas de dados, a </w:t>
      </w:r>
      <w:proofErr w:type="spellStart"/>
      <w:r>
        <w:t>View</w:t>
      </w:r>
      <w:proofErr w:type="spellEnd"/>
      <w:r>
        <w:t xml:space="preserve"> é a camada de representação apresentada ao utilizador e o </w:t>
      </w:r>
      <w:proofErr w:type="spellStart"/>
      <w:r>
        <w:t>Controller</w:t>
      </w:r>
      <w:proofErr w:type="spellEnd"/>
      <w:r>
        <w:t xml:space="preserve"> interface de pedidos entre o utilizador e o resto do sistema.</w:t>
      </w:r>
      <w:proofErr w:type="spellStart"/>
    </w:p>
    <w:p w14:paraId="759B8ED4" w14:textId="07F3878C" w:rsidR="50395A4F" w:rsidRDefault="2334724E" w:rsidP="50395A4F">
      <w:pPr>
        <w:pStyle w:val="Ttulo2"/>
      </w:pPr>
      <w:bookmarkStart w:id="7" w:name="_Toc1748642318"/>
      <w:r>
        <w:t>Models</w:t>
      </w:r>
      <w:bookmarkEnd w:id="7"/>
    </w:p>
    <w:p w14:paraId="098252C4" w14:textId="1E020535" w:rsidR="50395A4F" w:rsidRDefault="50395A4F" w:rsidP="50395A4F">
      <w:r>
        <w:t>São utilizados dois Models: InputText e CredentialsInput. O InputText apenas contém um atributo: uma string chamada “</w:t>
      </w:r>
      <w:r w:rsidRPr="50395A4F">
        <w:rPr>
          <w:i/>
          <w:iCs/>
        </w:rPr>
        <w:t>inp”</w:t>
      </w:r>
      <w:r>
        <w:t>. Este é utilizado para receber qualquer input simples do utilizador em string, tal como os termos da pesquisa, o URL a indexar, o username do utilizador do HackerNews, etc... O CredentialsInput apresenta dois atributos, ambos strings: “user” e “password”. É utilizado para receber inputs de login e registo dos utilizadores.</w:t>
      </w:r>
    </w:p>
    <w:p w14:paraId="07708797" w14:textId="609D3B2A" w:rsidR="50395A4F" w:rsidRDefault="2334724E" w:rsidP="50395A4F">
      <w:pPr>
        <w:pStyle w:val="Ttulo2"/>
      </w:pPr>
      <w:bookmarkStart w:id="8" w:name="_Toc28850662"/>
      <w:r>
        <w:t>Views</w:t>
      </w:r>
      <w:bookmarkEnd w:id="8"/>
    </w:p>
    <w:p w14:paraId="2B8383BF" w14:textId="77777777" w:rsidR="00090F37" w:rsidRDefault="50395A4F" w:rsidP="50395A4F">
      <w:r>
        <w:t xml:space="preserve">As views criadas utilizam Thymeleaf para a renderização do HTML, facilitando na passagem de informação entre os controllers e as views. </w:t>
      </w:r>
    </w:p>
    <w:p w14:paraId="1FEA34AF" w14:textId="4ADAE793" w:rsidR="00090F37" w:rsidRDefault="00090F37" w:rsidP="50395A4F">
      <w:r>
        <w:t>Assim,</w:t>
      </w:r>
      <w:r w:rsidR="00923020">
        <w:t xml:space="preserve"> não existe necessidade </w:t>
      </w:r>
      <w:r w:rsidR="002C7C25">
        <w:t>de</w:t>
      </w:r>
      <w:r w:rsidR="00923020">
        <w:t xml:space="preserve"> </w:t>
      </w:r>
      <w:r w:rsidR="002C7C25">
        <w:t>renderizar o HTML através de JavaScript ou de concatenação de strings HTML.</w:t>
      </w:r>
    </w:p>
    <w:p w14:paraId="70A18330" w14:textId="5FC3FFA7" w:rsidR="50395A4F" w:rsidRDefault="00046196" w:rsidP="50395A4F">
      <w:r>
        <w:t>Desta forma, as</w:t>
      </w:r>
      <w:r w:rsidR="50395A4F">
        <w:t xml:space="preserve"> views são devolvidas para o utilizador pelos controllers</w:t>
      </w:r>
      <w:r>
        <w:t>, e caso existam atributos específicos</w:t>
      </w:r>
      <w:r w:rsidR="003B3BF3">
        <w:t>, estes atributos são adicionados pelo controller.</w:t>
      </w:r>
    </w:p>
    <w:p w14:paraId="2B67CE9E" w14:textId="68DD7648" w:rsidR="50395A4F" w:rsidRDefault="50395A4F" w:rsidP="50395A4F">
      <w:pPr>
        <w:pStyle w:val="Ttulo2"/>
      </w:pPr>
    </w:p>
    <w:p w14:paraId="3A1517BA" w14:textId="585D6689" w:rsidR="50395A4F" w:rsidRDefault="2334724E" w:rsidP="50395A4F">
      <w:pPr>
        <w:pStyle w:val="Ttulo2"/>
      </w:pPr>
      <w:bookmarkStart w:id="9" w:name="_Toc1296376563"/>
      <w:r>
        <w:t>CONtrollers</w:t>
      </w:r>
      <w:bookmarkEnd w:id="9"/>
    </w:p>
    <w:p w14:paraId="781F8E97" w14:textId="45161A0C" w:rsidR="50395A4F" w:rsidRDefault="50395A4F" w:rsidP="50395A4F">
      <w:r>
        <w:t>Para o desenvolvimento deste projeto decidimos utilizar 3 controllers: HomeController, UserController e WebsocketController. Esta divisão foi efetuada com base nos diferentes tipos de funcionalidades a realizar pelo utilizador.</w:t>
      </w:r>
    </w:p>
    <w:p w14:paraId="0BA43728" w14:textId="050F4947" w:rsidR="50395A4F" w:rsidRDefault="50395A4F" w:rsidP="50395A4F">
      <w:pPr>
        <w:pStyle w:val="PargrafodaLista"/>
        <w:numPr>
          <w:ilvl w:val="0"/>
          <w:numId w:val="21"/>
        </w:numPr>
      </w:pPr>
      <w:r>
        <w:t xml:space="preserve">O HomeController é o controller “principal”, sendo responsável pelo handling da home page, bem como todos os endpoints de pesquisa de termos e indexação. É neste controller que está contida a maior parte da lógica do servidor. </w:t>
      </w:r>
    </w:p>
    <w:p w14:paraId="7CE968E9" w14:textId="0E8DEAF9" w:rsidR="50395A4F" w:rsidRDefault="50395A4F" w:rsidP="50395A4F">
      <w:pPr>
        <w:pStyle w:val="PargrafodaLista"/>
        <w:numPr>
          <w:ilvl w:val="0"/>
          <w:numId w:val="21"/>
        </w:numPr>
      </w:pPr>
      <w:r>
        <w:t>O UserController é o controller que contém os endpoints relacionados com login, registo e logout.</w:t>
      </w:r>
    </w:p>
    <w:p w14:paraId="04A475ED" w14:textId="09D6BA51" w:rsidR="50395A4F" w:rsidRDefault="50395A4F" w:rsidP="50395A4F">
      <w:pPr>
        <w:pStyle w:val="PargrafodaLista"/>
        <w:numPr>
          <w:ilvl w:val="0"/>
          <w:numId w:val="21"/>
        </w:numPr>
      </w:pPr>
      <w:r>
        <w:t>O WebsocketController, por fim, é apenas responsável por um único endpoint que está ligado, como o nome indica, à funcionalidade do websocket.</w:t>
      </w:r>
    </w:p>
    <w:p w14:paraId="542A7386" w14:textId="5DCBE81E" w:rsidR="50395A4F" w:rsidRDefault="50395A4F" w:rsidP="50395A4F">
      <w:pPr>
        <w:pStyle w:val="Ttulo1"/>
      </w:pPr>
      <w:bookmarkStart w:id="10" w:name="_Toc938704"/>
      <w:r>
        <w:t>Endpoints</w:t>
      </w:r>
      <w:bookmarkEnd w:id="10"/>
    </w:p>
    <w:p w14:paraId="1E3D0176" w14:textId="1A6DD325" w:rsidR="50395A4F" w:rsidRDefault="50395A4F" w:rsidP="50395A4F">
      <w:r>
        <w:t>Os endpoints definidos podem ser divididos em 2 grupos: “page loaders” e “action makers”. Estes grupos podem ser explicados de maneira simples:</w:t>
      </w:r>
    </w:p>
    <w:p w14:paraId="608C918E" w14:textId="53BD9F11" w:rsidR="50395A4F" w:rsidRDefault="50395A4F" w:rsidP="50395A4F">
      <w:pPr>
        <w:pStyle w:val="PargrafodaLista"/>
        <w:numPr>
          <w:ilvl w:val="0"/>
          <w:numId w:val="22"/>
        </w:numPr>
      </w:pPr>
      <w:r>
        <w:t>Page Loaders: estes endpoints apresentam nenhuma ou pouca lógica e servem apenas para devolver uma View ao utilizador, como resposta ao clique num botão ou mudança de página. Neste grupo estão incluídos os seguintes endpoints (todos através de GET resquest): “/”, “/index-url”, “/reference-url”, “/login”, “/register” e "/index-hackernews-username-page".</w:t>
      </w:r>
    </w:p>
    <w:p w14:paraId="049C7B14" w14:textId="5DB61ADD" w:rsidR="50395A4F" w:rsidRDefault="50395A4F" w:rsidP="50395A4F">
      <w:pPr>
        <w:pStyle w:val="PargrafodaLista"/>
        <w:numPr>
          <w:ilvl w:val="0"/>
          <w:numId w:val="22"/>
        </w:numPr>
      </w:pPr>
      <w:r>
        <w:t>Action Makers: estes são os endpoints que executam, de facto, todo o “trabalho”. É neles que está toda a lógica e de onde são efetuadas as chamadas RMI ao SearchModule. Estão incluídos neste grupo todos os endpoints que não foram mencionados no ponto anterior.</w:t>
      </w:r>
    </w:p>
    <w:p w14:paraId="3ADD2128" w14:textId="2D866D97" w:rsidR="037179DC" w:rsidRDefault="77A2B3E8" w:rsidP="440E7815">
      <w:pPr>
        <w:pStyle w:val="Ttulo1"/>
      </w:pPr>
      <w:bookmarkStart w:id="11" w:name="_Toc1393079186"/>
      <w:r>
        <w:t>Integração SpringBoot com SearchModule RMI</w:t>
      </w:r>
      <w:bookmarkEnd w:id="11"/>
    </w:p>
    <w:p w14:paraId="134A9331" w14:textId="3D01A6B5" w:rsidR="440E7815" w:rsidRDefault="440E7815" w:rsidP="440E7815">
      <w:pPr>
        <w:rPr>
          <w:i/>
          <w:iCs/>
        </w:rPr>
      </w:pPr>
      <w:r>
        <w:t xml:space="preserve">A integração do servidor web SpringBoot com o servidor do SearchModule é bastante simples e </w:t>
      </w:r>
      <w:r w:rsidRPr="440E7815">
        <w:rPr>
          <w:i/>
          <w:iCs/>
        </w:rPr>
        <w:t xml:space="preserve">straightforward. </w:t>
      </w:r>
    </w:p>
    <w:p w14:paraId="1B8EDCD3" w14:textId="6B4CCD1A" w:rsidR="50395A4F" w:rsidRDefault="50395A4F" w:rsidP="50395A4F">
      <w:r>
        <w:t>O SpringBoot, ao inicializar o HomeController e o UserController, faz um lookup ao RMI do SearchModule, ficando com uma referência para este. Deste modo, a partir deste ponto, ambos os controllers conseguem fazer chamadas RMI ao SearchModule como se fossem um cliente, apresentando então um funcionamento semelhante ao do RMI Client da meta 1 (cliente na consola).</w:t>
      </w:r>
    </w:p>
    <w:p w14:paraId="4BFC44F3" w14:textId="20608975" w:rsidR="00B52809" w:rsidRDefault="50395A4F" w:rsidP="00B52809">
      <w:pPr>
        <w:pStyle w:val="Ttulo1"/>
      </w:pPr>
      <w:bookmarkStart w:id="12" w:name="_Toc300135479"/>
      <w:r>
        <w:t>Websocket</w:t>
      </w:r>
      <w:bookmarkEnd w:id="12"/>
    </w:p>
    <w:p w14:paraId="59E06EDB" w14:textId="18C7F5C1" w:rsidR="00B52809" w:rsidRDefault="00B52809" w:rsidP="00B52809">
      <w:r>
        <w:t xml:space="preserve">Nesta meta uma das funcionalidades a implementar </w:t>
      </w:r>
      <w:r w:rsidR="008F3718">
        <w:t>era</w:t>
      </w:r>
      <w:r w:rsidR="00380B2C">
        <w:t xml:space="preserve"> permitir que a página de administração atualizasse em tempo real.</w:t>
      </w:r>
    </w:p>
    <w:p w14:paraId="0ADF7A7C" w14:textId="3D5F227C" w:rsidR="00F43F8A" w:rsidRDefault="00380B2C" w:rsidP="440E7815">
      <w:r>
        <w:t>Ass</w:t>
      </w:r>
      <w:r w:rsidR="00C6239E">
        <w:t>im, para cumprir est</w:t>
      </w:r>
      <w:r w:rsidR="004400A4">
        <w:t>a</w:t>
      </w:r>
      <w:r w:rsidR="00C6239E">
        <w:t xml:space="preserve"> funcionalidade foi necessário usar um WebSocket, para </w:t>
      </w:r>
      <w:r w:rsidR="00FD3DAC">
        <w:t xml:space="preserve">que </w:t>
      </w:r>
      <w:r w:rsidR="004400A4">
        <w:t>quando</w:t>
      </w:r>
      <w:r w:rsidR="008B2E46">
        <w:t xml:space="preserve"> o </w:t>
      </w:r>
      <w:r w:rsidR="004400A4">
        <w:t>Search Module</w:t>
      </w:r>
      <w:r w:rsidR="008B2E46">
        <w:t xml:space="preserve"> altere as estruturas de dados responsáveis por armazenar </w:t>
      </w:r>
      <w:r w:rsidR="00FD3DAC">
        <w:t>as estatísticas do</w:t>
      </w:r>
      <w:r w:rsidR="004400A4">
        <w:t xml:space="preserve"> </w:t>
      </w:r>
      <w:r w:rsidR="00FD3DAC">
        <w:t>sistema (components e as pesquisas mais frequentes)</w:t>
      </w:r>
      <w:r w:rsidR="00C6239E">
        <w:t xml:space="preserve"> </w:t>
      </w:r>
      <w:r w:rsidR="00FD3DAC">
        <w:t>a página de administração renderizada por Spring</w:t>
      </w:r>
      <w:r w:rsidR="004400A4">
        <w:t xml:space="preserve"> seja atualizada de forma automática, isto é, sem ter de fazer </w:t>
      </w:r>
      <w:r w:rsidR="004400A4">
        <w:rPr>
          <w:i/>
          <w:iCs/>
        </w:rPr>
        <w:t>refresh</w:t>
      </w:r>
      <w:r w:rsidR="004400A4">
        <w:t xml:space="preserve"> de forma manual à página.</w:t>
      </w:r>
    </w:p>
    <w:p w14:paraId="4B356C12" w14:textId="0257B9FC" w:rsidR="004400A4" w:rsidRDefault="00F43F8A" w:rsidP="440E7815">
      <w:r>
        <w:t>Neste sentido, quando a página das estatísticas é renderizada, utilizando JS o cliente conecta-se ao WebSocket (SockJS) criado quando o Spring Boot inicia, e fica em escuta para receber mensagens novas nesse SockJS.</w:t>
      </w:r>
    </w:p>
    <w:p w14:paraId="604FA462" w14:textId="744183B8" w:rsidR="00CE3904" w:rsidRDefault="00F43F8A" w:rsidP="440E7815">
      <w:r>
        <w:t xml:space="preserve">Do lado do servidor (backend), o Search Module todas as vezes que manipula uma estrutura de dados </w:t>
      </w:r>
      <w:r w:rsidR="0057470F">
        <w:t>relacionada com a página de administração, envia as duas estruturas para o WebServer (utilizando a função sendMessage da classe WebSocketClient)</w:t>
      </w:r>
      <w:r w:rsidR="001F6EFC">
        <w:t xml:space="preserve">. Assim, </w:t>
      </w:r>
      <w:r w:rsidR="00CE3904">
        <w:t>quando o Search Module envia a estrutura de dados os clientes que estão em escuta nesse SockJS ao receber a mensagem, o HTML é alterado automaticamente, e assim têm acesso à informação atualizada.</w:t>
      </w:r>
    </w:p>
    <w:p w14:paraId="022D8994" w14:textId="46A78281" w:rsidR="440E7815" w:rsidRDefault="77A2B3E8" w:rsidP="440E7815">
      <w:pPr>
        <w:pStyle w:val="Ttulo1"/>
      </w:pPr>
      <w:bookmarkStart w:id="13" w:name="_Toc648822996"/>
      <w:r>
        <w:t>Integração com API REST do HackerNews</w:t>
      </w:r>
      <w:bookmarkEnd w:id="13"/>
    </w:p>
    <w:p w14:paraId="77202E00" w14:textId="730795DA" w:rsidR="440E7815" w:rsidRDefault="440E7815" w:rsidP="440E7815">
      <w:r>
        <w:t>A API REST do HackerNews dispõe de endpoints que devolvem exatamente a informação necessária a ser aplicada neste projeto: endpoint com informação sobre uma story,endpoint com informação sobre um user e um endpoint com as Top Stories.</w:t>
      </w:r>
    </w:p>
    <w:p w14:paraId="3C9691C6" w14:textId="4E4AC2F5" w:rsidR="440E7815" w:rsidRDefault="440E7815" w:rsidP="440E7815">
      <w:r>
        <w:t xml:space="preserve">Para facilitar a </w:t>
      </w:r>
      <w:r w:rsidR="50395A4F">
        <w:t>compreensão</w:t>
      </w:r>
      <w:r>
        <w:t>, segue</w:t>
      </w:r>
      <w:r w:rsidR="50395A4F">
        <w:t>-se</w:t>
      </w:r>
      <w:r>
        <w:t xml:space="preserve"> uma explicação sucinta dos endpoints da API </w:t>
      </w:r>
      <w:r w:rsidR="50395A4F">
        <w:t xml:space="preserve">do HackerNews </w:t>
      </w:r>
      <w:r>
        <w:t>utilizados:</w:t>
      </w:r>
    </w:p>
    <w:p w14:paraId="4EAC5ED2" w14:textId="1B3D32EC" w:rsidR="440E7815" w:rsidRDefault="440E7815" w:rsidP="440E7815">
      <w:pPr>
        <w:pStyle w:val="PargrafodaLista"/>
        <w:numPr>
          <w:ilvl w:val="0"/>
          <w:numId w:val="20"/>
        </w:numPr>
      </w:pPr>
      <w:r>
        <w:t xml:space="preserve">Story Info:  para obter informação acerca de uma story, é apenas necessário fazer um GET ao endereço </w:t>
      </w:r>
      <w:hyperlink r:id="rId16">
        <w:r w:rsidRPr="440E7815">
          <w:rPr>
            <w:rStyle w:val="Hiperligao"/>
          </w:rPr>
          <w:t>https://hacker-news.firebaseio.com/v0/item/&lt;ID_DA_STORY&gt;.json?print=pretty</w:t>
        </w:r>
      </w:hyperlink>
      <w:r>
        <w:t>, o qual devolve um JSON com a mesma.</w:t>
      </w:r>
    </w:p>
    <w:p w14:paraId="7C642CEF" w14:textId="506B0AEB" w:rsidR="440E7815" w:rsidRDefault="440E7815" w:rsidP="440E7815">
      <w:pPr>
        <w:pStyle w:val="PargrafodaLista"/>
        <w:numPr>
          <w:ilvl w:val="0"/>
          <w:numId w:val="20"/>
        </w:numPr>
      </w:pPr>
      <w:r>
        <w:t xml:space="preserve">Top Stories: os ID's das top stories são devolvidos como um array JSON ao fazer um GET ao endereço </w:t>
      </w:r>
      <w:hyperlink r:id="rId17">
        <w:r w:rsidRPr="440E7815">
          <w:rPr>
            <w:rStyle w:val="Hiperligao"/>
          </w:rPr>
          <w:t>https://hacker-news.firebaseio.com/v0/topstories.json?print=pretty</w:t>
        </w:r>
      </w:hyperlink>
    </w:p>
    <w:p w14:paraId="74202042" w14:textId="506CF6C6" w:rsidR="440E7815" w:rsidRDefault="440E7815" w:rsidP="440E7815">
      <w:pPr>
        <w:pStyle w:val="PargrafodaLista"/>
        <w:numPr>
          <w:ilvl w:val="0"/>
          <w:numId w:val="20"/>
        </w:numPr>
      </w:pPr>
      <w:r>
        <w:t xml:space="preserve">User info: executando um GET ao endereço </w:t>
      </w:r>
      <w:hyperlink r:id="rId18">
        <w:r w:rsidRPr="440E7815">
          <w:rPr>
            <w:rStyle w:val="Hiperligao"/>
          </w:rPr>
          <w:t>https://hacker-news.firebaseio.com/v0/user/&lt;USERNAME&gt;.json?print=pretty</w:t>
        </w:r>
      </w:hyperlink>
      <w:r>
        <w:t xml:space="preserve"> é possível obter informação acerca de um user em formato JSON.</w:t>
      </w:r>
    </w:p>
    <w:p w14:paraId="5EBC0732" w14:textId="3F8A9A49" w:rsidR="440E7815" w:rsidRDefault="440E7815" w:rsidP="440E7815">
      <w:r>
        <w:t>Através deste endpoints foram implementadas todas as funcionalidades pedidas. Para a funcionalidade de indexar URLs de stories de um utilizador foi utilizado o endpoint que devolve informação sobre esse utilizador, nomeadamente as stories que publicou. A partir daqui, apenas é necessário percorrer essas stories uma a uma e fazer um request ao endpoint que devolve informações sobre uma story, para saber qual o URL desse mesmo. Em relação à funcionalidade de indexação de stories contendo os termos da pesquisa, o processo é similar. São obtidas as top stories através do endpoint específico para tal, são percorridas estas top stories e feito um request para obter informações sobre estas e, caso reúnam condições, são indexadas.</w:t>
      </w:r>
    </w:p>
    <w:p w14:paraId="05BAB322" w14:textId="7433585E" w:rsidR="003F157A" w:rsidRDefault="77A2B3E8" w:rsidP="003F157A">
      <w:pPr>
        <w:pStyle w:val="Ttulo1"/>
      </w:pPr>
      <w:bookmarkStart w:id="14" w:name="_Toc2074040053"/>
      <w:r>
        <w:t>Tratamento de exceções e failover</w:t>
      </w:r>
      <w:bookmarkEnd w:id="14"/>
    </w:p>
    <w:p w14:paraId="213D30ED" w14:textId="4F2323ED" w:rsidR="00EB2B9F" w:rsidRPr="00EB2B9F" w:rsidRDefault="77A2B3E8" w:rsidP="00EB2B9F">
      <w:pPr>
        <w:pStyle w:val="Ttulo2"/>
      </w:pPr>
      <w:bookmarkStart w:id="15" w:name="_Toc1135407402"/>
      <w:r>
        <w:t>Exceções</w:t>
      </w:r>
      <w:bookmarkEnd w:id="15"/>
    </w:p>
    <w:p w14:paraId="1C9A1972" w14:textId="235C8F9C" w:rsidR="00457F61" w:rsidRDefault="004D1559" w:rsidP="00BC283E">
      <w:r>
        <w:t xml:space="preserve">Para o tratamento de exceções, no geral, utilizamos o simples try/catch do Java, </w:t>
      </w:r>
      <w:r w:rsidR="00E85645">
        <w:t xml:space="preserve">adequando depois a falha ao contexto, isto é, caso seja uma falha que necessite de ser recuperada, como uma falha numa pesquisa de um ISB, </w:t>
      </w:r>
      <w:r w:rsidR="00564A73">
        <w:t>realizamos novamente a pesquisa</w:t>
      </w:r>
      <w:r w:rsidR="44629F38">
        <w:t>,</w:t>
      </w:r>
      <w:r w:rsidR="00564A73">
        <w:t xml:space="preserve"> mas utilizando outro ISB</w:t>
      </w:r>
      <w:r w:rsidR="00710ADB">
        <w:t>. Mais especificamente:</w:t>
      </w:r>
    </w:p>
    <w:p w14:paraId="62DE7D25" w14:textId="6D2286D8" w:rsidR="00457F61" w:rsidRDefault="00457F61" w:rsidP="00EB2B9F">
      <w:pPr>
        <w:pStyle w:val="PargrafodaLista"/>
        <w:numPr>
          <w:ilvl w:val="0"/>
          <w:numId w:val="18"/>
        </w:numPr>
      </w:pPr>
      <w:r>
        <w:t xml:space="preserve"> </w:t>
      </w:r>
      <w:r w:rsidR="00B55E6B">
        <w:t xml:space="preserve">Se </w:t>
      </w:r>
      <w:r>
        <w:t>Search Module falhe a meio de uma operação, o cliente</w:t>
      </w:r>
      <w:r w:rsidR="00B55E6B">
        <w:t xml:space="preserve"> (via terminal)</w:t>
      </w:r>
      <w:r>
        <w:t xml:space="preserve"> recebe uma exceção e volta a tentar realizar</w:t>
      </w:r>
      <w:r w:rsidR="00710ADB">
        <w:t xml:space="preserve"> a mesma operação automaticamente.</w:t>
      </w:r>
    </w:p>
    <w:p w14:paraId="5E997AB4" w14:textId="6EB2988B" w:rsidR="00710ADB" w:rsidRDefault="002355D0" w:rsidP="00EB2B9F">
      <w:pPr>
        <w:pStyle w:val="PargrafodaLista"/>
        <w:numPr>
          <w:ilvl w:val="0"/>
          <w:numId w:val="18"/>
        </w:numPr>
      </w:pPr>
      <w:r>
        <w:t>Caso um ISB falhe</w:t>
      </w:r>
      <w:r w:rsidR="00187391">
        <w:t xml:space="preserve"> a meio de uma operação, o Search Module recebe uma exceção e tenta executar a mesma operação noutro ISB.</w:t>
      </w:r>
    </w:p>
    <w:p w14:paraId="02F4AB71" w14:textId="5FB5840B" w:rsidR="00E15DEC" w:rsidRDefault="00E15DEC" w:rsidP="00EB2B9F">
      <w:pPr>
        <w:pStyle w:val="PargrafodaLista"/>
        <w:numPr>
          <w:ilvl w:val="0"/>
          <w:numId w:val="18"/>
        </w:numPr>
      </w:pPr>
      <w:r>
        <w:t xml:space="preserve">Caso </w:t>
      </w:r>
      <w:r w:rsidR="0000778A">
        <w:t xml:space="preserve">o Downloader </w:t>
      </w:r>
      <w:r w:rsidR="00C07BED">
        <w:t>falhe a meio da operação de introduzir um novo</w:t>
      </w:r>
      <w:r w:rsidR="009C797B">
        <w:t xml:space="preserve"> URL na queue através da chamada RMI, o Search Module volta a tentar fazer novamente esta operação.</w:t>
      </w:r>
    </w:p>
    <w:p w14:paraId="5A351B8C" w14:textId="14FEC6EC" w:rsidR="00B55E6B" w:rsidRPr="00B55E6B" w:rsidRDefault="00B55E6B" w:rsidP="00EB2B9F">
      <w:pPr>
        <w:pStyle w:val="PargrafodaLista"/>
        <w:numPr>
          <w:ilvl w:val="0"/>
          <w:numId w:val="18"/>
        </w:numPr>
      </w:pPr>
      <w:r w:rsidRPr="00B55E6B">
        <w:t>Caso o Search</w:t>
      </w:r>
      <w:r>
        <w:t xml:space="preserve"> </w:t>
      </w:r>
      <w:r w:rsidRPr="00B55E6B">
        <w:t>Module envie algum</w:t>
      </w:r>
      <w:r>
        <w:t>a exceção, o cliente (conectado via HTTP) é redirecionado para uma página de erro.</w:t>
      </w:r>
    </w:p>
    <w:p w14:paraId="29A68B7D" w14:textId="6435ED88" w:rsidR="00EB2B9F" w:rsidRPr="00476A0F" w:rsidRDefault="77A2B3E8" w:rsidP="00EB2B9F">
      <w:pPr>
        <w:pStyle w:val="Ttulo2"/>
      </w:pPr>
      <w:bookmarkStart w:id="16" w:name="_Toc168057220"/>
      <w:r>
        <w:t>Failovers</w:t>
      </w:r>
      <w:bookmarkEnd w:id="16"/>
    </w:p>
    <w:p w14:paraId="346CB205" w14:textId="4765BF64" w:rsidR="00417818" w:rsidRDefault="004D01EA" w:rsidP="000469AD">
      <w:r>
        <w:t xml:space="preserve">Até agora foram referidos problemas </w:t>
      </w:r>
      <w:r w:rsidR="00A17262">
        <w:t xml:space="preserve">intra-processo, isto é, caso ocorresse algum problema na execução normal do programa. </w:t>
      </w:r>
      <w:r w:rsidR="00E23C85">
        <w:t xml:space="preserve">Tendo em conta que é suposto simular um sistema distribuído, isto é, ter programas a correr em locais diferentes e computadores diferentes, sabemos que podem existir falhas externas que </w:t>
      </w:r>
      <w:r w:rsidR="005A57F1">
        <w:t xml:space="preserve">intercetam o funcionamento normal do programa, tais como falhas de energia ou </w:t>
      </w:r>
      <w:r w:rsidR="00F744C4">
        <w:t xml:space="preserve">quebras de hardware. Desse modo, </w:t>
      </w:r>
      <w:r w:rsidR="00A73B07">
        <w:t>efetuamos algumas proteções ao nosso código de modo a</w:t>
      </w:r>
      <w:r w:rsidR="003913E2">
        <w:t>,</w:t>
      </w:r>
      <w:r w:rsidR="001F1111">
        <w:t xml:space="preserve"> caso exista uma destas falhas, </w:t>
      </w:r>
      <w:r w:rsidR="00BC283E">
        <w:t>seja possível recuperar informação já processada.</w:t>
      </w:r>
    </w:p>
    <w:p w14:paraId="09BA9BC8" w14:textId="5D79CBE4" w:rsidR="00E71D23" w:rsidRPr="00466389" w:rsidRDefault="006A13EC" w:rsidP="000469AD">
      <w:r>
        <w:t xml:space="preserve">Deste modo, introduzimos a escrita de informação crucial para disco, utilizando </w:t>
      </w:r>
      <w:r w:rsidR="00C13C3F">
        <w:t>objetos serializáveis</w:t>
      </w:r>
      <w:r w:rsidR="00417818">
        <w:t xml:space="preserve"> como também </w:t>
      </w:r>
      <w:r w:rsidR="00FA32B2">
        <w:t>um ficheiro base de dados para cada barrel</w:t>
      </w:r>
      <w:r w:rsidR="00C13C3F">
        <w:t xml:space="preserve">. </w:t>
      </w:r>
      <w:r w:rsidR="00FA32B2">
        <w:t>Assim</w:t>
      </w:r>
      <w:r w:rsidR="00634716">
        <w:t xml:space="preserve">, por exemplo, </w:t>
      </w:r>
      <w:r w:rsidR="00FA32B2">
        <w:t xml:space="preserve">caso </w:t>
      </w:r>
      <w:r w:rsidR="00634716">
        <w:t>um ISB falhe, ao ser reiniciado toda a informação sobre as páginas será recuperada</w:t>
      </w:r>
      <w:r w:rsidR="00FA32B2">
        <w:t xml:space="preserve"> ao escrever o nome do ficheiro base de dados correspondente ao </w:t>
      </w:r>
      <w:r w:rsidR="00791B5B">
        <w:t>Barrel</w:t>
      </w:r>
      <w:r w:rsidR="00FA32B2">
        <w:t xml:space="preserve"> que falhou. </w:t>
      </w:r>
      <w:r w:rsidR="00791B5B">
        <w:t>O</w:t>
      </w:r>
      <w:r w:rsidR="00973D4E">
        <w:t xml:space="preserve"> Downloader e o Search Module</w:t>
      </w:r>
      <w:r w:rsidR="00791B5B">
        <w:t xml:space="preserve"> são recuperados, utilizando os ficheiros de objetos.</w:t>
      </w:r>
      <w:r w:rsidR="003E0195">
        <w:t xml:space="preserve"> Como </w:t>
      </w:r>
      <w:r w:rsidR="001C166B">
        <w:t>este</w:t>
      </w:r>
      <w:r w:rsidR="00D44C2C">
        <w:t>s componentes</w:t>
      </w:r>
      <w:r w:rsidR="00FA32B2">
        <w:t xml:space="preserve"> </w:t>
      </w:r>
      <w:r w:rsidR="00D44C2C">
        <w:t xml:space="preserve">poderiam falhar a meio da escrita, </w:t>
      </w:r>
      <w:r w:rsidR="00D44C2C" w:rsidRPr="00D8721E">
        <w:t>utiliz</w:t>
      </w:r>
      <w:r w:rsidR="00D8721E" w:rsidRPr="00D8721E">
        <w:t>á</w:t>
      </w:r>
      <w:r w:rsidR="00D44C2C" w:rsidRPr="00D8721E">
        <w:t>mos</w:t>
      </w:r>
      <w:r w:rsidR="00D44C2C">
        <w:t xml:space="preserve"> um mecanismo de duplicação de ficheiros </w:t>
      </w:r>
      <w:r w:rsidR="001758DA">
        <w:t>aquando da escrita, de modo a existir sempre um ficheiro íntegro dos dados</w:t>
      </w:r>
      <w:r w:rsidR="00BE37A9">
        <w:t xml:space="preserve">. </w:t>
      </w:r>
      <w:r w:rsidR="00676C86">
        <w:t xml:space="preserve">A escrita para disco é efetuada </w:t>
      </w:r>
      <w:r w:rsidR="006820D4">
        <w:t xml:space="preserve">apenas </w:t>
      </w:r>
      <w:r w:rsidR="00985352">
        <w:t>após algumas iterações do</w:t>
      </w:r>
      <w:r w:rsidR="00C84710">
        <w:t xml:space="preserve"> programa, </w:t>
      </w:r>
      <w:r w:rsidR="00AA331D">
        <w:t xml:space="preserve">minimizando o overhead de escrever a cada </w:t>
      </w:r>
      <w:r w:rsidR="248A9031">
        <w:t>alteração</w:t>
      </w:r>
      <w:r w:rsidR="00AA331D">
        <w:t xml:space="preserve">, </w:t>
      </w:r>
      <w:r w:rsidR="009054DE">
        <w:t>no entanto gerando alguma perda em caso de falha.</w:t>
      </w:r>
      <w:r w:rsidR="00BE37A9">
        <w:t xml:space="preserve"> No caso do Barrel, como foi utilizado um ficheiro base de dados foram </w:t>
      </w:r>
      <w:r w:rsidR="009166BD">
        <w:t>utilizados</w:t>
      </w:r>
      <w:r w:rsidR="00466389">
        <w:t xml:space="preserve"> mecanismos de transição, e, portanto, só depois de toda a informação ser escrita é que é feito o </w:t>
      </w:r>
      <w:r w:rsidR="00466389">
        <w:rPr>
          <w:i/>
          <w:iCs/>
        </w:rPr>
        <w:t>commit</w:t>
      </w:r>
      <w:r w:rsidR="00466389">
        <w:t xml:space="preserve"> para base de dados, e, </w:t>
      </w:r>
      <w:r w:rsidR="00582C1D">
        <w:t>portanto,</w:t>
      </w:r>
      <w:r w:rsidR="00466389">
        <w:t xml:space="preserve"> não existe informação inconsistente.</w:t>
      </w:r>
    </w:p>
    <w:p w14:paraId="6090C61E" w14:textId="19D0952B" w:rsidR="2487913C" w:rsidRDefault="77A2B3E8" w:rsidP="00341E46">
      <w:pPr>
        <w:pStyle w:val="Ttulo1"/>
      </w:pPr>
      <w:bookmarkStart w:id="17" w:name="_Toc1582341738"/>
      <w:r>
        <w:t>Testagem</w:t>
      </w:r>
      <w:bookmarkEnd w:id="1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190"/>
      </w:tblGrid>
      <w:tr w:rsidR="002B52D0" w14:paraId="66837FEF" w14:textId="77777777" w:rsidTr="00161C9F">
        <w:trPr>
          <w:trHeight w:val="307"/>
        </w:trPr>
        <w:tc>
          <w:tcPr>
            <w:tcW w:w="988" w:type="dxa"/>
          </w:tcPr>
          <w:p w14:paraId="251765C5" w14:textId="72BEF147" w:rsidR="002B52D0" w:rsidRPr="002823E4" w:rsidRDefault="00832B07" w:rsidP="002823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118" w:type="dxa"/>
          </w:tcPr>
          <w:p w14:paraId="62C73006" w14:textId="09111A39" w:rsidR="002B52D0" w:rsidRPr="002823E4" w:rsidRDefault="002B52D0" w:rsidP="002823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190" w:type="dxa"/>
          </w:tcPr>
          <w:p w14:paraId="0E8A30EC" w14:textId="68AC3793" w:rsidR="002B52D0" w:rsidRPr="00164AFC" w:rsidRDefault="002B52D0" w:rsidP="00164AFC">
            <w:pPr>
              <w:jc w:val="center"/>
              <w:rPr>
                <w:b/>
                <w:bCs/>
              </w:rPr>
            </w:pPr>
            <w:r w:rsidRPr="00164AFC">
              <w:rPr>
                <w:b/>
                <w:bCs/>
              </w:rPr>
              <w:t>Resultado</w:t>
            </w:r>
          </w:p>
        </w:tc>
      </w:tr>
      <w:tr w:rsidR="002B52D0" w14:paraId="63219E35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3AE16ACA" w14:textId="4F5B592E" w:rsidR="002B52D0" w:rsidRDefault="00C00CA5" w:rsidP="00C00CA5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5DCFE87C" w14:textId="3569E776" w:rsidR="002B52D0" w:rsidRDefault="002B52D0" w:rsidP="00E55D97">
            <w:pPr>
              <w:jc w:val="center"/>
            </w:pPr>
            <w:r>
              <w:t>Indexar o URL ‘https://www.uc.pt’</w:t>
            </w:r>
          </w:p>
        </w:tc>
        <w:tc>
          <w:tcPr>
            <w:tcW w:w="4190" w:type="dxa"/>
          </w:tcPr>
          <w:p w14:paraId="0C16D622" w14:textId="32ABB4A3" w:rsidR="002B52D0" w:rsidRDefault="00161C9F" w:rsidP="00E55D97">
            <w:pPr>
              <w:jc w:val="center"/>
            </w:pPr>
            <w:r>
              <w:t>O cliente recebe a informação de que o URL foi indexado e o url é adicionado à lista de URLs a fazer crawl</w:t>
            </w:r>
          </w:p>
        </w:tc>
      </w:tr>
      <w:tr w:rsidR="000F1B7A" w14:paraId="698786F8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0AE79338" w14:textId="0F51D9B9" w:rsidR="000F1B7A" w:rsidRDefault="000F1B7A" w:rsidP="00C00CA5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14:paraId="7107864F" w14:textId="1ED01D58" w:rsidR="000F1B7A" w:rsidRDefault="000F1B7A" w:rsidP="00E55D97">
            <w:pPr>
              <w:jc w:val="center"/>
            </w:pPr>
            <w:r>
              <w:t>Indexar um URL não valido</w:t>
            </w:r>
          </w:p>
        </w:tc>
        <w:tc>
          <w:tcPr>
            <w:tcW w:w="4190" w:type="dxa"/>
          </w:tcPr>
          <w:p w14:paraId="48B88307" w14:textId="3890389D" w:rsidR="000F1B7A" w:rsidRDefault="000F1B7A" w:rsidP="00E55D97">
            <w:pPr>
              <w:jc w:val="center"/>
            </w:pPr>
            <w:r>
              <w:t>O cliente recebe a informação de que a string introduzida não é um url</w:t>
            </w:r>
          </w:p>
        </w:tc>
      </w:tr>
      <w:tr w:rsidR="002B52D0" w14:paraId="0453C3E6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1C533B4D" w14:textId="7E79199E" w:rsidR="002B52D0" w:rsidRDefault="00C00CA5" w:rsidP="00C00CA5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14:paraId="1BBF3883" w14:textId="70AF9E27" w:rsidR="002B52D0" w:rsidRDefault="002B52D0" w:rsidP="00E55D97">
            <w:pPr>
              <w:jc w:val="center"/>
            </w:pPr>
            <w:r>
              <w:t>Pesquisar pelo termo ‘uc’</w:t>
            </w:r>
          </w:p>
        </w:tc>
        <w:tc>
          <w:tcPr>
            <w:tcW w:w="4190" w:type="dxa"/>
          </w:tcPr>
          <w:p w14:paraId="11E7CA97" w14:textId="418FA748" w:rsidR="002B52D0" w:rsidRDefault="00161C9F" w:rsidP="00E55D97">
            <w:pPr>
              <w:jc w:val="center"/>
            </w:pPr>
            <w:r>
              <w:t>O termo existe no barrel e é mostrada a página de resultados ao utilizador</w:t>
            </w:r>
          </w:p>
        </w:tc>
      </w:tr>
      <w:tr w:rsidR="002B52D0" w14:paraId="6B45E7F5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18989589" w14:textId="06D8AF6C" w:rsidR="002B52D0" w:rsidRDefault="00C00CA5" w:rsidP="00C00CA5">
            <w:pPr>
              <w:jc w:val="center"/>
            </w:pPr>
            <w:r>
              <w:t>3</w:t>
            </w:r>
          </w:p>
        </w:tc>
        <w:tc>
          <w:tcPr>
            <w:tcW w:w="3118" w:type="dxa"/>
          </w:tcPr>
          <w:p w14:paraId="1C8EF525" w14:textId="7C0EBC77" w:rsidR="002B52D0" w:rsidRDefault="002B52D0" w:rsidP="00E55D97">
            <w:pPr>
              <w:jc w:val="center"/>
            </w:pPr>
            <w:r>
              <w:t>Avançar para a próxima página dos resultados</w:t>
            </w:r>
          </w:p>
        </w:tc>
        <w:tc>
          <w:tcPr>
            <w:tcW w:w="4190" w:type="dxa"/>
          </w:tcPr>
          <w:p w14:paraId="335F54D3" w14:textId="2B6D6D65" w:rsidR="002B52D0" w:rsidRDefault="002D3320" w:rsidP="00E55D97">
            <w:pPr>
              <w:jc w:val="center"/>
            </w:pPr>
            <w:r>
              <w:t>A próxima página de resultados é mostrada</w:t>
            </w:r>
          </w:p>
        </w:tc>
      </w:tr>
      <w:tr w:rsidR="00870E2B" w:rsidRPr="00870E2B" w14:paraId="2D7E2BEC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6826FBAF" w14:textId="5C67B5AE" w:rsidR="00870E2B" w:rsidRDefault="00870E2B" w:rsidP="00C00CA5">
            <w:pPr>
              <w:jc w:val="center"/>
            </w:pPr>
            <w:r>
              <w:t>4</w:t>
            </w:r>
          </w:p>
        </w:tc>
        <w:tc>
          <w:tcPr>
            <w:tcW w:w="3118" w:type="dxa"/>
          </w:tcPr>
          <w:p w14:paraId="3A924D81" w14:textId="51639264" w:rsidR="00870E2B" w:rsidRPr="00870E2B" w:rsidRDefault="00870E2B" w:rsidP="00E55D97">
            <w:pPr>
              <w:jc w:val="center"/>
            </w:pPr>
            <w:r w:rsidRPr="00870E2B">
              <w:t>Recuar para a página anterior do</w:t>
            </w:r>
            <w:r>
              <w:t>s resultados</w:t>
            </w:r>
          </w:p>
        </w:tc>
        <w:tc>
          <w:tcPr>
            <w:tcW w:w="4190" w:type="dxa"/>
          </w:tcPr>
          <w:p w14:paraId="19B41B0B" w14:textId="1014878A" w:rsidR="00870E2B" w:rsidRPr="00870E2B" w:rsidRDefault="002D3320" w:rsidP="00E55D97">
            <w:pPr>
              <w:jc w:val="center"/>
            </w:pPr>
            <w:r>
              <w:t>A página anterior de resultados é mostrada</w:t>
            </w:r>
          </w:p>
        </w:tc>
      </w:tr>
      <w:tr w:rsidR="00870E2B" w14:paraId="0EDAB42C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5A3FDFC4" w14:textId="773EAC76" w:rsidR="00870E2B" w:rsidRDefault="00870E2B" w:rsidP="00C00CA5">
            <w:pPr>
              <w:jc w:val="center"/>
            </w:pPr>
            <w:r>
              <w:t>5</w:t>
            </w:r>
          </w:p>
        </w:tc>
        <w:tc>
          <w:tcPr>
            <w:tcW w:w="3118" w:type="dxa"/>
          </w:tcPr>
          <w:p w14:paraId="7573F3FE" w14:textId="0CEF83DC" w:rsidR="009C1C0E" w:rsidRDefault="00870E2B" w:rsidP="00E55D97">
            <w:pPr>
              <w:jc w:val="center"/>
            </w:pPr>
            <w:r>
              <w:t>Recuar e avançar novamente</w:t>
            </w:r>
          </w:p>
          <w:p w14:paraId="5F784290" w14:textId="0385A399" w:rsidR="00870E2B" w:rsidRDefault="009C1C0E" w:rsidP="00E55D97">
            <w:pPr>
              <w:jc w:val="center"/>
            </w:pPr>
            <w:r>
              <w:t>na página de resultados</w:t>
            </w:r>
            <w:r w:rsidR="00870E2B">
              <w:t xml:space="preserve"> </w:t>
            </w:r>
          </w:p>
        </w:tc>
        <w:tc>
          <w:tcPr>
            <w:tcW w:w="4190" w:type="dxa"/>
          </w:tcPr>
          <w:p w14:paraId="239E66CE" w14:textId="611A8D28" w:rsidR="00870E2B" w:rsidRDefault="002D3320" w:rsidP="00E55D97">
            <w:pPr>
              <w:jc w:val="center"/>
            </w:pPr>
            <w:r>
              <w:t>A página anterior é mostrada, e depois ao avançar a página onde estávamos é mostrada novamente</w:t>
            </w:r>
          </w:p>
        </w:tc>
      </w:tr>
      <w:tr w:rsidR="002B52D0" w14:paraId="17F9C295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5A4AB24E" w14:textId="6173C576" w:rsidR="002B52D0" w:rsidRDefault="7B140255" w:rsidP="00C00CA5">
            <w:pPr>
              <w:jc w:val="center"/>
            </w:pPr>
            <w:r>
              <w:t>6</w:t>
            </w:r>
          </w:p>
        </w:tc>
        <w:tc>
          <w:tcPr>
            <w:tcW w:w="3118" w:type="dxa"/>
          </w:tcPr>
          <w:p w14:paraId="73E0A2E1" w14:textId="7A79C907" w:rsidR="002B52D0" w:rsidRDefault="002B52D0" w:rsidP="00E55D97">
            <w:pPr>
              <w:jc w:val="center"/>
            </w:pPr>
            <w:r>
              <w:t>Efetuar registo</w:t>
            </w:r>
          </w:p>
        </w:tc>
        <w:tc>
          <w:tcPr>
            <w:tcW w:w="4190" w:type="dxa"/>
          </w:tcPr>
          <w:p w14:paraId="0BD57BC4" w14:textId="727A0519" w:rsidR="002B52D0" w:rsidRDefault="002D3320" w:rsidP="00E55D97">
            <w:pPr>
              <w:jc w:val="center"/>
            </w:pPr>
            <w:r>
              <w:t>O cliente é redirecionado para a página de login para entrar no sistema</w:t>
            </w:r>
          </w:p>
        </w:tc>
      </w:tr>
      <w:tr w:rsidR="002B52D0" w14:paraId="09440163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1916C0A1" w14:textId="7F29DBBC" w:rsidR="002B52D0" w:rsidRDefault="7B140255" w:rsidP="00C00CA5">
            <w:pPr>
              <w:jc w:val="center"/>
            </w:pPr>
            <w:r>
              <w:t>7</w:t>
            </w:r>
          </w:p>
        </w:tc>
        <w:tc>
          <w:tcPr>
            <w:tcW w:w="3118" w:type="dxa"/>
          </w:tcPr>
          <w:p w14:paraId="31AC8E3D" w14:textId="6A8D4CA4" w:rsidR="002B52D0" w:rsidRDefault="002B52D0" w:rsidP="00E55D97">
            <w:pPr>
              <w:jc w:val="center"/>
            </w:pPr>
            <w:r>
              <w:t>Efetuar Login</w:t>
            </w:r>
            <w:r w:rsidR="002D3320">
              <w:t xml:space="preserve"> com um username e password válidos</w:t>
            </w:r>
          </w:p>
        </w:tc>
        <w:tc>
          <w:tcPr>
            <w:tcW w:w="4190" w:type="dxa"/>
          </w:tcPr>
          <w:p w14:paraId="43D97AAC" w14:textId="6CEE55A3" w:rsidR="002B52D0" w:rsidRDefault="002D3320" w:rsidP="00E55D97">
            <w:pPr>
              <w:jc w:val="center"/>
            </w:pPr>
            <w:r>
              <w:t xml:space="preserve">É apresentada a mensagem de </w:t>
            </w:r>
            <w:r w:rsidR="004F339D">
              <w:t>boas-vindas</w:t>
            </w:r>
            <w:r>
              <w:t xml:space="preserve"> ao utilizador</w:t>
            </w:r>
          </w:p>
        </w:tc>
      </w:tr>
      <w:tr w:rsidR="004F339D" w14:paraId="6FA2F6B1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439B4A55" w14:textId="5B57CFCA" w:rsidR="004F339D" w:rsidRDefault="00AF3558" w:rsidP="00C00CA5">
            <w:pPr>
              <w:jc w:val="center"/>
            </w:pPr>
            <w:r>
              <w:t>8</w:t>
            </w:r>
          </w:p>
        </w:tc>
        <w:tc>
          <w:tcPr>
            <w:tcW w:w="3118" w:type="dxa"/>
          </w:tcPr>
          <w:p w14:paraId="377F6B75" w14:textId="229F05D5" w:rsidR="004F339D" w:rsidRDefault="004F339D" w:rsidP="00E55D97">
            <w:pPr>
              <w:jc w:val="center"/>
            </w:pPr>
            <w:r>
              <w:t>Efetuar login com um username e password não validos</w:t>
            </w:r>
          </w:p>
        </w:tc>
        <w:tc>
          <w:tcPr>
            <w:tcW w:w="4190" w:type="dxa"/>
          </w:tcPr>
          <w:p w14:paraId="2E4A3368" w14:textId="3086934C" w:rsidR="004F339D" w:rsidRDefault="00AA63D3" w:rsidP="00E55D97">
            <w:pPr>
              <w:jc w:val="center"/>
            </w:pPr>
            <w:r>
              <w:t xml:space="preserve">O utilizador recebe a informação de que o </w:t>
            </w:r>
            <w:r w:rsidR="007C7323">
              <w:t>username e a password não é valido</w:t>
            </w:r>
          </w:p>
        </w:tc>
      </w:tr>
      <w:tr w:rsidR="002B52D0" w14:paraId="15D00165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6907C40D" w14:textId="5CF5E830" w:rsidR="002B52D0" w:rsidRDefault="00AF3558" w:rsidP="00C00CA5">
            <w:pPr>
              <w:jc w:val="center"/>
            </w:pPr>
            <w:r>
              <w:t>9</w:t>
            </w:r>
          </w:p>
        </w:tc>
        <w:tc>
          <w:tcPr>
            <w:tcW w:w="3118" w:type="dxa"/>
          </w:tcPr>
          <w:p w14:paraId="2AE410EB" w14:textId="1E34C21E" w:rsidR="002B52D0" w:rsidRDefault="002B52D0" w:rsidP="00E55D97">
            <w:pPr>
              <w:jc w:val="center"/>
            </w:pPr>
            <w:r>
              <w:t>Lista páginas com ligação para o URL ‘https://www.uc.pt’</w:t>
            </w:r>
          </w:p>
        </w:tc>
        <w:tc>
          <w:tcPr>
            <w:tcW w:w="4190" w:type="dxa"/>
          </w:tcPr>
          <w:p w14:paraId="0A69BEF9" w14:textId="0F9AFA83" w:rsidR="002B52D0" w:rsidRDefault="46C9FCD9" w:rsidP="00E55D97">
            <w:pPr>
              <w:jc w:val="center"/>
            </w:pPr>
            <w:r>
              <w:t>São apresentados os URL com ligação para ‘https://www.uc.pt’</w:t>
            </w:r>
          </w:p>
        </w:tc>
      </w:tr>
      <w:tr w:rsidR="002B52D0" w14:paraId="7EA38020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607C81AC" w14:textId="653B9711" w:rsidR="002B52D0" w:rsidRDefault="00AF3558" w:rsidP="00C00CA5">
            <w:pPr>
              <w:jc w:val="center"/>
            </w:pPr>
            <w:r>
              <w:t>10</w:t>
            </w:r>
          </w:p>
        </w:tc>
        <w:tc>
          <w:tcPr>
            <w:tcW w:w="3118" w:type="dxa"/>
          </w:tcPr>
          <w:p w14:paraId="7B50A498" w14:textId="4D4A7615" w:rsidR="002B52D0" w:rsidRDefault="002B52D0" w:rsidP="00E55D97">
            <w:pPr>
              <w:jc w:val="center"/>
            </w:pPr>
            <w:r>
              <w:t>Pedir estatísticas do sistema</w:t>
            </w:r>
            <w:r w:rsidR="00380FCB">
              <w:t xml:space="preserve"> </w:t>
            </w:r>
            <w:r w:rsidR="00C83C70">
              <w:t>e o utilizador está logado</w:t>
            </w:r>
          </w:p>
        </w:tc>
        <w:tc>
          <w:tcPr>
            <w:tcW w:w="4190" w:type="dxa"/>
          </w:tcPr>
          <w:p w14:paraId="5FC75F65" w14:textId="41179B8E" w:rsidR="002B52D0" w:rsidRDefault="38CAEC2D" w:rsidP="006C5976">
            <w:pPr>
              <w:jc w:val="center"/>
            </w:pPr>
            <w:r>
              <w:t>É apresentada uma tabela com as estatísticas do sistema</w:t>
            </w:r>
          </w:p>
        </w:tc>
      </w:tr>
      <w:tr w:rsidR="00C83C70" w14:paraId="624E35E1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47673727" w14:textId="5CF6DDA6" w:rsidR="00C83C70" w:rsidRDefault="7B140255" w:rsidP="00C00CA5">
            <w:pPr>
              <w:jc w:val="center"/>
            </w:pPr>
            <w:r>
              <w:t>1</w:t>
            </w:r>
            <w:r w:rsidR="00AF3558">
              <w:t>1</w:t>
            </w:r>
          </w:p>
        </w:tc>
        <w:tc>
          <w:tcPr>
            <w:tcW w:w="3118" w:type="dxa"/>
          </w:tcPr>
          <w:p w14:paraId="5DBBACB5" w14:textId="285AE7F2" w:rsidR="00C83C70" w:rsidRDefault="00C83C70" w:rsidP="00E55D97">
            <w:pPr>
              <w:jc w:val="center"/>
            </w:pPr>
            <w:r>
              <w:t>Pedir estatísticas do sistema e o utilizador não está logado</w:t>
            </w:r>
          </w:p>
        </w:tc>
        <w:tc>
          <w:tcPr>
            <w:tcW w:w="4190" w:type="dxa"/>
          </w:tcPr>
          <w:p w14:paraId="03DD77EB" w14:textId="22003F0A" w:rsidR="00C83C70" w:rsidRDefault="38CAEC2D" w:rsidP="006C5976">
            <w:pPr>
              <w:jc w:val="center"/>
            </w:pPr>
            <w:r>
              <w:t>O utilizador é redirecionado para a página de login</w:t>
            </w:r>
          </w:p>
        </w:tc>
      </w:tr>
      <w:tr w:rsidR="000C5837" w14:paraId="6CA17661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58251C88" w14:textId="0FBD7564" w:rsidR="000C5837" w:rsidRDefault="000C5837" w:rsidP="00C00CA5">
            <w:pPr>
              <w:jc w:val="center"/>
            </w:pPr>
            <w:r>
              <w:t>12</w:t>
            </w:r>
          </w:p>
        </w:tc>
        <w:tc>
          <w:tcPr>
            <w:tcW w:w="3118" w:type="dxa"/>
          </w:tcPr>
          <w:p w14:paraId="22C47BC7" w14:textId="2DA80B70" w:rsidR="000C5837" w:rsidRDefault="000C5837" w:rsidP="00E55D97">
            <w:pPr>
              <w:jc w:val="center"/>
            </w:pPr>
            <w:r>
              <w:t>Adicionar um barrel</w:t>
            </w:r>
            <w:r w:rsidR="008A5BD3">
              <w:t xml:space="preserve"> enquanto o user está na página de stats</w:t>
            </w:r>
          </w:p>
        </w:tc>
        <w:tc>
          <w:tcPr>
            <w:tcW w:w="4190" w:type="dxa"/>
          </w:tcPr>
          <w:p w14:paraId="66CD4A1F" w14:textId="67543376" w:rsidR="000C5837" w:rsidRDefault="008A5BD3" w:rsidP="006C5976">
            <w:pPr>
              <w:jc w:val="center"/>
            </w:pPr>
            <w:r>
              <w:t>A informação contida na página é atualizada automaticamente, e a informação deste barrel é mostrada</w:t>
            </w:r>
          </w:p>
        </w:tc>
      </w:tr>
      <w:tr w:rsidR="002B52D0" w14:paraId="248BE73A" w14:textId="77777777" w:rsidTr="00161C9F">
        <w:trPr>
          <w:trHeight w:val="537"/>
        </w:trPr>
        <w:tc>
          <w:tcPr>
            <w:tcW w:w="988" w:type="dxa"/>
            <w:vAlign w:val="center"/>
          </w:tcPr>
          <w:p w14:paraId="155AD4EB" w14:textId="56DBD149" w:rsidR="002B52D0" w:rsidRDefault="7B140255" w:rsidP="00C00CA5">
            <w:pPr>
              <w:jc w:val="center"/>
            </w:pPr>
            <w:r>
              <w:t>1</w:t>
            </w:r>
            <w:r w:rsidR="008A5BD3">
              <w:t>3</w:t>
            </w:r>
          </w:p>
        </w:tc>
        <w:tc>
          <w:tcPr>
            <w:tcW w:w="3118" w:type="dxa"/>
          </w:tcPr>
          <w:p w14:paraId="00449D67" w14:textId="0D1C64FC" w:rsidR="002B52D0" w:rsidRDefault="002B52D0" w:rsidP="00E55D97">
            <w:pPr>
              <w:jc w:val="center"/>
            </w:pPr>
            <w:r>
              <w:t>Fail do Downloader e recuperação dos dados</w:t>
            </w:r>
          </w:p>
        </w:tc>
        <w:tc>
          <w:tcPr>
            <w:tcW w:w="4190" w:type="dxa"/>
          </w:tcPr>
          <w:p w14:paraId="63573B54" w14:textId="780BE451" w:rsidR="002B52D0" w:rsidRDefault="43A23628" w:rsidP="46C9FCD9">
            <w:pPr>
              <w:jc w:val="center"/>
            </w:pPr>
            <w:r>
              <w:t>É recuperado o estado anterior do componente</w:t>
            </w:r>
          </w:p>
        </w:tc>
      </w:tr>
      <w:tr w:rsidR="002B52D0" w14:paraId="6B7ADE0C" w14:textId="77777777" w:rsidTr="00161C9F">
        <w:trPr>
          <w:trHeight w:val="538"/>
        </w:trPr>
        <w:tc>
          <w:tcPr>
            <w:tcW w:w="988" w:type="dxa"/>
            <w:vAlign w:val="center"/>
          </w:tcPr>
          <w:p w14:paraId="75D2854D" w14:textId="66235025" w:rsidR="002B52D0" w:rsidRDefault="7B140255" w:rsidP="00C00CA5">
            <w:pPr>
              <w:jc w:val="center"/>
            </w:pPr>
            <w:r>
              <w:t>1</w:t>
            </w:r>
            <w:r w:rsidR="008A5BD3">
              <w:t>4</w:t>
            </w:r>
          </w:p>
        </w:tc>
        <w:tc>
          <w:tcPr>
            <w:tcW w:w="3118" w:type="dxa"/>
          </w:tcPr>
          <w:p w14:paraId="0A4B4079" w14:textId="00DB3D7D" w:rsidR="002B52D0" w:rsidRDefault="002B52D0" w:rsidP="00E55D97">
            <w:pPr>
              <w:jc w:val="center"/>
            </w:pPr>
            <w:r>
              <w:t>Fail do ISB e recuperação dos dados</w:t>
            </w:r>
          </w:p>
        </w:tc>
        <w:tc>
          <w:tcPr>
            <w:tcW w:w="4190" w:type="dxa"/>
          </w:tcPr>
          <w:p w14:paraId="03F51031" w14:textId="7584456F" w:rsidR="002B52D0" w:rsidRDefault="43A23628" w:rsidP="006C5976">
            <w:pPr>
              <w:jc w:val="center"/>
            </w:pPr>
            <w:r>
              <w:t>É recuperado o estado anterior do componente</w:t>
            </w:r>
          </w:p>
        </w:tc>
      </w:tr>
      <w:tr w:rsidR="4F7D4EFD" w14:paraId="42D7BDA1" w14:textId="77777777" w:rsidTr="00161C9F">
        <w:trPr>
          <w:trHeight w:val="538"/>
        </w:trPr>
        <w:tc>
          <w:tcPr>
            <w:tcW w:w="988" w:type="dxa"/>
            <w:vAlign w:val="center"/>
          </w:tcPr>
          <w:p w14:paraId="38175141" w14:textId="1FD319BA" w:rsidR="4F7D4EFD" w:rsidRDefault="7B140255" w:rsidP="4F7D4EFD">
            <w:pPr>
              <w:jc w:val="center"/>
            </w:pPr>
            <w:r>
              <w:t>1</w:t>
            </w:r>
            <w:r w:rsidR="008A5BD3">
              <w:t>5</w:t>
            </w:r>
          </w:p>
        </w:tc>
        <w:tc>
          <w:tcPr>
            <w:tcW w:w="3118" w:type="dxa"/>
          </w:tcPr>
          <w:p w14:paraId="46695036" w14:textId="0D40019E" w:rsidR="4F7D4EFD" w:rsidRDefault="025FC9D1" w:rsidP="4F7D4EFD">
            <w:pPr>
              <w:jc w:val="center"/>
            </w:pPr>
            <w:r>
              <w:t>Indexar stories de um utilizador do HackerNews</w:t>
            </w:r>
          </w:p>
        </w:tc>
        <w:tc>
          <w:tcPr>
            <w:tcW w:w="4190" w:type="dxa"/>
          </w:tcPr>
          <w:p w14:paraId="5302E129" w14:textId="4FC7186B" w:rsidR="4F7D4EFD" w:rsidRDefault="381BBB82" w:rsidP="4F7D4EFD">
            <w:pPr>
              <w:jc w:val="center"/>
            </w:pPr>
            <w:r>
              <w:t xml:space="preserve">Aparece uma mensagem de sucesso e o número de stories indexadas, ou uma mensagem de </w:t>
            </w:r>
            <w:r w:rsidR="38CAEC2D">
              <w:t>erro caso contrário</w:t>
            </w:r>
            <w:r>
              <w:t xml:space="preserve"> </w:t>
            </w:r>
          </w:p>
        </w:tc>
      </w:tr>
      <w:tr w:rsidR="00AF3558" w14:paraId="42FA8103" w14:textId="77777777" w:rsidTr="00161C9F">
        <w:trPr>
          <w:trHeight w:val="538"/>
        </w:trPr>
        <w:tc>
          <w:tcPr>
            <w:tcW w:w="988" w:type="dxa"/>
            <w:vAlign w:val="center"/>
          </w:tcPr>
          <w:p w14:paraId="3822DA4B" w14:textId="7E330A9C" w:rsidR="00AF3558" w:rsidRDefault="00AF3558" w:rsidP="4F7D4EFD">
            <w:pPr>
              <w:jc w:val="center"/>
            </w:pPr>
            <w:r>
              <w:t>1</w:t>
            </w:r>
            <w:r w:rsidR="008A5BD3">
              <w:t>6</w:t>
            </w:r>
          </w:p>
        </w:tc>
        <w:tc>
          <w:tcPr>
            <w:tcW w:w="3118" w:type="dxa"/>
          </w:tcPr>
          <w:p w14:paraId="2C1D3083" w14:textId="0BAB736C" w:rsidR="00AF3558" w:rsidRDefault="00AF3558" w:rsidP="4F7D4EFD">
            <w:pPr>
              <w:jc w:val="center"/>
            </w:pPr>
            <w:r>
              <w:t>Indexar stories de um utilizador que não existe do HackerNews</w:t>
            </w:r>
          </w:p>
        </w:tc>
        <w:tc>
          <w:tcPr>
            <w:tcW w:w="4190" w:type="dxa"/>
          </w:tcPr>
          <w:p w14:paraId="76DACD14" w14:textId="3D5342B9" w:rsidR="00AF3558" w:rsidRDefault="00AF3558" w:rsidP="4F7D4EFD">
            <w:pPr>
              <w:jc w:val="center"/>
            </w:pPr>
            <w:r>
              <w:t>Aparece uma mensagem de erro a indicar que o utilizador não existe</w:t>
            </w:r>
          </w:p>
        </w:tc>
      </w:tr>
    </w:tbl>
    <w:p w14:paraId="284D3C80" w14:textId="3678F8A8" w:rsidR="50395A4F" w:rsidRDefault="50395A4F" w:rsidP="003A33C8">
      <w:pPr>
        <w:pStyle w:val="Ttulo1"/>
        <w:spacing w:before="0"/>
      </w:pPr>
      <w:bookmarkStart w:id="18" w:name="_Toc318266658"/>
      <w:r>
        <w:t>Conclusão</w:t>
      </w:r>
      <w:bookmarkEnd w:id="18"/>
      <w:r>
        <w:t xml:space="preserve"> </w:t>
      </w:r>
    </w:p>
    <w:p w14:paraId="3419ED6C" w14:textId="233ADC9A" w:rsidR="50395A4F" w:rsidRDefault="50395A4F">
      <w:r>
        <w:t xml:space="preserve">Através do desenvolvimento </w:t>
      </w:r>
      <w:r w:rsidR="006C376A">
        <w:t>deste projeto</w:t>
      </w:r>
      <w:r>
        <w:t xml:space="preserve"> foi-nos possível aprofundar os nossos conhecimentos acerca de RMI, bem como entender melhor o funcionamento de arquiteturas que apresentam redundância e processamento paralelo, de modo a aumentar a eficiência e o </w:t>
      </w:r>
      <w:r w:rsidRPr="50395A4F">
        <w:rPr>
          <w:i/>
          <w:iCs/>
        </w:rPr>
        <w:t>uptime</w:t>
      </w:r>
      <w:r>
        <w:t>. Para além disto, foi também possível compreender a importância da utilização de uma arquitetura MVC, de modo a simplificar a estrutura do projeto, separando as partes lógicas, evitando duplicação de código e facilitando a manutenção</w:t>
      </w:r>
    </w:p>
    <w:p w14:paraId="1A548501" w14:textId="442AF7ED" w:rsidR="50395A4F" w:rsidRDefault="50395A4F" w:rsidP="50395A4F">
      <w:r>
        <w:t>Ao longo do desenvolvimento do projeto foi possível compreender a importância de uma abordagem distribuída para lidar com requisitos de escalabilidade, desempenho e disponibilidade.</w:t>
      </w:r>
    </w:p>
    <w:p w14:paraId="36179E3E" w14:textId="0D0F667A" w:rsidR="00345A0C" w:rsidRPr="00027213" w:rsidRDefault="00944F4F" w:rsidP="00027213">
      <w:r>
        <w:t>Em suma, p</w:t>
      </w:r>
      <w:r w:rsidR="00345A0C">
        <w:t xml:space="preserve">arece-nos que a solução desenvolvida pelo grupo seja </w:t>
      </w:r>
      <w:r w:rsidR="002568D1">
        <w:t>adequada ao problema, apresentando todas as funcionalidades pedidas, bem como praticamente todos os requisitos não-funcionais</w:t>
      </w:r>
      <w:r>
        <w:t xml:space="preserve"> e </w:t>
      </w:r>
      <w:r w:rsidRPr="00EB583C">
        <w:rPr>
          <w:i/>
          <w:iCs/>
        </w:rPr>
        <w:t>failover</w:t>
      </w:r>
      <w:r>
        <w:t>.</w:t>
      </w:r>
    </w:p>
    <w:proofErr w:type="spellEnd"/>
    <w:sectPr w:rsidR="00345A0C" w:rsidRPr="00027213" w:rsidSect="0089714F">
      <w:footerReference w:type="default" r:id="rId1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Utilizador Convidado" w:date="2023-05-15T22:11:00Z" w:initials="UC">
    <w:p w14:paraId="781E32B7" w14:textId="77777777" w:rsidR="77A2B3E8" w:rsidRDefault="77A2B3E8">
      <w:r>
        <w:t>Colocar legenda nas figuras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1E32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E25BD" w16cex:dateUtc="2023-05-15T2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1E32B7" w16cid:durableId="280E25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10C5" w14:textId="77777777" w:rsidR="00A50EDC" w:rsidRDefault="00A50EDC" w:rsidP="00C6554A">
      <w:pPr>
        <w:spacing w:before="0" w:after="0" w:line="240" w:lineRule="auto"/>
      </w:pPr>
      <w:r>
        <w:separator/>
      </w:r>
    </w:p>
  </w:endnote>
  <w:endnote w:type="continuationSeparator" w:id="0">
    <w:p w14:paraId="7911D3BA" w14:textId="77777777" w:rsidR="00A50EDC" w:rsidRDefault="00A50EDC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2E8FCF81" w14:textId="77777777" w:rsidR="00A50EDC" w:rsidRDefault="00A50ED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42A7C" w14:textId="77777777" w:rsidR="00D17AFA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0105" w14:textId="77777777" w:rsidR="00A50EDC" w:rsidRDefault="00A50ED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F8F7BDC" w14:textId="77777777" w:rsidR="00A50EDC" w:rsidRDefault="00A50EDC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2AD6E063" w14:textId="77777777" w:rsidR="00A50EDC" w:rsidRDefault="00A50ED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1CCCFF"/>
    <w:multiLevelType w:val="hybridMultilevel"/>
    <w:tmpl w:val="FFFFFFFF"/>
    <w:lvl w:ilvl="0" w:tplc="D3CCD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AA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0B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82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67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8A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68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05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D779F"/>
    <w:multiLevelType w:val="hybridMultilevel"/>
    <w:tmpl w:val="FFFFFFFF"/>
    <w:lvl w:ilvl="0" w:tplc="80F0D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6E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4E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5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41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46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A6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64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02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BB4A0"/>
    <w:multiLevelType w:val="hybridMultilevel"/>
    <w:tmpl w:val="4B74FDB4"/>
    <w:lvl w:ilvl="0" w:tplc="A85EB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A9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AE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C8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87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25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4D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6E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EC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1A2B1"/>
    <w:multiLevelType w:val="hybridMultilevel"/>
    <w:tmpl w:val="2E5AA8D8"/>
    <w:lvl w:ilvl="0" w:tplc="E6108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0E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8F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CF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00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502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A2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45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44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2C9A2"/>
    <w:multiLevelType w:val="hybridMultilevel"/>
    <w:tmpl w:val="FFFFFFFF"/>
    <w:lvl w:ilvl="0" w:tplc="46209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C3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27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1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A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65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24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4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09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2A2B88"/>
    <w:multiLevelType w:val="hybridMultilevel"/>
    <w:tmpl w:val="8FF0503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6792BB"/>
    <w:multiLevelType w:val="hybridMultilevel"/>
    <w:tmpl w:val="5C28F3E8"/>
    <w:lvl w:ilvl="0" w:tplc="A63E1842">
      <w:start w:val="1"/>
      <w:numFmt w:val="decimal"/>
      <w:lvlText w:val="%1."/>
      <w:lvlJc w:val="left"/>
      <w:pPr>
        <w:ind w:left="720" w:hanging="360"/>
      </w:pPr>
    </w:lvl>
    <w:lvl w:ilvl="1" w:tplc="1D721A72">
      <w:start w:val="1"/>
      <w:numFmt w:val="lowerLetter"/>
      <w:lvlText w:val="%2."/>
      <w:lvlJc w:val="left"/>
      <w:pPr>
        <w:ind w:left="1440" w:hanging="360"/>
      </w:pPr>
    </w:lvl>
    <w:lvl w:ilvl="2" w:tplc="E2F0C4DC">
      <w:start w:val="1"/>
      <w:numFmt w:val="lowerRoman"/>
      <w:lvlText w:val="%3."/>
      <w:lvlJc w:val="right"/>
      <w:pPr>
        <w:ind w:left="2160" w:hanging="180"/>
      </w:pPr>
    </w:lvl>
    <w:lvl w:ilvl="3" w:tplc="B9E41966">
      <w:start w:val="1"/>
      <w:numFmt w:val="decimal"/>
      <w:lvlText w:val="%4."/>
      <w:lvlJc w:val="left"/>
      <w:pPr>
        <w:ind w:left="2880" w:hanging="360"/>
      </w:pPr>
    </w:lvl>
    <w:lvl w:ilvl="4" w:tplc="D820D2AE">
      <w:start w:val="1"/>
      <w:numFmt w:val="lowerLetter"/>
      <w:lvlText w:val="%5."/>
      <w:lvlJc w:val="left"/>
      <w:pPr>
        <w:ind w:left="3600" w:hanging="360"/>
      </w:pPr>
    </w:lvl>
    <w:lvl w:ilvl="5" w:tplc="15EC50FE">
      <w:start w:val="1"/>
      <w:numFmt w:val="lowerRoman"/>
      <w:lvlText w:val="%6."/>
      <w:lvlJc w:val="right"/>
      <w:pPr>
        <w:ind w:left="4320" w:hanging="180"/>
      </w:pPr>
    </w:lvl>
    <w:lvl w:ilvl="6" w:tplc="92F43B38">
      <w:start w:val="1"/>
      <w:numFmt w:val="decimal"/>
      <w:lvlText w:val="%7."/>
      <w:lvlJc w:val="left"/>
      <w:pPr>
        <w:ind w:left="5040" w:hanging="360"/>
      </w:pPr>
    </w:lvl>
    <w:lvl w:ilvl="7" w:tplc="3778487E">
      <w:start w:val="1"/>
      <w:numFmt w:val="lowerLetter"/>
      <w:lvlText w:val="%8."/>
      <w:lvlJc w:val="left"/>
      <w:pPr>
        <w:ind w:left="5760" w:hanging="360"/>
      </w:pPr>
    </w:lvl>
    <w:lvl w:ilvl="8" w:tplc="71AC31F6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18111">
    <w:abstractNumId w:val="9"/>
  </w:num>
  <w:num w:numId="2" w16cid:durableId="2037928349">
    <w:abstractNumId w:val="8"/>
  </w:num>
  <w:num w:numId="3" w16cid:durableId="2032946757">
    <w:abstractNumId w:val="8"/>
  </w:num>
  <w:num w:numId="4" w16cid:durableId="594482326">
    <w:abstractNumId w:val="9"/>
  </w:num>
  <w:num w:numId="5" w16cid:durableId="631012259">
    <w:abstractNumId w:val="17"/>
  </w:num>
  <w:num w:numId="6" w16cid:durableId="1709572912">
    <w:abstractNumId w:val="10"/>
  </w:num>
  <w:num w:numId="7" w16cid:durableId="1615549797">
    <w:abstractNumId w:val="11"/>
  </w:num>
  <w:num w:numId="8" w16cid:durableId="1845629264">
    <w:abstractNumId w:val="7"/>
  </w:num>
  <w:num w:numId="9" w16cid:durableId="891696242">
    <w:abstractNumId w:val="6"/>
  </w:num>
  <w:num w:numId="10" w16cid:durableId="204879879">
    <w:abstractNumId w:val="5"/>
  </w:num>
  <w:num w:numId="11" w16cid:durableId="1347170429">
    <w:abstractNumId w:val="4"/>
  </w:num>
  <w:num w:numId="12" w16cid:durableId="1024138927">
    <w:abstractNumId w:val="3"/>
  </w:num>
  <w:num w:numId="13" w16cid:durableId="2079282001">
    <w:abstractNumId w:val="2"/>
  </w:num>
  <w:num w:numId="14" w16cid:durableId="316350211">
    <w:abstractNumId w:val="1"/>
  </w:num>
  <w:num w:numId="15" w16cid:durableId="896356637">
    <w:abstractNumId w:val="0"/>
  </w:num>
  <w:num w:numId="16" w16cid:durableId="1648515485">
    <w:abstractNumId w:val="13"/>
  </w:num>
  <w:num w:numId="17" w16cid:durableId="1286622510">
    <w:abstractNumId w:val="12"/>
  </w:num>
  <w:num w:numId="18" w16cid:durableId="1004747468">
    <w:abstractNumId w:val="18"/>
  </w:num>
  <w:num w:numId="19" w16cid:durableId="1215847397">
    <w:abstractNumId w:val="16"/>
  </w:num>
  <w:num w:numId="20" w16cid:durableId="1726948930">
    <w:abstractNumId w:val="19"/>
  </w:num>
  <w:num w:numId="21" w16cid:durableId="1793936868">
    <w:abstractNumId w:val="15"/>
  </w:num>
  <w:num w:numId="22" w16cid:durableId="20244791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62"/>
    <w:rsid w:val="00001632"/>
    <w:rsid w:val="00003481"/>
    <w:rsid w:val="000053AD"/>
    <w:rsid w:val="00005402"/>
    <w:rsid w:val="000074E4"/>
    <w:rsid w:val="0000778A"/>
    <w:rsid w:val="00010466"/>
    <w:rsid w:val="000109D9"/>
    <w:rsid w:val="00013609"/>
    <w:rsid w:val="00013A0B"/>
    <w:rsid w:val="000144FF"/>
    <w:rsid w:val="000147B9"/>
    <w:rsid w:val="000150B5"/>
    <w:rsid w:val="00016635"/>
    <w:rsid w:val="00016CF2"/>
    <w:rsid w:val="00016E77"/>
    <w:rsid w:val="00016FE9"/>
    <w:rsid w:val="00020F36"/>
    <w:rsid w:val="0002164E"/>
    <w:rsid w:val="0002185E"/>
    <w:rsid w:val="00022552"/>
    <w:rsid w:val="00022D05"/>
    <w:rsid w:val="000235D2"/>
    <w:rsid w:val="00027213"/>
    <w:rsid w:val="00027479"/>
    <w:rsid w:val="000308D0"/>
    <w:rsid w:val="00030B16"/>
    <w:rsid w:val="00031BF6"/>
    <w:rsid w:val="00032BFF"/>
    <w:rsid w:val="00033C22"/>
    <w:rsid w:val="000356EF"/>
    <w:rsid w:val="000358E1"/>
    <w:rsid w:val="00040D53"/>
    <w:rsid w:val="000413DC"/>
    <w:rsid w:val="00042485"/>
    <w:rsid w:val="0004295C"/>
    <w:rsid w:val="00042C1A"/>
    <w:rsid w:val="00044B74"/>
    <w:rsid w:val="000450EE"/>
    <w:rsid w:val="00046196"/>
    <w:rsid w:val="000463F2"/>
    <w:rsid w:val="000469AD"/>
    <w:rsid w:val="0004765F"/>
    <w:rsid w:val="000511B3"/>
    <w:rsid w:val="00055EFD"/>
    <w:rsid w:val="00055F3C"/>
    <w:rsid w:val="000561F8"/>
    <w:rsid w:val="000563AD"/>
    <w:rsid w:val="0006038D"/>
    <w:rsid w:val="0006246A"/>
    <w:rsid w:val="00063954"/>
    <w:rsid w:val="00063FEA"/>
    <w:rsid w:val="00065100"/>
    <w:rsid w:val="00065156"/>
    <w:rsid w:val="000652FD"/>
    <w:rsid w:val="0006643A"/>
    <w:rsid w:val="0006646D"/>
    <w:rsid w:val="00066A96"/>
    <w:rsid w:val="0007053D"/>
    <w:rsid w:val="00071566"/>
    <w:rsid w:val="00071881"/>
    <w:rsid w:val="00072F5E"/>
    <w:rsid w:val="000736F0"/>
    <w:rsid w:val="00074517"/>
    <w:rsid w:val="00074F83"/>
    <w:rsid w:val="000776DE"/>
    <w:rsid w:val="00077863"/>
    <w:rsid w:val="00077A29"/>
    <w:rsid w:val="00080A99"/>
    <w:rsid w:val="00080B49"/>
    <w:rsid w:val="00081F12"/>
    <w:rsid w:val="0008379A"/>
    <w:rsid w:val="000851F1"/>
    <w:rsid w:val="000875A6"/>
    <w:rsid w:val="00087C67"/>
    <w:rsid w:val="00090F37"/>
    <w:rsid w:val="0009103C"/>
    <w:rsid w:val="0009115A"/>
    <w:rsid w:val="00091564"/>
    <w:rsid w:val="00092459"/>
    <w:rsid w:val="00095F73"/>
    <w:rsid w:val="00095FE7"/>
    <w:rsid w:val="00095FEE"/>
    <w:rsid w:val="0009630D"/>
    <w:rsid w:val="00096F06"/>
    <w:rsid w:val="000A0253"/>
    <w:rsid w:val="000A21B2"/>
    <w:rsid w:val="000A276D"/>
    <w:rsid w:val="000A2BC5"/>
    <w:rsid w:val="000A2D48"/>
    <w:rsid w:val="000A338D"/>
    <w:rsid w:val="000A3A43"/>
    <w:rsid w:val="000A3C83"/>
    <w:rsid w:val="000A4D7F"/>
    <w:rsid w:val="000A50BD"/>
    <w:rsid w:val="000A6ACB"/>
    <w:rsid w:val="000A6B4A"/>
    <w:rsid w:val="000A6BF9"/>
    <w:rsid w:val="000A6E58"/>
    <w:rsid w:val="000B0B06"/>
    <w:rsid w:val="000B0E42"/>
    <w:rsid w:val="000B26BE"/>
    <w:rsid w:val="000B34D7"/>
    <w:rsid w:val="000B39A8"/>
    <w:rsid w:val="000B5005"/>
    <w:rsid w:val="000B5086"/>
    <w:rsid w:val="000B5227"/>
    <w:rsid w:val="000B657E"/>
    <w:rsid w:val="000B6588"/>
    <w:rsid w:val="000B6F88"/>
    <w:rsid w:val="000B7AC4"/>
    <w:rsid w:val="000C25F0"/>
    <w:rsid w:val="000C3C84"/>
    <w:rsid w:val="000C48B9"/>
    <w:rsid w:val="000C5837"/>
    <w:rsid w:val="000C5F3E"/>
    <w:rsid w:val="000D010E"/>
    <w:rsid w:val="000D1B3B"/>
    <w:rsid w:val="000D2373"/>
    <w:rsid w:val="000D2B7B"/>
    <w:rsid w:val="000D3ABA"/>
    <w:rsid w:val="000D40F9"/>
    <w:rsid w:val="000D4BE9"/>
    <w:rsid w:val="000D57EB"/>
    <w:rsid w:val="000E19B0"/>
    <w:rsid w:val="000E23AE"/>
    <w:rsid w:val="000E366E"/>
    <w:rsid w:val="000E5403"/>
    <w:rsid w:val="000E6BA6"/>
    <w:rsid w:val="000E762F"/>
    <w:rsid w:val="000F1480"/>
    <w:rsid w:val="000F1B7A"/>
    <w:rsid w:val="000F3785"/>
    <w:rsid w:val="000F3AEB"/>
    <w:rsid w:val="000F439F"/>
    <w:rsid w:val="000F4CC9"/>
    <w:rsid w:val="000F5B13"/>
    <w:rsid w:val="000F6325"/>
    <w:rsid w:val="000F6C3B"/>
    <w:rsid w:val="000F74C2"/>
    <w:rsid w:val="000F799C"/>
    <w:rsid w:val="0010310A"/>
    <w:rsid w:val="00103E4F"/>
    <w:rsid w:val="00105569"/>
    <w:rsid w:val="001074E2"/>
    <w:rsid w:val="00107717"/>
    <w:rsid w:val="0011075D"/>
    <w:rsid w:val="00110A4C"/>
    <w:rsid w:val="00110BC4"/>
    <w:rsid w:val="00111488"/>
    <w:rsid w:val="00113362"/>
    <w:rsid w:val="0011447F"/>
    <w:rsid w:val="00114645"/>
    <w:rsid w:val="001151E9"/>
    <w:rsid w:val="00116D90"/>
    <w:rsid w:val="0011736A"/>
    <w:rsid w:val="00120308"/>
    <w:rsid w:val="00121C38"/>
    <w:rsid w:val="001220A3"/>
    <w:rsid w:val="0012450D"/>
    <w:rsid w:val="00124666"/>
    <w:rsid w:val="00124893"/>
    <w:rsid w:val="00130ED7"/>
    <w:rsid w:val="00131462"/>
    <w:rsid w:val="00132451"/>
    <w:rsid w:val="00133FE1"/>
    <w:rsid w:val="001345A1"/>
    <w:rsid w:val="001345D2"/>
    <w:rsid w:val="00134961"/>
    <w:rsid w:val="00135FE8"/>
    <w:rsid w:val="001363BF"/>
    <w:rsid w:val="001379E5"/>
    <w:rsid w:val="00140E2F"/>
    <w:rsid w:val="00140EFC"/>
    <w:rsid w:val="00142852"/>
    <w:rsid w:val="00142BF5"/>
    <w:rsid w:val="00143A7C"/>
    <w:rsid w:val="00143D4B"/>
    <w:rsid w:val="00144ECB"/>
    <w:rsid w:val="00145A62"/>
    <w:rsid w:val="00146370"/>
    <w:rsid w:val="00147014"/>
    <w:rsid w:val="00147917"/>
    <w:rsid w:val="00152015"/>
    <w:rsid w:val="00152848"/>
    <w:rsid w:val="00152C36"/>
    <w:rsid w:val="0015351C"/>
    <w:rsid w:val="001543D2"/>
    <w:rsid w:val="00154473"/>
    <w:rsid w:val="001549D3"/>
    <w:rsid w:val="00155607"/>
    <w:rsid w:val="00155623"/>
    <w:rsid w:val="00160683"/>
    <w:rsid w:val="001606CF"/>
    <w:rsid w:val="00160AC5"/>
    <w:rsid w:val="00161708"/>
    <w:rsid w:val="00161C9F"/>
    <w:rsid w:val="00164AFC"/>
    <w:rsid w:val="00164CC9"/>
    <w:rsid w:val="00165542"/>
    <w:rsid w:val="00166FD1"/>
    <w:rsid w:val="00170F58"/>
    <w:rsid w:val="00170FCA"/>
    <w:rsid w:val="00171341"/>
    <w:rsid w:val="001713BE"/>
    <w:rsid w:val="001714CD"/>
    <w:rsid w:val="00171557"/>
    <w:rsid w:val="0017368D"/>
    <w:rsid w:val="00174D89"/>
    <w:rsid w:val="001750A6"/>
    <w:rsid w:val="00175603"/>
    <w:rsid w:val="0017589E"/>
    <w:rsid w:val="001758DA"/>
    <w:rsid w:val="0017591B"/>
    <w:rsid w:val="0017637C"/>
    <w:rsid w:val="00177624"/>
    <w:rsid w:val="00180863"/>
    <w:rsid w:val="00181466"/>
    <w:rsid w:val="001831B3"/>
    <w:rsid w:val="00183425"/>
    <w:rsid w:val="00183782"/>
    <w:rsid w:val="00185236"/>
    <w:rsid w:val="00186795"/>
    <w:rsid w:val="00186CBF"/>
    <w:rsid w:val="00187128"/>
    <w:rsid w:val="00187391"/>
    <w:rsid w:val="001920B9"/>
    <w:rsid w:val="00192EB6"/>
    <w:rsid w:val="00193B1D"/>
    <w:rsid w:val="00196902"/>
    <w:rsid w:val="00196D86"/>
    <w:rsid w:val="0019755C"/>
    <w:rsid w:val="0019763F"/>
    <w:rsid w:val="001A065C"/>
    <w:rsid w:val="001A0ED0"/>
    <w:rsid w:val="001A1022"/>
    <w:rsid w:val="001A18DF"/>
    <w:rsid w:val="001A206E"/>
    <w:rsid w:val="001A20E2"/>
    <w:rsid w:val="001A23C1"/>
    <w:rsid w:val="001A2DF9"/>
    <w:rsid w:val="001A3BE4"/>
    <w:rsid w:val="001A3BFE"/>
    <w:rsid w:val="001A689F"/>
    <w:rsid w:val="001A6C36"/>
    <w:rsid w:val="001A769A"/>
    <w:rsid w:val="001A7DF0"/>
    <w:rsid w:val="001B3DAE"/>
    <w:rsid w:val="001B3E32"/>
    <w:rsid w:val="001B4CA0"/>
    <w:rsid w:val="001B4D32"/>
    <w:rsid w:val="001B7A2B"/>
    <w:rsid w:val="001C095F"/>
    <w:rsid w:val="001C0C18"/>
    <w:rsid w:val="001C166B"/>
    <w:rsid w:val="001C1BF9"/>
    <w:rsid w:val="001C2B9B"/>
    <w:rsid w:val="001C3078"/>
    <w:rsid w:val="001C360B"/>
    <w:rsid w:val="001C3AFD"/>
    <w:rsid w:val="001C42A5"/>
    <w:rsid w:val="001C42F8"/>
    <w:rsid w:val="001D06E6"/>
    <w:rsid w:val="001D1B8D"/>
    <w:rsid w:val="001D2449"/>
    <w:rsid w:val="001D2790"/>
    <w:rsid w:val="001D3041"/>
    <w:rsid w:val="001D430C"/>
    <w:rsid w:val="001D4CD2"/>
    <w:rsid w:val="001D6F60"/>
    <w:rsid w:val="001D7DB4"/>
    <w:rsid w:val="001E0CDD"/>
    <w:rsid w:val="001E349A"/>
    <w:rsid w:val="001E38D9"/>
    <w:rsid w:val="001E5B08"/>
    <w:rsid w:val="001E62BB"/>
    <w:rsid w:val="001E65D5"/>
    <w:rsid w:val="001E6778"/>
    <w:rsid w:val="001E6BFD"/>
    <w:rsid w:val="001E7131"/>
    <w:rsid w:val="001E79EE"/>
    <w:rsid w:val="001E7AC0"/>
    <w:rsid w:val="001F1111"/>
    <w:rsid w:val="001F1292"/>
    <w:rsid w:val="001F1B45"/>
    <w:rsid w:val="001F25EE"/>
    <w:rsid w:val="001F2DE0"/>
    <w:rsid w:val="001F4436"/>
    <w:rsid w:val="001F5820"/>
    <w:rsid w:val="001F6141"/>
    <w:rsid w:val="001F6EFC"/>
    <w:rsid w:val="00200002"/>
    <w:rsid w:val="0020081D"/>
    <w:rsid w:val="00200958"/>
    <w:rsid w:val="00200D97"/>
    <w:rsid w:val="00200EAB"/>
    <w:rsid w:val="00201936"/>
    <w:rsid w:val="0020254D"/>
    <w:rsid w:val="00202733"/>
    <w:rsid w:val="00202D1A"/>
    <w:rsid w:val="00203C3B"/>
    <w:rsid w:val="00203EDC"/>
    <w:rsid w:val="00205296"/>
    <w:rsid w:val="00206BA3"/>
    <w:rsid w:val="00206D1E"/>
    <w:rsid w:val="00207BEF"/>
    <w:rsid w:val="00210A35"/>
    <w:rsid w:val="00213C49"/>
    <w:rsid w:val="00214445"/>
    <w:rsid w:val="002148D8"/>
    <w:rsid w:val="0021579C"/>
    <w:rsid w:val="00215883"/>
    <w:rsid w:val="00216333"/>
    <w:rsid w:val="002163FF"/>
    <w:rsid w:val="002171B9"/>
    <w:rsid w:val="00220254"/>
    <w:rsid w:val="0022155D"/>
    <w:rsid w:val="0022160A"/>
    <w:rsid w:val="002227E3"/>
    <w:rsid w:val="002229B0"/>
    <w:rsid w:val="0022479D"/>
    <w:rsid w:val="00227A44"/>
    <w:rsid w:val="00230A44"/>
    <w:rsid w:val="002321CD"/>
    <w:rsid w:val="00232CA8"/>
    <w:rsid w:val="00232D11"/>
    <w:rsid w:val="0023303E"/>
    <w:rsid w:val="00233AB9"/>
    <w:rsid w:val="00234A7C"/>
    <w:rsid w:val="00234B68"/>
    <w:rsid w:val="00234D7A"/>
    <w:rsid w:val="002355D0"/>
    <w:rsid w:val="00235656"/>
    <w:rsid w:val="00235E6B"/>
    <w:rsid w:val="002362AE"/>
    <w:rsid w:val="00236413"/>
    <w:rsid w:val="00236863"/>
    <w:rsid w:val="002374B5"/>
    <w:rsid w:val="00240970"/>
    <w:rsid w:val="00240DAE"/>
    <w:rsid w:val="002420E2"/>
    <w:rsid w:val="0024292F"/>
    <w:rsid w:val="00242F5C"/>
    <w:rsid w:val="00243C0B"/>
    <w:rsid w:val="002454E6"/>
    <w:rsid w:val="00245D78"/>
    <w:rsid w:val="0024760F"/>
    <w:rsid w:val="0025044A"/>
    <w:rsid w:val="00250A9E"/>
    <w:rsid w:val="00250E5A"/>
    <w:rsid w:val="0025188D"/>
    <w:rsid w:val="00253985"/>
    <w:rsid w:val="00254043"/>
    <w:rsid w:val="00254B62"/>
    <w:rsid w:val="00254FBD"/>
    <w:rsid w:val="002554CD"/>
    <w:rsid w:val="00255B33"/>
    <w:rsid w:val="00255CCE"/>
    <w:rsid w:val="002568D1"/>
    <w:rsid w:val="00257414"/>
    <w:rsid w:val="002577D9"/>
    <w:rsid w:val="00257A3F"/>
    <w:rsid w:val="002614EB"/>
    <w:rsid w:val="00262F2E"/>
    <w:rsid w:val="0026446A"/>
    <w:rsid w:val="00264C11"/>
    <w:rsid w:val="00264D3B"/>
    <w:rsid w:val="00265EA9"/>
    <w:rsid w:val="00266FF1"/>
    <w:rsid w:val="0026782F"/>
    <w:rsid w:val="00271780"/>
    <w:rsid w:val="00272D9A"/>
    <w:rsid w:val="0027341C"/>
    <w:rsid w:val="002742E5"/>
    <w:rsid w:val="002747A7"/>
    <w:rsid w:val="002747BA"/>
    <w:rsid w:val="002753BB"/>
    <w:rsid w:val="002776AF"/>
    <w:rsid w:val="00281218"/>
    <w:rsid w:val="0028134C"/>
    <w:rsid w:val="00281C02"/>
    <w:rsid w:val="00281EAB"/>
    <w:rsid w:val="002823E4"/>
    <w:rsid w:val="00283EE2"/>
    <w:rsid w:val="00284C53"/>
    <w:rsid w:val="002859A9"/>
    <w:rsid w:val="00286E61"/>
    <w:rsid w:val="002873A2"/>
    <w:rsid w:val="00290BAE"/>
    <w:rsid w:val="002919B4"/>
    <w:rsid w:val="00291C3C"/>
    <w:rsid w:val="00291D5B"/>
    <w:rsid w:val="0029207B"/>
    <w:rsid w:val="002925CC"/>
    <w:rsid w:val="00293632"/>
    <w:rsid w:val="00293B83"/>
    <w:rsid w:val="0029468B"/>
    <w:rsid w:val="0029534B"/>
    <w:rsid w:val="00295481"/>
    <w:rsid w:val="00295892"/>
    <w:rsid w:val="002969E3"/>
    <w:rsid w:val="00297678"/>
    <w:rsid w:val="002A0841"/>
    <w:rsid w:val="002A16C7"/>
    <w:rsid w:val="002A2379"/>
    <w:rsid w:val="002A264D"/>
    <w:rsid w:val="002A4557"/>
    <w:rsid w:val="002A4DC1"/>
    <w:rsid w:val="002A50C0"/>
    <w:rsid w:val="002A6DF1"/>
    <w:rsid w:val="002B0619"/>
    <w:rsid w:val="002B2055"/>
    <w:rsid w:val="002B250B"/>
    <w:rsid w:val="002B26E9"/>
    <w:rsid w:val="002B2D4A"/>
    <w:rsid w:val="002B3433"/>
    <w:rsid w:val="002B34E4"/>
    <w:rsid w:val="002B3A06"/>
    <w:rsid w:val="002B4294"/>
    <w:rsid w:val="002B52D0"/>
    <w:rsid w:val="002B68AF"/>
    <w:rsid w:val="002C0921"/>
    <w:rsid w:val="002C1A6A"/>
    <w:rsid w:val="002C25FB"/>
    <w:rsid w:val="002C2C78"/>
    <w:rsid w:val="002C3749"/>
    <w:rsid w:val="002C4071"/>
    <w:rsid w:val="002C50DD"/>
    <w:rsid w:val="002C7621"/>
    <w:rsid w:val="002C7C25"/>
    <w:rsid w:val="002C7CEC"/>
    <w:rsid w:val="002D0981"/>
    <w:rsid w:val="002D09D9"/>
    <w:rsid w:val="002D14AB"/>
    <w:rsid w:val="002D1968"/>
    <w:rsid w:val="002D3320"/>
    <w:rsid w:val="002D3615"/>
    <w:rsid w:val="002D37AB"/>
    <w:rsid w:val="002D3DF6"/>
    <w:rsid w:val="002D5C24"/>
    <w:rsid w:val="002D5D50"/>
    <w:rsid w:val="002D5D6E"/>
    <w:rsid w:val="002E07BD"/>
    <w:rsid w:val="002E14E5"/>
    <w:rsid w:val="002E15FF"/>
    <w:rsid w:val="002E17B6"/>
    <w:rsid w:val="002E3FCD"/>
    <w:rsid w:val="002E4B83"/>
    <w:rsid w:val="002E4D85"/>
    <w:rsid w:val="002E62A9"/>
    <w:rsid w:val="002E64DD"/>
    <w:rsid w:val="002E70EA"/>
    <w:rsid w:val="002F005E"/>
    <w:rsid w:val="002F0D6F"/>
    <w:rsid w:val="002F132F"/>
    <w:rsid w:val="002F1770"/>
    <w:rsid w:val="002F2032"/>
    <w:rsid w:val="002F21C2"/>
    <w:rsid w:val="002F4A0C"/>
    <w:rsid w:val="002F4D75"/>
    <w:rsid w:val="002F61F7"/>
    <w:rsid w:val="002F67A7"/>
    <w:rsid w:val="00300169"/>
    <w:rsid w:val="0030040A"/>
    <w:rsid w:val="003006E6"/>
    <w:rsid w:val="00300799"/>
    <w:rsid w:val="0030133F"/>
    <w:rsid w:val="003027F5"/>
    <w:rsid w:val="00303DF7"/>
    <w:rsid w:val="0030417D"/>
    <w:rsid w:val="00304252"/>
    <w:rsid w:val="00304D26"/>
    <w:rsid w:val="003053CD"/>
    <w:rsid w:val="0030639F"/>
    <w:rsid w:val="00306FCB"/>
    <w:rsid w:val="00310B2F"/>
    <w:rsid w:val="003115B9"/>
    <w:rsid w:val="00312A53"/>
    <w:rsid w:val="003147F0"/>
    <w:rsid w:val="00316751"/>
    <w:rsid w:val="00320CEF"/>
    <w:rsid w:val="00320F05"/>
    <w:rsid w:val="00320F15"/>
    <w:rsid w:val="00320F27"/>
    <w:rsid w:val="00321463"/>
    <w:rsid w:val="00321622"/>
    <w:rsid w:val="00321B06"/>
    <w:rsid w:val="003229D1"/>
    <w:rsid w:val="00324CF2"/>
    <w:rsid w:val="00326CC3"/>
    <w:rsid w:val="003329B7"/>
    <w:rsid w:val="00332C7F"/>
    <w:rsid w:val="003336A9"/>
    <w:rsid w:val="00333D0D"/>
    <w:rsid w:val="00334159"/>
    <w:rsid w:val="003348E2"/>
    <w:rsid w:val="0033645E"/>
    <w:rsid w:val="00336D53"/>
    <w:rsid w:val="00336E9F"/>
    <w:rsid w:val="003405CF"/>
    <w:rsid w:val="003408A9"/>
    <w:rsid w:val="0034148D"/>
    <w:rsid w:val="00341558"/>
    <w:rsid w:val="00341661"/>
    <w:rsid w:val="003419B7"/>
    <w:rsid w:val="00341D58"/>
    <w:rsid w:val="00341E46"/>
    <w:rsid w:val="00343320"/>
    <w:rsid w:val="003447B9"/>
    <w:rsid w:val="00345A0C"/>
    <w:rsid w:val="0034660D"/>
    <w:rsid w:val="0034702F"/>
    <w:rsid w:val="003474AE"/>
    <w:rsid w:val="0034773C"/>
    <w:rsid w:val="00350A38"/>
    <w:rsid w:val="00350AA9"/>
    <w:rsid w:val="00351C36"/>
    <w:rsid w:val="0035226B"/>
    <w:rsid w:val="00352289"/>
    <w:rsid w:val="003522DA"/>
    <w:rsid w:val="00353B87"/>
    <w:rsid w:val="00354E8E"/>
    <w:rsid w:val="00356040"/>
    <w:rsid w:val="003570D2"/>
    <w:rsid w:val="00357F0C"/>
    <w:rsid w:val="003609B8"/>
    <w:rsid w:val="003628C8"/>
    <w:rsid w:val="003653D2"/>
    <w:rsid w:val="00365922"/>
    <w:rsid w:val="00365C42"/>
    <w:rsid w:val="00366FB3"/>
    <w:rsid w:val="0036781D"/>
    <w:rsid w:val="003725AB"/>
    <w:rsid w:val="00374BDA"/>
    <w:rsid w:val="00375D77"/>
    <w:rsid w:val="00375E53"/>
    <w:rsid w:val="0037776E"/>
    <w:rsid w:val="00377853"/>
    <w:rsid w:val="00377B26"/>
    <w:rsid w:val="00377FA2"/>
    <w:rsid w:val="0038012D"/>
    <w:rsid w:val="00380B2C"/>
    <w:rsid w:val="00380FCB"/>
    <w:rsid w:val="00381051"/>
    <w:rsid w:val="0038384A"/>
    <w:rsid w:val="003877EE"/>
    <w:rsid w:val="003913E2"/>
    <w:rsid w:val="00392441"/>
    <w:rsid w:val="00392664"/>
    <w:rsid w:val="003937BA"/>
    <w:rsid w:val="0039528B"/>
    <w:rsid w:val="00395DB3"/>
    <w:rsid w:val="00395EE0"/>
    <w:rsid w:val="00396346"/>
    <w:rsid w:val="00396F38"/>
    <w:rsid w:val="00397B56"/>
    <w:rsid w:val="003A0AD8"/>
    <w:rsid w:val="003A1D47"/>
    <w:rsid w:val="003A2799"/>
    <w:rsid w:val="003A33C8"/>
    <w:rsid w:val="003A424A"/>
    <w:rsid w:val="003A46D3"/>
    <w:rsid w:val="003A491D"/>
    <w:rsid w:val="003A4D45"/>
    <w:rsid w:val="003A6642"/>
    <w:rsid w:val="003A67DB"/>
    <w:rsid w:val="003A7A59"/>
    <w:rsid w:val="003B053A"/>
    <w:rsid w:val="003B3BF3"/>
    <w:rsid w:val="003B546F"/>
    <w:rsid w:val="003B6428"/>
    <w:rsid w:val="003B6970"/>
    <w:rsid w:val="003B6AB3"/>
    <w:rsid w:val="003B6B60"/>
    <w:rsid w:val="003B76C5"/>
    <w:rsid w:val="003B7709"/>
    <w:rsid w:val="003B7F2B"/>
    <w:rsid w:val="003C08B6"/>
    <w:rsid w:val="003C2DD7"/>
    <w:rsid w:val="003C3037"/>
    <w:rsid w:val="003C3190"/>
    <w:rsid w:val="003C4215"/>
    <w:rsid w:val="003C5057"/>
    <w:rsid w:val="003C50D1"/>
    <w:rsid w:val="003C5AA2"/>
    <w:rsid w:val="003C6063"/>
    <w:rsid w:val="003C655F"/>
    <w:rsid w:val="003C74A5"/>
    <w:rsid w:val="003C7783"/>
    <w:rsid w:val="003D262E"/>
    <w:rsid w:val="003D59E9"/>
    <w:rsid w:val="003D6F29"/>
    <w:rsid w:val="003E0195"/>
    <w:rsid w:val="003E088C"/>
    <w:rsid w:val="003E1089"/>
    <w:rsid w:val="003E1816"/>
    <w:rsid w:val="003E2123"/>
    <w:rsid w:val="003E2C62"/>
    <w:rsid w:val="003E3232"/>
    <w:rsid w:val="003E3D18"/>
    <w:rsid w:val="003E42F8"/>
    <w:rsid w:val="003E46B1"/>
    <w:rsid w:val="003E4F5A"/>
    <w:rsid w:val="003E5FD2"/>
    <w:rsid w:val="003E6AD1"/>
    <w:rsid w:val="003E7046"/>
    <w:rsid w:val="003F0E42"/>
    <w:rsid w:val="003F10D0"/>
    <w:rsid w:val="003F12DD"/>
    <w:rsid w:val="003F131C"/>
    <w:rsid w:val="003F157A"/>
    <w:rsid w:val="003F477D"/>
    <w:rsid w:val="003F5C6E"/>
    <w:rsid w:val="003F5DD5"/>
    <w:rsid w:val="003F6D9A"/>
    <w:rsid w:val="003F7692"/>
    <w:rsid w:val="004023A1"/>
    <w:rsid w:val="00402883"/>
    <w:rsid w:val="0040367F"/>
    <w:rsid w:val="0040569B"/>
    <w:rsid w:val="004116B5"/>
    <w:rsid w:val="00411A18"/>
    <w:rsid w:val="00412BF1"/>
    <w:rsid w:val="00412F5A"/>
    <w:rsid w:val="004132F3"/>
    <w:rsid w:val="00413AD8"/>
    <w:rsid w:val="00414AEB"/>
    <w:rsid w:val="00414B6A"/>
    <w:rsid w:val="00415C8E"/>
    <w:rsid w:val="00417818"/>
    <w:rsid w:val="00420807"/>
    <w:rsid w:val="004209FE"/>
    <w:rsid w:val="00420AA7"/>
    <w:rsid w:val="00421336"/>
    <w:rsid w:val="0042423C"/>
    <w:rsid w:val="00425157"/>
    <w:rsid w:val="004263C4"/>
    <w:rsid w:val="00426A21"/>
    <w:rsid w:val="00426B1F"/>
    <w:rsid w:val="00426E58"/>
    <w:rsid w:val="00431C1B"/>
    <w:rsid w:val="00432796"/>
    <w:rsid w:val="00433CE1"/>
    <w:rsid w:val="0043446F"/>
    <w:rsid w:val="00434FDE"/>
    <w:rsid w:val="0043565D"/>
    <w:rsid w:val="0043703B"/>
    <w:rsid w:val="004400A4"/>
    <w:rsid w:val="00440821"/>
    <w:rsid w:val="00441A28"/>
    <w:rsid w:val="00442034"/>
    <w:rsid w:val="0044213C"/>
    <w:rsid w:val="004435DA"/>
    <w:rsid w:val="004442C6"/>
    <w:rsid w:val="00444C04"/>
    <w:rsid w:val="00445CBF"/>
    <w:rsid w:val="004460B5"/>
    <w:rsid w:val="004462DC"/>
    <w:rsid w:val="0044738C"/>
    <w:rsid w:val="00447A0B"/>
    <w:rsid w:val="004503BA"/>
    <w:rsid w:val="0045139D"/>
    <w:rsid w:val="0045196E"/>
    <w:rsid w:val="00454FF4"/>
    <w:rsid w:val="0045705B"/>
    <w:rsid w:val="00457F61"/>
    <w:rsid w:val="004602CA"/>
    <w:rsid w:val="00460B25"/>
    <w:rsid w:val="004612B2"/>
    <w:rsid w:val="00461D13"/>
    <w:rsid w:val="00461D59"/>
    <w:rsid w:val="004629EE"/>
    <w:rsid w:val="00462F7C"/>
    <w:rsid w:val="004653FD"/>
    <w:rsid w:val="00465B81"/>
    <w:rsid w:val="00466048"/>
    <w:rsid w:val="00466389"/>
    <w:rsid w:val="0046671D"/>
    <w:rsid w:val="00466DEA"/>
    <w:rsid w:val="00467C24"/>
    <w:rsid w:val="00467D20"/>
    <w:rsid w:val="00467E5E"/>
    <w:rsid w:val="00470F64"/>
    <w:rsid w:val="004711B6"/>
    <w:rsid w:val="0047279C"/>
    <w:rsid w:val="0047377F"/>
    <w:rsid w:val="00475E62"/>
    <w:rsid w:val="00475F64"/>
    <w:rsid w:val="00476A0F"/>
    <w:rsid w:val="00476CA5"/>
    <w:rsid w:val="00476EDA"/>
    <w:rsid w:val="00482593"/>
    <w:rsid w:val="00482D8F"/>
    <w:rsid w:val="00482E9C"/>
    <w:rsid w:val="00482F58"/>
    <w:rsid w:val="004845F3"/>
    <w:rsid w:val="00484BED"/>
    <w:rsid w:val="00490C6F"/>
    <w:rsid w:val="004917E6"/>
    <w:rsid w:val="004917EF"/>
    <w:rsid w:val="00491FAB"/>
    <w:rsid w:val="0049334B"/>
    <w:rsid w:val="004934C5"/>
    <w:rsid w:val="00494ED3"/>
    <w:rsid w:val="00495244"/>
    <w:rsid w:val="00497625"/>
    <w:rsid w:val="004A17FE"/>
    <w:rsid w:val="004A232B"/>
    <w:rsid w:val="004A4073"/>
    <w:rsid w:val="004A686E"/>
    <w:rsid w:val="004B0F51"/>
    <w:rsid w:val="004B2B47"/>
    <w:rsid w:val="004B2BAB"/>
    <w:rsid w:val="004B34D1"/>
    <w:rsid w:val="004B3742"/>
    <w:rsid w:val="004B3EAB"/>
    <w:rsid w:val="004B3FB4"/>
    <w:rsid w:val="004B4023"/>
    <w:rsid w:val="004B5125"/>
    <w:rsid w:val="004B51F5"/>
    <w:rsid w:val="004B5CEC"/>
    <w:rsid w:val="004B6727"/>
    <w:rsid w:val="004B6AA3"/>
    <w:rsid w:val="004B6FBF"/>
    <w:rsid w:val="004B74FC"/>
    <w:rsid w:val="004C049F"/>
    <w:rsid w:val="004C1D98"/>
    <w:rsid w:val="004C1E9A"/>
    <w:rsid w:val="004C2C7E"/>
    <w:rsid w:val="004C3403"/>
    <w:rsid w:val="004C3689"/>
    <w:rsid w:val="004C40FE"/>
    <w:rsid w:val="004C454F"/>
    <w:rsid w:val="004C5E06"/>
    <w:rsid w:val="004D01EA"/>
    <w:rsid w:val="004D1559"/>
    <w:rsid w:val="004D367F"/>
    <w:rsid w:val="004D5327"/>
    <w:rsid w:val="004D54F6"/>
    <w:rsid w:val="004D56D3"/>
    <w:rsid w:val="004D6F52"/>
    <w:rsid w:val="004E18F5"/>
    <w:rsid w:val="004E2D20"/>
    <w:rsid w:val="004E4003"/>
    <w:rsid w:val="004E45B8"/>
    <w:rsid w:val="004E487C"/>
    <w:rsid w:val="004E487E"/>
    <w:rsid w:val="004E4BA6"/>
    <w:rsid w:val="004E6D37"/>
    <w:rsid w:val="004E70C4"/>
    <w:rsid w:val="004F056D"/>
    <w:rsid w:val="004F14CC"/>
    <w:rsid w:val="004F339D"/>
    <w:rsid w:val="004F3C98"/>
    <w:rsid w:val="004F3CE3"/>
    <w:rsid w:val="004F419B"/>
    <w:rsid w:val="004F4202"/>
    <w:rsid w:val="004F48AC"/>
    <w:rsid w:val="004F4E5E"/>
    <w:rsid w:val="004F55B6"/>
    <w:rsid w:val="004F5B1C"/>
    <w:rsid w:val="005000E2"/>
    <w:rsid w:val="0050063C"/>
    <w:rsid w:val="00500A35"/>
    <w:rsid w:val="00501AC5"/>
    <w:rsid w:val="00501DA1"/>
    <w:rsid w:val="005035CB"/>
    <w:rsid w:val="00503E25"/>
    <w:rsid w:val="00507144"/>
    <w:rsid w:val="0050745B"/>
    <w:rsid w:val="005102CA"/>
    <w:rsid w:val="0051155B"/>
    <w:rsid w:val="0051255E"/>
    <w:rsid w:val="00512FBD"/>
    <w:rsid w:val="005140BB"/>
    <w:rsid w:val="0052084A"/>
    <w:rsid w:val="005214D0"/>
    <w:rsid w:val="00521B30"/>
    <w:rsid w:val="00522608"/>
    <w:rsid w:val="00522A1E"/>
    <w:rsid w:val="00522A60"/>
    <w:rsid w:val="00522CF8"/>
    <w:rsid w:val="00522E81"/>
    <w:rsid w:val="00525B81"/>
    <w:rsid w:val="00526167"/>
    <w:rsid w:val="005266D7"/>
    <w:rsid w:val="005278FC"/>
    <w:rsid w:val="00530AB3"/>
    <w:rsid w:val="00531333"/>
    <w:rsid w:val="005330B6"/>
    <w:rsid w:val="005334A9"/>
    <w:rsid w:val="00533684"/>
    <w:rsid w:val="00535D76"/>
    <w:rsid w:val="0053605A"/>
    <w:rsid w:val="00537698"/>
    <w:rsid w:val="005402B8"/>
    <w:rsid w:val="005403E8"/>
    <w:rsid w:val="00541841"/>
    <w:rsid w:val="00541CAF"/>
    <w:rsid w:val="00542BC1"/>
    <w:rsid w:val="00543CA5"/>
    <w:rsid w:val="00545363"/>
    <w:rsid w:val="00546728"/>
    <w:rsid w:val="00547373"/>
    <w:rsid w:val="005500AC"/>
    <w:rsid w:val="00550D0C"/>
    <w:rsid w:val="00551699"/>
    <w:rsid w:val="00553267"/>
    <w:rsid w:val="00554209"/>
    <w:rsid w:val="00556A77"/>
    <w:rsid w:val="0055766E"/>
    <w:rsid w:val="00557BB7"/>
    <w:rsid w:val="00560FA0"/>
    <w:rsid w:val="005612AB"/>
    <w:rsid w:val="00561D45"/>
    <w:rsid w:val="005624DB"/>
    <w:rsid w:val="00563600"/>
    <w:rsid w:val="00563C46"/>
    <w:rsid w:val="00563E15"/>
    <w:rsid w:val="00564A73"/>
    <w:rsid w:val="00565149"/>
    <w:rsid w:val="0056692A"/>
    <w:rsid w:val="00566BDE"/>
    <w:rsid w:val="00566E21"/>
    <w:rsid w:val="0057195B"/>
    <w:rsid w:val="0057470F"/>
    <w:rsid w:val="00575350"/>
    <w:rsid w:val="0057584D"/>
    <w:rsid w:val="00575D14"/>
    <w:rsid w:val="005804E3"/>
    <w:rsid w:val="005815CA"/>
    <w:rsid w:val="00582AA5"/>
    <w:rsid w:val="00582C1D"/>
    <w:rsid w:val="00585ADB"/>
    <w:rsid w:val="00585F2A"/>
    <w:rsid w:val="00587C77"/>
    <w:rsid w:val="00590FB5"/>
    <w:rsid w:val="00591AD1"/>
    <w:rsid w:val="00593CF7"/>
    <w:rsid w:val="005940A6"/>
    <w:rsid w:val="00594EE2"/>
    <w:rsid w:val="00595731"/>
    <w:rsid w:val="00595850"/>
    <w:rsid w:val="0059756F"/>
    <w:rsid w:val="005A3CA8"/>
    <w:rsid w:val="005A3DFE"/>
    <w:rsid w:val="005A52AF"/>
    <w:rsid w:val="005A57F1"/>
    <w:rsid w:val="005A5ACE"/>
    <w:rsid w:val="005A5EF2"/>
    <w:rsid w:val="005A69ED"/>
    <w:rsid w:val="005B548B"/>
    <w:rsid w:val="005B5B10"/>
    <w:rsid w:val="005B6660"/>
    <w:rsid w:val="005B77BB"/>
    <w:rsid w:val="005C0FDD"/>
    <w:rsid w:val="005C1A66"/>
    <w:rsid w:val="005C2A6A"/>
    <w:rsid w:val="005C6231"/>
    <w:rsid w:val="005C64B3"/>
    <w:rsid w:val="005C67DC"/>
    <w:rsid w:val="005C6935"/>
    <w:rsid w:val="005C6ACD"/>
    <w:rsid w:val="005C7BDA"/>
    <w:rsid w:val="005D0904"/>
    <w:rsid w:val="005D13F6"/>
    <w:rsid w:val="005D1437"/>
    <w:rsid w:val="005D1AE6"/>
    <w:rsid w:val="005D207F"/>
    <w:rsid w:val="005D2454"/>
    <w:rsid w:val="005D2652"/>
    <w:rsid w:val="005D2F60"/>
    <w:rsid w:val="005D355B"/>
    <w:rsid w:val="005D4CF5"/>
    <w:rsid w:val="005D6743"/>
    <w:rsid w:val="005D6F2A"/>
    <w:rsid w:val="005D7877"/>
    <w:rsid w:val="005E19B4"/>
    <w:rsid w:val="005E2320"/>
    <w:rsid w:val="005E25BD"/>
    <w:rsid w:val="005E25E1"/>
    <w:rsid w:val="005E39DF"/>
    <w:rsid w:val="005E447E"/>
    <w:rsid w:val="005E464A"/>
    <w:rsid w:val="005E49EF"/>
    <w:rsid w:val="005E5842"/>
    <w:rsid w:val="005E5D08"/>
    <w:rsid w:val="005E5DD4"/>
    <w:rsid w:val="005E656A"/>
    <w:rsid w:val="005E743E"/>
    <w:rsid w:val="005F0F38"/>
    <w:rsid w:val="005F1015"/>
    <w:rsid w:val="005F146A"/>
    <w:rsid w:val="005F2D8D"/>
    <w:rsid w:val="005F423D"/>
    <w:rsid w:val="005F6BE2"/>
    <w:rsid w:val="00601C19"/>
    <w:rsid w:val="00603299"/>
    <w:rsid w:val="00603436"/>
    <w:rsid w:val="00605785"/>
    <w:rsid w:val="00605DC8"/>
    <w:rsid w:val="006066C5"/>
    <w:rsid w:val="00606ED1"/>
    <w:rsid w:val="006070E8"/>
    <w:rsid w:val="00607295"/>
    <w:rsid w:val="006079B4"/>
    <w:rsid w:val="00610E2B"/>
    <w:rsid w:val="00612BF8"/>
    <w:rsid w:val="0061444B"/>
    <w:rsid w:val="00614E90"/>
    <w:rsid w:val="006163C7"/>
    <w:rsid w:val="00616878"/>
    <w:rsid w:val="006168EA"/>
    <w:rsid w:val="00617C54"/>
    <w:rsid w:val="0062044D"/>
    <w:rsid w:val="00620832"/>
    <w:rsid w:val="00620A4D"/>
    <w:rsid w:val="0062154C"/>
    <w:rsid w:val="00621D17"/>
    <w:rsid w:val="006235E8"/>
    <w:rsid w:val="00624A91"/>
    <w:rsid w:val="006251C9"/>
    <w:rsid w:val="006254F2"/>
    <w:rsid w:val="0062579F"/>
    <w:rsid w:val="006268F2"/>
    <w:rsid w:val="00626C6B"/>
    <w:rsid w:val="00627914"/>
    <w:rsid w:val="00630358"/>
    <w:rsid w:val="00630882"/>
    <w:rsid w:val="00631414"/>
    <w:rsid w:val="006318D2"/>
    <w:rsid w:val="00632A48"/>
    <w:rsid w:val="00632F79"/>
    <w:rsid w:val="0063358E"/>
    <w:rsid w:val="00633F38"/>
    <w:rsid w:val="00634716"/>
    <w:rsid w:val="0063577D"/>
    <w:rsid w:val="006411C4"/>
    <w:rsid w:val="00642A86"/>
    <w:rsid w:val="00642F22"/>
    <w:rsid w:val="0064327B"/>
    <w:rsid w:val="00643803"/>
    <w:rsid w:val="00644BAA"/>
    <w:rsid w:val="00645D3B"/>
    <w:rsid w:val="006460C4"/>
    <w:rsid w:val="0064735B"/>
    <w:rsid w:val="006517CC"/>
    <w:rsid w:val="00652E08"/>
    <w:rsid w:val="0065440A"/>
    <w:rsid w:val="00654A5B"/>
    <w:rsid w:val="0065590A"/>
    <w:rsid w:val="0065677C"/>
    <w:rsid w:val="006568F6"/>
    <w:rsid w:val="00656A7B"/>
    <w:rsid w:val="006613CD"/>
    <w:rsid w:val="00661917"/>
    <w:rsid w:val="00663741"/>
    <w:rsid w:val="00664C26"/>
    <w:rsid w:val="00664D7F"/>
    <w:rsid w:val="006662BC"/>
    <w:rsid w:val="006672EA"/>
    <w:rsid w:val="00667869"/>
    <w:rsid w:val="00667D23"/>
    <w:rsid w:val="0067008F"/>
    <w:rsid w:val="00670505"/>
    <w:rsid w:val="00670555"/>
    <w:rsid w:val="0067193C"/>
    <w:rsid w:val="00671D29"/>
    <w:rsid w:val="00671D83"/>
    <w:rsid w:val="00672975"/>
    <w:rsid w:val="00672D4B"/>
    <w:rsid w:val="00674C42"/>
    <w:rsid w:val="00676C86"/>
    <w:rsid w:val="00677CA1"/>
    <w:rsid w:val="00680128"/>
    <w:rsid w:val="0068093E"/>
    <w:rsid w:val="00680E5D"/>
    <w:rsid w:val="006820D4"/>
    <w:rsid w:val="006827F1"/>
    <w:rsid w:val="00682F86"/>
    <w:rsid w:val="00684579"/>
    <w:rsid w:val="00684623"/>
    <w:rsid w:val="006851FA"/>
    <w:rsid w:val="006853D0"/>
    <w:rsid w:val="0068580B"/>
    <w:rsid w:val="006858C4"/>
    <w:rsid w:val="00686C87"/>
    <w:rsid w:val="006873DB"/>
    <w:rsid w:val="006879A2"/>
    <w:rsid w:val="00690AF7"/>
    <w:rsid w:val="00690FF5"/>
    <w:rsid w:val="006919C5"/>
    <w:rsid w:val="00691BF0"/>
    <w:rsid w:val="00691C69"/>
    <w:rsid w:val="006922B6"/>
    <w:rsid w:val="00693167"/>
    <w:rsid w:val="00693BDC"/>
    <w:rsid w:val="00693F13"/>
    <w:rsid w:val="006943BE"/>
    <w:rsid w:val="00695B8B"/>
    <w:rsid w:val="0069736A"/>
    <w:rsid w:val="0069788B"/>
    <w:rsid w:val="006A0F5A"/>
    <w:rsid w:val="006A13EC"/>
    <w:rsid w:val="006A161A"/>
    <w:rsid w:val="006A16A0"/>
    <w:rsid w:val="006A1ADC"/>
    <w:rsid w:val="006A27D4"/>
    <w:rsid w:val="006A2E03"/>
    <w:rsid w:val="006A2E41"/>
    <w:rsid w:val="006A3CE7"/>
    <w:rsid w:val="006A65AA"/>
    <w:rsid w:val="006A723D"/>
    <w:rsid w:val="006A7CDA"/>
    <w:rsid w:val="006A7CF2"/>
    <w:rsid w:val="006A7ECA"/>
    <w:rsid w:val="006B1022"/>
    <w:rsid w:val="006B1678"/>
    <w:rsid w:val="006B220E"/>
    <w:rsid w:val="006B26D6"/>
    <w:rsid w:val="006B3DDC"/>
    <w:rsid w:val="006B4043"/>
    <w:rsid w:val="006B4077"/>
    <w:rsid w:val="006B424D"/>
    <w:rsid w:val="006B493F"/>
    <w:rsid w:val="006B4AE1"/>
    <w:rsid w:val="006B4B7A"/>
    <w:rsid w:val="006B4F4F"/>
    <w:rsid w:val="006B4FFC"/>
    <w:rsid w:val="006B5658"/>
    <w:rsid w:val="006B5F02"/>
    <w:rsid w:val="006B7882"/>
    <w:rsid w:val="006C030A"/>
    <w:rsid w:val="006C0DDF"/>
    <w:rsid w:val="006C127B"/>
    <w:rsid w:val="006C3108"/>
    <w:rsid w:val="006C376A"/>
    <w:rsid w:val="006C4891"/>
    <w:rsid w:val="006C5976"/>
    <w:rsid w:val="006C5F69"/>
    <w:rsid w:val="006C761D"/>
    <w:rsid w:val="006D19EE"/>
    <w:rsid w:val="006D1C9E"/>
    <w:rsid w:val="006D2EF4"/>
    <w:rsid w:val="006D381D"/>
    <w:rsid w:val="006D4681"/>
    <w:rsid w:val="006D5241"/>
    <w:rsid w:val="006D6B95"/>
    <w:rsid w:val="006D723A"/>
    <w:rsid w:val="006D781F"/>
    <w:rsid w:val="006E00E6"/>
    <w:rsid w:val="006E0C24"/>
    <w:rsid w:val="006E0CAD"/>
    <w:rsid w:val="006E0E6B"/>
    <w:rsid w:val="006E29C0"/>
    <w:rsid w:val="006E30C2"/>
    <w:rsid w:val="006E3509"/>
    <w:rsid w:val="006E4584"/>
    <w:rsid w:val="006E5FFD"/>
    <w:rsid w:val="006E6752"/>
    <w:rsid w:val="006E6E0D"/>
    <w:rsid w:val="006E6F3C"/>
    <w:rsid w:val="006E7F76"/>
    <w:rsid w:val="006F0AF4"/>
    <w:rsid w:val="006F109B"/>
    <w:rsid w:val="006F1C03"/>
    <w:rsid w:val="006F2DEC"/>
    <w:rsid w:val="006F42BA"/>
    <w:rsid w:val="006F4367"/>
    <w:rsid w:val="006F5520"/>
    <w:rsid w:val="006F5B1F"/>
    <w:rsid w:val="006F686F"/>
    <w:rsid w:val="006F6873"/>
    <w:rsid w:val="006F6F9C"/>
    <w:rsid w:val="006F7612"/>
    <w:rsid w:val="00700233"/>
    <w:rsid w:val="00700373"/>
    <w:rsid w:val="0070260A"/>
    <w:rsid w:val="0070285D"/>
    <w:rsid w:val="00703CFD"/>
    <w:rsid w:val="00703E5B"/>
    <w:rsid w:val="007041FF"/>
    <w:rsid w:val="0070443B"/>
    <w:rsid w:val="0070787D"/>
    <w:rsid w:val="00707A08"/>
    <w:rsid w:val="00707D82"/>
    <w:rsid w:val="00710ADB"/>
    <w:rsid w:val="007128A4"/>
    <w:rsid w:val="00713434"/>
    <w:rsid w:val="00713929"/>
    <w:rsid w:val="00714825"/>
    <w:rsid w:val="00715202"/>
    <w:rsid w:val="00715307"/>
    <w:rsid w:val="007153D6"/>
    <w:rsid w:val="00717DE9"/>
    <w:rsid w:val="00721B52"/>
    <w:rsid w:val="0072329C"/>
    <w:rsid w:val="00723B82"/>
    <w:rsid w:val="00724A2E"/>
    <w:rsid w:val="00730BC0"/>
    <w:rsid w:val="00731A17"/>
    <w:rsid w:val="00732A3D"/>
    <w:rsid w:val="00733820"/>
    <w:rsid w:val="0073387F"/>
    <w:rsid w:val="00733EAF"/>
    <w:rsid w:val="007341C4"/>
    <w:rsid w:val="007347F3"/>
    <w:rsid w:val="0073545F"/>
    <w:rsid w:val="007356B3"/>
    <w:rsid w:val="007356B6"/>
    <w:rsid w:val="00735AB6"/>
    <w:rsid w:val="00735F9A"/>
    <w:rsid w:val="00736097"/>
    <w:rsid w:val="007375A1"/>
    <w:rsid w:val="00737A37"/>
    <w:rsid w:val="00737E7C"/>
    <w:rsid w:val="00740A71"/>
    <w:rsid w:val="0074109D"/>
    <w:rsid w:val="00741891"/>
    <w:rsid w:val="00741C23"/>
    <w:rsid w:val="00742362"/>
    <w:rsid w:val="00744818"/>
    <w:rsid w:val="0074492E"/>
    <w:rsid w:val="00745B22"/>
    <w:rsid w:val="00746679"/>
    <w:rsid w:val="00746EAB"/>
    <w:rsid w:val="007510C4"/>
    <w:rsid w:val="00751DFB"/>
    <w:rsid w:val="00755DD0"/>
    <w:rsid w:val="00755EA1"/>
    <w:rsid w:val="00757781"/>
    <w:rsid w:val="00760199"/>
    <w:rsid w:val="00760929"/>
    <w:rsid w:val="0076131D"/>
    <w:rsid w:val="00761C99"/>
    <w:rsid w:val="007621A2"/>
    <w:rsid w:val="007631DD"/>
    <w:rsid w:val="007636F8"/>
    <w:rsid w:val="00764FB3"/>
    <w:rsid w:val="00765241"/>
    <w:rsid w:val="007668BD"/>
    <w:rsid w:val="00767FFD"/>
    <w:rsid w:val="00770201"/>
    <w:rsid w:val="007707E2"/>
    <w:rsid w:val="00773855"/>
    <w:rsid w:val="007769BB"/>
    <w:rsid w:val="007771C4"/>
    <w:rsid w:val="007773B5"/>
    <w:rsid w:val="00780070"/>
    <w:rsid w:val="007808C6"/>
    <w:rsid w:val="007817D9"/>
    <w:rsid w:val="007822EB"/>
    <w:rsid w:val="00782BDF"/>
    <w:rsid w:val="007841D8"/>
    <w:rsid w:val="00785552"/>
    <w:rsid w:val="0078630E"/>
    <w:rsid w:val="007863B8"/>
    <w:rsid w:val="00787E0D"/>
    <w:rsid w:val="007904DF"/>
    <w:rsid w:val="00790D6C"/>
    <w:rsid w:val="00790E29"/>
    <w:rsid w:val="0079106D"/>
    <w:rsid w:val="007913A0"/>
    <w:rsid w:val="00791B5B"/>
    <w:rsid w:val="00791F74"/>
    <w:rsid w:val="0079209B"/>
    <w:rsid w:val="0079223A"/>
    <w:rsid w:val="007924FA"/>
    <w:rsid w:val="00793798"/>
    <w:rsid w:val="00793FC5"/>
    <w:rsid w:val="007957D5"/>
    <w:rsid w:val="007A032C"/>
    <w:rsid w:val="007A119A"/>
    <w:rsid w:val="007A1F5E"/>
    <w:rsid w:val="007A21F2"/>
    <w:rsid w:val="007A31EA"/>
    <w:rsid w:val="007A45B0"/>
    <w:rsid w:val="007A4A06"/>
    <w:rsid w:val="007A4D70"/>
    <w:rsid w:val="007A4D9B"/>
    <w:rsid w:val="007A7327"/>
    <w:rsid w:val="007A7903"/>
    <w:rsid w:val="007A7A8A"/>
    <w:rsid w:val="007B0180"/>
    <w:rsid w:val="007B0CA2"/>
    <w:rsid w:val="007B4594"/>
    <w:rsid w:val="007B4C7A"/>
    <w:rsid w:val="007B6831"/>
    <w:rsid w:val="007B7B0C"/>
    <w:rsid w:val="007C0E70"/>
    <w:rsid w:val="007C14B3"/>
    <w:rsid w:val="007C25D4"/>
    <w:rsid w:val="007C35FA"/>
    <w:rsid w:val="007C3AE7"/>
    <w:rsid w:val="007C3EF7"/>
    <w:rsid w:val="007C4038"/>
    <w:rsid w:val="007C41EF"/>
    <w:rsid w:val="007C4C56"/>
    <w:rsid w:val="007C7323"/>
    <w:rsid w:val="007C74C4"/>
    <w:rsid w:val="007C74CD"/>
    <w:rsid w:val="007D027E"/>
    <w:rsid w:val="007D06F7"/>
    <w:rsid w:val="007D12D8"/>
    <w:rsid w:val="007D36D5"/>
    <w:rsid w:val="007D3D37"/>
    <w:rsid w:val="007D47B7"/>
    <w:rsid w:val="007D66AC"/>
    <w:rsid w:val="007D7592"/>
    <w:rsid w:val="007D7D0D"/>
    <w:rsid w:val="007E0F54"/>
    <w:rsid w:val="007E2017"/>
    <w:rsid w:val="007E6C1C"/>
    <w:rsid w:val="007F07F3"/>
    <w:rsid w:val="007F18F4"/>
    <w:rsid w:val="007F3409"/>
    <w:rsid w:val="007F3D24"/>
    <w:rsid w:val="007F477A"/>
    <w:rsid w:val="007F478B"/>
    <w:rsid w:val="007F49B6"/>
    <w:rsid w:val="007F51D4"/>
    <w:rsid w:val="007F5A50"/>
    <w:rsid w:val="007F6E80"/>
    <w:rsid w:val="007F7ECC"/>
    <w:rsid w:val="00801D0C"/>
    <w:rsid w:val="008020E6"/>
    <w:rsid w:val="00802F4A"/>
    <w:rsid w:val="008058C9"/>
    <w:rsid w:val="00805967"/>
    <w:rsid w:val="00806164"/>
    <w:rsid w:val="0080625B"/>
    <w:rsid w:val="0080704B"/>
    <w:rsid w:val="0080777B"/>
    <w:rsid w:val="00810E64"/>
    <w:rsid w:val="00811791"/>
    <w:rsid w:val="00811D5D"/>
    <w:rsid w:val="00812BF0"/>
    <w:rsid w:val="00812CD3"/>
    <w:rsid w:val="00813262"/>
    <w:rsid w:val="00814A67"/>
    <w:rsid w:val="00814CAE"/>
    <w:rsid w:val="00816C9A"/>
    <w:rsid w:val="008170FE"/>
    <w:rsid w:val="008251CB"/>
    <w:rsid w:val="00826F3E"/>
    <w:rsid w:val="008270B9"/>
    <w:rsid w:val="008318CE"/>
    <w:rsid w:val="008322B1"/>
    <w:rsid w:val="008328D5"/>
    <w:rsid w:val="00832B07"/>
    <w:rsid w:val="008347F4"/>
    <w:rsid w:val="00834D7D"/>
    <w:rsid w:val="00836F5C"/>
    <w:rsid w:val="00837A64"/>
    <w:rsid w:val="008401E5"/>
    <w:rsid w:val="0084061E"/>
    <w:rsid w:val="0084087A"/>
    <w:rsid w:val="00840D32"/>
    <w:rsid w:val="00842111"/>
    <w:rsid w:val="00842CD2"/>
    <w:rsid w:val="0084398C"/>
    <w:rsid w:val="00843F0E"/>
    <w:rsid w:val="008503C8"/>
    <w:rsid w:val="0085091E"/>
    <w:rsid w:val="00850A02"/>
    <w:rsid w:val="00852972"/>
    <w:rsid w:val="00852F80"/>
    <w:rsid w:val="00854E20"/>
    <w:rsid w:val="0085500D"/>
    <w:rsid w:val="008550FE"/>
    <w:rsid w:val="00855EB4"/>
    <w:rsid w:val="00856DFD"/>
    <w:rsid w:val="008577EF"/>
    <w:rsid w:val="00857BEF"/>
    <w:rsid w:val="00857F15"/>
    <w:rsid w:val="0086089A"/>
    <w:rsid w:val="008615F6"/>
    <w:rsid w:val="008636FF"/>
    <w:rsid w:val="00866595"/>
    <w:rsid w:val="00866911"/>
    <w:rsid w:val="008672A5"/>
    <w:rsid w:val="00870E2B"/>
    <w:rsid w:val="008714A9"/>
    <w:rsid w:val="008721CD"/>
    <w:rsid w:val="008721CF"/>
    <w:rsid w:val="008731AA"/>
    <w:rsid w:val="00873F52"/>
    <w:rsid w:val="008742F0"/>
    <w:rsid w:val="008762F0"/>
    <w:rsid w:val="00876B5D"/>
    <w:rsid w:val="00877308"/>
    <w:rsid w:val="00877BB4"/>
    <w:rsid w:val="00877D96"/>
    <w:rsid w:val="00880F0E"/>
    <w:rsid w:val="0088154C"/>
    <w:rsid w:val="00886A81"/>
    <w:rsid w:val="00886E32"/>
    <w:rsid w:val="00886E59"/>
    <w:rsid w:val="00886F14"/>
    <w:rsid w:val="00887EE8"/>
    <w:rsid w:val="0089065E"/>
    <w:rsid w:val="00890A99"/>
    <w:rsid w:val="00890EEF"/>
    <w:rsid w:val="00891453"/>
    <w:rsid w:val="00891D49"/>
    <w:rsid w:val="00893E1D"/>
    <w:rsid w:val="00893E80"/>
    <w:rsid w:val="00894477"/>
    <w:rsid w:val="008946F6"/>
    <w:rsid w:val="008948A1"/>
    <w:rsid w:val="00896111"/>
    <w:rsid w:val="0089714F"/>
    <w:rsid w:val="00897DE7"/>
    <w:rsid w:val="008A03EF"/>
    <w:rsid w:val="008A0B66"/>
    <w:rsid w:val="008A102D"/>
    <w:rsid w:val="008A1B08"/>
    <w:rsid w:val="008A2EB7"/>
    <w:rsid w:val="008A5BD3"/>
    <w:rsid w:val="008A6032"/>
    <w:rsid w:val="008A6DFF"/>
    <w:rsid w:val="008A703A"/>
    <w:rsid w:val="008A7864"/>
    <w:rsid w:val="008B0004"/>
    <w:rsid w:val="008B09E6"/>
    <w:rsid w:val="008B1221"/>
    <w:rsid w:val="008B1710"/>
    <w:rsid w:val="008B2E46"/>
    <w:rsid w:val="008B45A6"/>
    <w:rsid w:val="008B4D0B"/>
    <w:rsid w:val="008B5E25"/>
    <w:rsid w:val="008B6260"/>
    <w:rsid w:val="008B7617"/>
    <w:rsid w:val="008B7DB3"/>
    <w:rsid w:val="008BB1F7"/>
    <w:rsid w:val="008C0BF5"/>
    <w:rsid w:val="008C13B9"/>
    <w:rsid w:val="008C24D0"/>
    <w:rsid w:val="008C35BC"/>
    <w:rsid w:val="008C3B4A"/>
    <w:rsid w:val="008C4070"/>
    <w:rsid w:val="008C6D7A"/>
    <w:rsid w:val="008C70B7"/>
    <w:rsid w:val="008D11AE"/>
    <w:rsid w:val="008D231F"/>
    <w:rsid w:val="008D2B3B"/>
    <w:rsid w:val="008D356C"/>
    <w:rsid w:val="008D493A"/>
    <w:rsid w:val="008D49C3"/>
    <w:rsid w:val="008D5819"/>
    <w:rsid w:val="008D5B5A"/>
    <w:rsid w:val="008D6380"/>
    <w:rsid w:val="008E02B6"/>
    <w:rsid w:val="008E0755"/>
    <w:rsid w:val="008E1746"/>
    <w:rsid w:val="008E2855"/>
    <w:rsid w:val="008E2E9F"/>
    <w:rsid w:val="008E3AD5"/>
    <w:rsid w:val="008E4D68"/>
    <w:rsid w:val="008E5A94"/>
    <w:rsid w:val="008E5F16"/>
    <w:rsid w:val="008E7256"/>
    <w:rsid w:val="008F0CF0"/>
    <w:rsid w:val="008F3718"/>
    <w:rsid w:val="008F3B75"/>
    <w:rsid w:val="008F3EC0"/>
    <w:rsid w:val="008F65C6"/>
    <w:rsid w:val="00902295"/>
    <w:rsid w:val="009028EA"/>
    <w:rsid w:val="00902C68"/>
    <w:rsid w:val="009038EC"/>
    <w:rsid w:val="0090408E"/>
    <w:rsid w:val="0090426A"/>
    <w:rsid w:val="0090459A"/>
    <w:rsid w:val="009054DE"/>
    <w:rsid w:val="00905863"/>
    <w:rsid w:val="0090767D"/>
    <w:rsid w:val="0090785B"/>
    <w:rsid w:val="00907C93"/>
    <w:rsid w:val="0091001E"/>
    <w:rsid w:val="00910180"/>
    <w:rsid w:val="00910439"/>
    <w:rsid w:val="00910452"/>
    <w:rsid w:val="00911D2B"/>
    <w:rsid w:val="00911F0A"/>
    <w:rsid w:val="00912A56"/>
    <w:rsid w:val="00914025"/>
    <w:rsid w:val="009151F9"/>
    <w:rsid w:val="0091541F"/>
    <w:rsid w:val="009166BD"/>
    <w:rsid w:val="00917512"/>
    <w:rsid w:val="0092093A"/>
    <w:rsid w:val="00920B34"/>
    <w:rsid w:val="0092121C"/>
    <w:rsid w:val="00922296"/>
    <w:rsid w:val="00922555"/>
    <w:rsid w:val="00922EB3"/>
    <w:rsid w:val="00923020"/>
    <w:rsid w:val="009242C1"/>
    <w:rsid w:val="00924D50"/>
    <w:rsid w:val="00925FB4"/>
    <w:rsid w:val="00931713"/>
    <w:rsid w:val="009326E5"/>
    <w:rsid w:val="0093277A"/>
    <w:rsid w:val="00933508"/>
    <w:rsid w:val="00936856"/>
    <w:rsid w:val="00937EF7"/>
    <w:rsid w:val="00940E76"/>
    <w:rsid w:val="00941F6E"/>
    <w:rsid w:val="009422D9"/>
    <w:rsid w:val="009425AD"/>
    <w:rsid w:val="009427E4"/>
    <w:rsid w:val="00942A44"/>
    <w:rsid w:val="00942CC9"/>
    <w:rsid w:val="00943D0E"/>
    <w:rsid w:val="00944328"/>
    <w:rsid w:val="00944F4F"/>
    <w:rsid w:val="00945935"/>
    <w:rsid w:val="009478B6"/>
    <w:rsid w:val="00947D87"/>
    <w:rsid w:val="009506B2"/>
    <w:rsid w:val="00950D7E"/>
    <w:rsid w:val="00951BEA"/>
    <w:rsid w:val="009562C3"/>
    <w:rsid w:val="009574EA"/>
    <w:rsid w:val="00957B14"/>
    <w:rsid w:val="00957F4F"/>
    <w:rsid w:val="0096047F"/>
    <w:rsid w:val="00961760"/>
    <w:rsid w:val="00962027"/>
    <w:rsid w:val="00962F28"/>
    <w:rsid w:val="009630D9"/>
    <w:rsid w:val="0096317E"/>
    <w:rsid w:val="00963919"/>
    <w:rsid w:val="00963E20"/>
    <w:rsid w:val="00964858"/>
    <w:rsid w:val="0096669F"/>
    <w:rsid w:val="009704E7"/>
    <w:rsid w:val="0097228A"/>
    <w:rsid w:val="00972677"/>
    <w:rsid w:val="00972E9F"/>
    <w:rsid w:val="009732B5"/>
    <w:rsid w:val="009739D6"/>
    <w:rsid w:val="00973C09"/>
    <w:rsid w:val="00973D4E"/>
    <w:rsid w:val="00974C9B"/>
    <w:rsid w:val="009756F5"/>
    <w:rsid w:val="00975923"/>
    <w:rsid w:val="00975B0B"/>
    <w:rsid w:val="00976265"/>
    <w:rsid w:val="009762BF"/>
    <w:rsid w:val="00976371"/>
    <w:rsid w:val="009817F6"/>
    <w:rsid w:val="00982B6E"/>
    <w:rsid w:val="00983271"/>
    <w:rsid w:val="00983965"/>
    <w:rsid w:val="00983D07"/>
    <w:rsid w:val="00984864"/>
    <w:rsid w:val="00985352"/>
    <w:rsid w:val="00990A7F"/>
    <w:rsid w:val="00990BA2"/>
    <w:rsid w:val="00990EAE"/>
    <w:rsid w:val="0099155F"/>
    <w:rsid w:val="0099317E"/>
    <w:rsid w:val="00993CD9"/>
    <w:rsid w:val="00994B60"/>
    <w:rsid w:val="009953D2"/>
    <w:rsid w:val="00995717"/>
    <w:rsid w:val="00995AC4"/>
    <w:rsid w:val="00995BD4"/>
    <w:rsid w:val="00995C73"/>
    <w:rsid w:val="00996E9A"/>
    <w:rsid w:val="0099758A"/>
    <w:rsid w:val="00997BFD"/>
    <w:rsid w:val="009A0EAB"/>
    <w:rsid w:val="009A2705"/>
    <w:rsid w:val="009A2930"/>
    <w:rsid w:val="009A307B"/>
    <w:rsid w:val="009A37B0"/>
    <w:rsid w:val="009A39F8"/>
    <w:rsid w:val="009A4404"/>
    <w:rsid w:val="009A4EDB"/>
    <w:rsid w:val="009A51B2"/>
    <w:rsid w:val="009A714B"/>
    <w:rsid w:val="009B037A"/>
    <w:rsid w:val="009B0490"/>
    <w:rsid w:val="009B1195"/>
    <w:rsid w:val="009B5951"/>
    <w:rsid w:val="009B6060"/>
    <w:rsid w:val="009B72B3"/>
    <w:rsid w:val="009B7CBC"/>
    <w:rsid w:val="009C1C0E"/>
    <w:rsid w:val="009C1E0F"/>
    <w:rsid w:val="009C1F7C"/>
    <w:rsid w:val="009C2C41"/>
    <w:rsid w:val="009C5509"/>
    <w:rsid w:val="009C58E7"/>
    <w:rsid w:val="009C606A"/>
    <w:rsid w:val="009C797B"/>
    <w:rsid w:val="009D1E94"/>
    <w:rsid w:val="009D216C"/>
    <w:rsid w:val="009D248B"/>
    <w:rsid w:val="009D307D"/>
    <w:rsid w:val="009D3EA6"/>
    <w:rsid w:val="009D446B"/>
    <w:rsid w:val="009D4520"/>
    <w:rsid w:val="009D5513"/>
    <w:rsid w:val="009D5B5D"/>
    <w:rsid w:val="009D662E"/>
    <w:rsid w:val="009D6CC3"/>
    <w:rsid w:val="009E080C"/>
    <w:rsid w:val="009E1C10"/>
    <w:rsid w:val="009E2678"/>
    <w:rsid w:val="009E338D"/>
    <w:rsid w:val="009E3848"/>
    <w:rsid w:val="009E3BCE"/>
    <w:rsid w:val="009E4A66"/>
    <w:rsid w:val="009E4F81"/>
    <w:rsid w:val="009E61B3"/>
    <w:rsid w:val="009F08AB"/>
    <w:rsid w:val="009F0CD1"/>
    <w:rsid w:val="009F1238"/>
    <w:rsid w:val="009F1732"/>
    <w:rsid w:val="009F34C3"/>
    <w:rsid w:val="009F6FAC"/>
    <w:rsid w:val="00A00546"/>
    <w:rsid w:val="00A00EBE"/>
    <w:rsid w:val="00A024EF"/>
    <w:rsid w:val="00A0386D"/>
    <w:rsid w:val="00A04EDD"/>
    <w:rsid w:val="00A05719"/>
    <w:rsid w:val="00A058BC"/>
    <w:rsid w:val="00A068AB"/>
    <w:rsid w:val="00A104D0"/>
    <w:rsid w:val="00A10D3A"/>
    <w:rsid w:val="00A13BCE"/>
    <w:rsid w:val="00A1499E"/>
    <w:rsid w:val="00A1625C"/>
    <w:rsid w:val="00A165D2"/>
    <w:rsid w:val="00A16A3B"/>
    <w:rsid w:val="00A16AB7"/>
    <w:rsid w:val="00A17262"/>
    <w:rsid w:val="00A172DD"/>
    <w:rsid w:val="00A20B73"/>
    <w:rsid w:val="00A217A0"/>
    <w:rsid w:val="00A2201F"/>
    <w:rsid w:val="00A23A16"/>
    <w:rsid w:val="00A23EB0"/>
    <w:rsid w:val="00A26C92"/>
    <w:rsid w:val="00A273C4"/>
    <w:rsid w:val="00A3046A"/>
    <w:rsid w:val="00A305A4"/>
    <w:rsid w:val="00A32018"/>
    <w:rsid w:val="00A320CA"/>
    <w:rsid w:val="00A3250C"/>
    <w:rsid w:val="00A357B0"/>
    <w:rsid w:val="00A3591A"/>
    <w:rsid w:val="00A373EA"/>
    <w:rsid w:val="00A40005"/>
    <w:rsid w:val="00A4022E"/>
    <w:rsid w:val="00A40250"/>
    <w:rsid w:val="00A40CF4"/>
    <w:rsid w:val="00A4152E"/>
    <w:rsid w:val="00A429A1"/>
    <w:rsid w:val="00A42E67"/>
    <w:rsid w:val="00A43681"/>
    <w:rsid w:val="00A43791"/>
    <w:rsid w:val="00A43AC4"/>
    <w:rsid w:val="00A43B51"/>
    <w:rsid w:val="00A44722"/>
    <w:rsid w:val="00A44D0D"/>
    <w:rsid w:val="00A4607B"/>
    <w:rsid w:val="00A4737C"/>
    <w:rsid w:val="00A47D0B"/>
    <w:rsid w:val="00A47EA0"/>
    <w:rsid w:val="00A50EDC"/>
    <w:rsid w:val="00A525FD"/>
    <w:rsid w:val="00A52940"/>
    <w:rsid w:val="00A5554F"/>
    <w:rsid w:val="00A555E6"/>
    <w:rsid w:val="00A55961"/>
    <w:rsid w:val="00A56500"/>
    <w:rsid w:val="00A57A49"/>
    <w:rsid w:val="00A60F38"/>
    <w:rsid w:val="00A60FD9"/>
    <w:rsid w:val="00A62213"/>
    <w:rsid w:val="00A629DF"/>
    <w:rsid w:val="00A64842"/>
    <w:rsid w:val="00A664D5"/>
    <w:rsid w:val="00A66F26"/>
    <w:rsid w:val="00A71717"/>
    <w:rsid w:val="00A72901"/>
    <w:rsid w:val="00A73B07"/>
    <w:rsid w:val="00A73EA5"/>
    <w:rsid w:val="00A740C6"/>
    <w:rsid w:val="00A74E03"/>
    <w:rsid w:val="00A75175"/>
    <w:rsid w:val="00A75E3E"/>
    <w:rsid w:val="00A80E4A"/>
    <w:rsid w:val="00A81FA0"/>
    <w:rsid w:val="00A82DD8"/>
    <w:rsid w:val="00A83644"/>
    <w:rsid w:val="00A836B4"/>
    <w:rsid w:val="00A83DCF"/>
    <w:rsid w:val="00A84106"/>
    <w:rsid w:val="00A85685"/>
    <w:rsid w:val="00A85FA5"/>
    <w:rsid w:val="00A86746"/>
    <w:rsid w:val="00A8692F"/>
    <w:rsid w:val="00A86AD4"/>
    <w:rsid w:val="00A86FCD"/>
    <w:rsid w:val="00A9051A"/>
    <w:rsid w:val="00A91749"/>
    <w:rsid w:val="00A92C08"/>
    <w:rsid w:val="00A940F1"/>
    <w:rsid w:val="00A946EC"/>
    <w:rsid w:val="00A95AF5"/>
    <w:rsid w:val="00A97ABF"/>
    <w:rsid w:val="00AA1517"/>
    <w:rsid w:val="00AA23E9"/>
    <w:rsid w:val="00AA2ABE"/>
    <w:rsid w:val="00AA331D"/>
    <w:rsid w:val="00AA63D3"/>
    <w:rsid w:val="00AA6E52"/>
    <w:rsid w:val="00AA6F08"/>
    <w:rsid w:val="00AA78F0"/>
    <w:rsid w:val="00AA7B39"/>
    <w:rsid w:val="00AACEA1"/>
    <w:rsid w:val="00AB08B4"/>
    <w:rsid w:val="00AB1638"/>
    <w:rsid w:val="00AB621F"/>
    <w:rsid w:val="00AB67D5"/>
    <w:rsid w:val="00AB6805"/>
    <w:rsid w:val="00AB6FD4"/>
    <w:rsid w:val="00AB72B3"/>
    <w:rsid w:val="00AC0364"/>
    <w:rsid w:val="00AC1361"/>
    <w:rsid w:val="00AC4185"/>
    <w:rsid w:val="00AC4B53"/>
    <w:rsid w:val="00AC5FF3"/>
    <w:rsid w:val="00AD0DC7"/>
    <w:rsid w:val="00AD137E"/>
    <w:rsid w:val="00AD195C"/>
    <w:rsid w:val="00AD57AD"/>
    <w:rsid w:val="00AD6311"/>
    <w:rsid w:val="00AD643D"/>
    <w:rsid w:val="00AD69C2"/>
    <w:rsid w:val="00AE0A4D"/>
    <w:rsid w:val="00AE1217"/>
    <w:rsid w:val="00AE19B8"/>
    <w:rsid w:val="00AE1A20"/>
    <w:rsid w:val="00AE1DA8"/>
    <w:rsid w:val="00AE2069"/>
    <w:rsid w:val="00AE4E88"/>
    <w:rsid w:val="00AE50CD"/>
    <w:rsid w:val="00AE5C0F"/>
    <w:rsid w:val="00AF098D"/>
    <w:rsid w:val="00AF09A4"/>
    <w:rsid w:val="00AF16BB"/>
    <w:rsid w:val="00AF1A02"/>
    <w:rsid w:val="00AF29E6"/>
    <w:rsid w:val="00AF3558"/>
    <w:rsid w:val="00AF40CB"/>
    <w:rsid w:val="00AF4304"/>
    <w:rsid w:val="00AF447D"/>
    <w:rsid w:val="00AF620B"/>
    <w:rsid w:val="00AF6C04"/>
    <w:rsid w:val="00AF7921"/>
    <w:rsid w:val="00B00619"/>
    <w:rsid w:val="00B00D81"/>
    <w:rsid w:val="00B03AC0"/>
    <w:rsid w:val="00B065EE"/>
    <w:rsid w:val="00B072F9"/>
    <w:rsid w:val="00B126A4"/>
    <w:rsid w:val="00B129E3"/>
    <w:rsid w:val="00B13EBD"/>
    <w:rsid w:val="00B15A93"/>
    <w:rsid w:val="00B170DE"/>
    <w:rsid w:val="00B17660"/>
    <w:rsid w:val="00B1784D"/>
    <w:rsid w:val="00B2104F"/>
    <w:rsid w:val="00B225C3"/>
    <w:rsid w:val="00B2550D"/>
    <w:rsid w:val="00B256FC"/>
    <w:rsid w:val="00B258CF"/>
    <w:rsid w:val="00B25B49"/>
    <w:rsid w:val="00B26686"/>
    <w:rsid w:val="00B267CE"/>
    <w:rsid w:val="00B26C11"/>
    <w:rsid w:val="00B27B92"/>
    <w:rsid w:val="00B316A5"/>
    <w:rsid w:val="00B34160"/>
    <w:rsid w:val="00B35398"/>
    <w:rsid w:val="00B3558D"/>
    <w:rsid w:val="00B4093C"/>
    <w:rsid w:val="00B40DA7"/>
    <w:rsid w:val="00B40F45"/>
    <w:rsid w:val="00B41328"/>
    <w:rsid w:val="00B42499"/>
    <w:rsid w:val="00B427CB"/>
    <w:rsid w:val="00B450C9"/>
    <w:rsid w:val="00B454FC"/>
    <w:rsid w:val="00B51393"/>
    <w:rsid w:val="00B5166C"/>
    <w:rsid w:val="00B51FAE"/>
    <w:rsid w:val="00B52809"/>
    <w:rsid w:val="00B52A76"/>
    <w:rsid w:val="00B5394B"/>
    <w:rsid w:val="00B54A80"/>
    <w:rsid w:val="00B55604"/>
    <w:rsid w:val="00B55A4C"/>
    <w:rsid w:val="00B55E6B"/>
    <w:rsid w:val="00B56BFB"/>
    <w:rsid w:val="00B60178"/>
    <w:rsid w:val="00B612E2"/>
    <w:rsid w:val="00B61B10"/>
    <w:rsid w:val="00B61BB9"/>
    <w:rsid w:val="00B62086"/>
    <w:rsid w:val="00B62ED7"/>
    <w:rsid w:val="00B636A0"/>
    <w:rsid w:val="00B63F79"/>
    <w:rsid w:val="00B66936"/>
    <w:rsid w:val="00B66959"/>
    <w:rsid w:val="00B6741F"/>
    <w:rsid w:val="00B70184"/>
    <w:rsid w:val="00B7047E"/>
    <w:rsid w:val="00B71250"/>
    <w:rsid w:val="00B71D0A"/>
    <w:rsid w:val="00B72639"/>
    <w:rsid w:val="00B73B29"/>
    <w:rsid w:val="00B73CBE"/>
    <w:rsid w:val="00B73F80"/>
    <w:rsid w:val="00B7466A"/>
    <w:rsid w:val="00B74985"/>
    <w:rsid w:val="00B756DB"/>
    <w:rsid w:val="00B806C2"/>
    <w:rsid w:val="00B81C89"/>
    <w:rsid w:val="00B82348"/>
    <w:rsid w:val="00B82495"/>
    <w:rsid w:val="00B83511"/>
    <w:rsid w:val="00B83DAD"/>
    <w:rsid w:val="00B927C1"/>
    <w:rsid w:val="00B931DB"/>
    <w:rsid w:val="00B944B4"/>
    <w:rsid w:val="00B951EA"/>
    <w:rsid w:val="00B95E70"/>
    <w:rsid w:val="00B97366"/>
    <w:rsid w:val="00BA01C2"/>
    <w:rsid w:val="00BA05AE"/>
    <w:rsid w:val="00BA0AD7"/>
    <w:rsid w:val="00BA0B00"/>
    <w:rsid w:val="00BA2C5A"/>
    <w:rsid w:val="00BA35CF"/>
    <w:rsid w:val="00BA3E1E"/>
    <w:rsid w:val="00BA416C"/>
    <w:rsid w:val="00BA431A"/>
    <w:rsid w:val="00BA4806"/>
    <w:rsid w:val="00BA4A34"/>
    <w:rsid w:val="00BA5668"/>
    <w:rsid w:val="00BA67A6"/>
    <w:rsid w:val="00BA74A9"/>
    <w:rsid w:val="00BA7640"/>
    <w:rsid w:val="00BB02CD"/>
    <w:rsid w:val="00BB084B"/>
    <w:rsid w:val="00BB08CD"/>
    <w:rsid w:val="00BB1BF5"/>
    <w:rsid w:val="00BB297F"/>
    <w:rsid w:val="00BB2D90"/>
    <w:rsid w:val="00BB2EC6"/>
    <w:rsid w:val="00BB3052"/>
    <w:rsid w:val="00BB3310"/>
    <w:rsid w:val="00BB34C3"/>
    <w:rsid w:val="00BB56A7"/>
    <w:rsid w:val="00BB65FB"/>
    <w:rsid w:val="00BB6B6F"/>
    <w:rsid w:val="00BB72A4"/>
    <w:rsid w:val="00BB7329"/>
    <w:rsid w:val="00BB7397"/>
    <w:rsid w:val="00BB7F6E"/>
    <w:rsid w:val="00BC0608"/>
    <w:rsid w:val="00BC13FC"/>
    <w:rsid w:val="00BC283E"/>
    <w:rsid w:val="00BC6134"/>
    <w:rsid w:val="00BC6C27"/>
    <w:rsid w:val="00BC7532"/>
    <w:rsid w:val="00BC7E1B"/>
    <w:rsid w:val="00BD0428"/>
    <w:rsid w:val="00BD1C65"/>
    <w:rsid w:val="00BD1D6E"/>
    <w:rsid w:val="00BD36E0"/>
    <w:rsid w:val="00BD4014"/>
    <w:rsid w:val="00BD4FDE"/>
    <w:rsid w:val="00BD58A0"/>
    <w:rsid w:val="00BD7BE5"/>
    <w:rsid w:val="00BE1593"/>
    <w:rsid w:val="00BE37A9"/>
    <w:rsid w:val="00BE4627"/>
    <w:rsid w:val="00BE4840"/>
    <w:rsid w:val="00BE5EA7"/>
    <w:rsid w:val="00BE5F0C"/>
    <w:rsid w:val="00BE6750"/>
    <w:rsid w:val="00BE70C9"/>
    <w:rsid w:val="00BE7721"/>
    <w:rsid w:val="00BF0B91"/>
    <w:rsid w:val="00BF0D5C"/>
    <w:rsid w:val="00BF0F14"/>
    <w:rsid w:val="00BF2392"/>
    <w:rsid w:val="00BF3335"/>
    <w:rsid w:val="00BF35B6"/>
    <w:rsid w:val="00BF3C9D"/>
    <w:rsid w:val="00BF57B7"/>
    <w:rsid w:val="00BF5EEF"/>
    <w:rsid w:val="00C00CA5"/>
    <w:rsid w:val="00C00F7B"/>
    <w:rsid w:val="00C012DC"/>
    <w:rsid w:val="00C022F1"/>
    <w:rsid w:val="00C02B7A"/>
    <w:rsid w:val="00C032E2"/>
    <w:rsid w:val="00C03357"/>
    <w:rsid w:val="00C034BC"/>
    <w:rsid w:val="00C04135"/>
    <w:rsid w:val="00C04164"/>
    <w:rsid w:val="00C050CB"/>
    <w:rsid w:val="00C06D2A"/>
    <w:rsid w:val="00C07BED"/>
    <w:rsid w:val="00C10DF6"/>
    <w:rsid w:val="00C111D1"/>
    <w:rsid w:val="00C126DE"/>
    <w:rsid w:val="00C13C3F"/>
    <w:rsid w:val="00C14F06"/>
    <w:rsid w:val="00C14F2D"/>
    <w:rsid w:val="00C16DFC"/>
    <w:rsid w:val="00C174AE"/>
    <w:rsid w:val="00C17B53"/>
    <w:rsid w:val="00C206E1"/>
    <w:rsid w:val="00C208B0"/>
    <w:rsid w:val="00C2325A"/>
    <w:rsid w:val="00C23D18"/>
    <w:rsid w:val="00C25139"/>
    <w:rsid w:val="00C25444"/>
    <w:rsid w:val="00C26688"/>
    <w:rsid w:val="00C273F7"/>
    <w:rsid w:val="00C313C9"/>
    <w:rsid w:val="00C33A91"/>
    <w:rsid w:val="00C34A8F"/>
    <w:rsid w:val="00C34F15"/>
    <w:rsid w:val="00C36A35"/>
    <w:rsid w:val="00C37144"/>
    <w:rsid w:val="00C40702"/>
    <w:rsid w:val="00C4221F"/>
    <w:rsid w:val="00C42905"/>
    <w:rsid w:val="00C4354B"/>
    <w:rsid w:val="00C45E63"/>
    <w:rsid w:val="00C47D12"/>
    <w:rsid w:val="00C50A4B"/>
    <w:rsid w:val="00C5181F"/>
    <w:rsid w:val="00C52886"/>
    <w:rsid w:val="00C52889"/>
    <w:rsid w:val="00C52B18"/>
    <w:rsid w:val="00C52C49"/>
    <w:rsid w:val="00C537B0"/>
    <w:rsid w:val="00C54563"/>
    <w:rsid w:val="00C54DBB"/>
    <w:rsid w:val="00C54DBC"/>
    <w:rsid w:val="00C56035"/>
    <w:rsid w:val="00C56052"/>
    <w:rsid w:val="00C56E1E"/>
    <w:rsid w:val="00C60084"/>
    <w:rsid w:val="00C618CF"/>
    <w:rsid w:val="00C61B45"/>
    <w:rsid w:val="00C6239E"/>
    <w:rsid w:val="00C625EC"/>
    <w:rsid w:val="00C62E2A"/>
    <w:rsid w:val="00C63F6D"/>
    <w:rsid w:val="00C6554A"/>
    <w:rsid w:val="00C65887"/>
    <w:rsid w:val="00C65B81"/>
    <w:rsid w:val="00C71BB4"/>
    <w:rsid w:val="00C723D8"/>
    <w:rsid w:val="00C731E5"/>
    <w:rsid w:val="00C73E95"/>
    <w:rsid w:val="00C74057"/>
    <w:rsid w:val="00C74A5B"/>
    <w:rsid w:val="00C74A99"/>
    <w:rsid w:val="00C75FA6"/>
    <w:rsid w:val="00C76DE0"/>
    <w:rsid w:val="00C77889"/>
    <w:rsid w:val="00C800D5"/>
    <w:rsid w:val="00C80D56"/>
    <w:rsid w:val="00C80D5F"/>
    <w:rsid w:val="00C80E54"/>
    <w:rsid w:val="00C8163F"/>
    <w:rsid w:val="00C82536"/>
    <w:rsid w:val="00C82F65"/>
    <w:rsid w:val="00C83C70"/>
    <w:rsid w:val="00C843F6"/>
    <w:rsid w:val="00C84710"/>
    <w:rsid w:val="00C84720"/>
    <w:rsid w:val="00C847ED"/>
    <w:rsid w:val="00C85D88"/>
    <w:rsid w:val="00C86831"/>
    <w:rsid w:val="00C90D6C"/>
    <w:rsid w:val="00C9137E"/>
    <w:rsid w:val="00C91EAD"/>
    <w:rsid w:val="00C92753"/>
    <w:rsid w:val="00C94573"/>
    <w:rsid w:val="00C94585"/>
    <w:rsid w:val="00C96232"/>
    <w:rsid w:val="00CA1275"/>
    <w:rsid w:val="00CA2CEF"/>
    <w:rsid w:val="00CA3836"/>
    <w:rsid w:val="00CA4153"/>
    <w:rsid w:val="00CA47C4"/>
    <w:rsid w:val="00CA5114"/>
    <w:rsid w:val="00CA5518"/>
    <w:rsid w:val="00CA59A0"/>
    <w:rsid w:val="00CA7033"/>
    <w:rsid w:val="00CB0360"/>
    <w:rsid w:val="00CB0DFE"/>
    <w:rsid w:val="00CB1ACD"/>
    <w:rsid w:val="00CB1E95"/>
    <w:rsid w:val="00CB1FEA"/>
    <w:rsid w:val="00CB21D7"/>
    <w:rsid w:val="00CB2EA2"/>
    <w:rsid w:val="00CB3122"/>
    <w:rsid w:val="00CB3D9A"/>
    <w:rsid w:val="00CB3EF7"/>
    <w:rsid w:val="00CC0D04"/>
    <w:rsid w:val="00CC0D93"/>
    <w:rsid w:val="00CC1349"/>
    <w:rsid w:val="00CC1D37"/>
    <w:rsid w:val="00CC28AD"/>
    <w:rsid w:val="00CC30A3"/>
    <w:rsid w:val="00CC39DE"/>
    <w:rsid w:val="00CC68B7"/>
    <w:rsid w:val="00CC795D"/>
    <w:rsid w:val="00CD0389"/>
    <w:rsid w:val="00CD040D"/>
    <w:rsid w:val="00CD0EA0"/>
    <w:rsid w:val="00CD0F18"/>
    <w:rsid w:val="00CD0FC4"/>
    <w:rsid w:val="00CD1734"/>
    <w:rsid w:val="00CD298E"/>
    <w:rsid w:val="00CD2EA7"/>
    <w:rsid w:val="00CD3FBF"/>
    <w:rsid w:val="00CD4ECA"/>
    <w:rsid w:val="00CD54C8"/>
    <w:rsid w:val="00CD716A"/>
    <w:rsid w:val="00CD760A"/>
    <w:rsid w:val="00CE01CD"/>
    <w:rsid w:val="00CE0D43"/>
    <w:rsid w:val="00CE1666"/>
    <w:rsid w:val="00CE3603"/>
    <w:rsid w:val="00CE3904"/>
    <w:rsid w:val="00CE4046"/>
    <w:rsid w:val="00CE5A90"/>
    <w:rsid w:val="00CE6E15"/>
    <w:rsid w:val="00CE75D3"/>
    <w:rsid w:val="00CF0A5E"/>
    <w:rsid w:val="00CF1B43"/>
    <w:rsid w:val="00CF1F61"/>
    <w:rsid w:val="00CF23B1"/>
    <w:rsid w:val="00CF2BD2"/>
    <w:rsid w:val="00CF358E"/>
    <w:rsid w:val="00CF3692"/>
    <w:rsid w:val="00CF3EB1"/>
    <w:rsid w:val="00CF41E6"/>
    <w:rsid w:val="00CF42F4"/>
    <w:rsid w:val="00CF53A5"/>
    <w:rsid w:val="00CF6CBF"/>
    <w:rsid w:val="00CF7B5B"/>
    <w:rsid w:val="00CF7C21"/>
    <w:rsid w:val="00D0053E"/>
    <w:rsid w:val="00D00A7E"/>
    <w:rsid w:val="00D0280C"/>
    <w:rsid w:val="00D02E0A"/>
    <w:rsid w:val="00D033CF"/>
    <w:rsid w:val="00D03FED"/>
    <w:rsid w:val="00D04184"/>
    <w:rsid w:val="00D0426B"/>
    <w:rsid w:val="00D04440"/>
    <w:rsid w:val="00D07DBC"/>
    <w:rsid w:val="00D0D024"/>
    <w:rsid w:val="00D10F56"/>
    <w:rsid w:val="00D11338"/>
    <w:rsid w:val="00D12DA7"/>
    <w:rsid w:val="00D136B6"/>
    <w:rsid w:val="00D14726"/>
    <w:rsid w:val="00D16684"/>
    <w:rsid w:val="00D17AFA"/>
    <w:rsid w:val="00D17C0C"/>
    <w:rsid w:val="00D17C97"/>
    <w:rsid w:val="00D20590"/>
    <w:rsid w:val="00D225FD"/>
    <w:rsid w:val="00D22D97"/>
    <w:rsid w:val="00D236D3"/>
    <w:rsid w:val="00D24569"/>
    <w:rsid w:val="00D25735"/>
    <w:rsid w:val="00D26492"/>
    <w:rsid w:val="00D2706F"/>
    <w:rsid w:val="00D27681"/>
    <w:rsid w:val="00D27700"/>
    <w:rsid w:val="00D30499"/>
    <w:rsid w:val="00D30ADC"/>
    <w:rsid w:val="00D30E4F"/>
    <w:rsid w:val="00D316E2"/>
    <w:rsid w:val="00D32309"/>
    <w:rsid w:val="00D33284"/>
    <w:rsid w:val="00D35A77"/>
    <w:rsid w:val="00D35A90"/>
    <w:rsid w:val="00D36033"/>
    <w:rsid w:val="00D3717F"/>
    <w:rsid w:val="00D37F88"/>
    <w:rsid w:val="00D40235"/>
    <w:rsid w:val="00D413AF"/>
    <w:rsid w:val="00D41551"/>
    <w:rsid w:val="00D42392"/>
    <w:rsid w:val="00D4259C"/>
    <w:rsid w:val="00D44731"/>
    <w:rsid w:val="00D44C2C"/>
    <w:rsid w:val="00D4575A"/>
    <w:rsid w:val="00D457D9"/>
    <w:rsid w:val="00D462B9"/>
    <w:rsid w:val="00D46909"/>
    <w:rsid w:val="00D46BA8"/>
    <w:rsid w:val="00D47EE1"/>
    <w:rsid w:val="00D5006A"/>
    <w:rsid w:val="00D51254"/>
    <w:rsid w:val="00D512C5"/>
    <w:rsid w:val="00D51B81"/>
    <w:rsid w:val="00D533B5"/>
    <w:rsid w:val="00D53546"/>
    <w:rsid w:val="00D5392C"/>
    <w:rsid w:val="00D53DF9"/>
    <w:rsid w:val="00D56284"/>
    <w:rsid w:val="00D56C4F"/>
    <w:rsid w:val="00D56E6E"/>
    <w:rsid w:val="00D56FC2"/>
    <w:rsid w:val="00D608A7"/>
    <w:rsid w:val="00D60C45"/>
    <w:rsid w:val="00D61739"/>
    <w:rsid w:val="00D624CD"/>
    <w:rsid w:val="00D63039"/>
    <w:rsid w:val="00D651ED"/>
    <w:rsid w:val="00D65903"/>
    <w:rsid w:val="00D65C0F"/>
    <w:rsid w:val="00D674DA"/>
    <w:rsid w:val="00D67500"/>
    <w:rsid w:val="00D67DB5"/>
    <w:rsid w:val="00D71262"/>
    <w:rsid w:val="00D7133A"/>
    <w:rsid w:val="00D7191C"/>
    <w:rsid w:val="00D72318"/>
    <w:rsid w:val="00D72A47"/>
    <w:rsid w:val="00D72A84"/>
    <w:rsid w:val="00D7378E"/>
    <w:rsid w:val="00D75924"/>
    <w:rsid w:val="00D75D2D"/>
    <w:rsid w:val="00D76734"/>
    <w:rsid w:val="00D768B0"/>
    <w:rsid w:val="00D7751D"/>
    <w:rsid w:val="00D776BF"/>
    <w:rsid w:val="00D8164F"/>
    <w:rsid w:val="00D8237F"/>
    <w:rsid w:val="00D8288D"/>
    <w:rsid w:val="00D83861"/>
    <w:rsid w:val="00D86FE4"/>
    <w:rsid w:val="00D871C1"/>
    <w:rsid w:val="00D8721E"/>
    <w:rsid w:val="00D90D1D"/>
    <w:rsid w:val="00D931F8"/>
    <w:rsid w:val="00D93218"/>
    <w:rsid w:val="00D93BB6"/>
    <w:rsid w:val="00D94912"/>
    <w:rsid w:val="00D9605B"/>
    <w:rsid w:val="00D96301"/>
    <w:rsid w:val="00D96521"/>
    <w:rsid w:val="00D96B0C"/>
    <w:rsid w:val="00D97DE9"/>
    <w:rsid w:val="00DA077C"/>
    <w:rsid w:val="00DA1794"/>
    <w:rsid w:val="00DA306A"/>
    <w:rsid w:val="00DA44D9"/>
    <w:rsid w:val="00DA48DD"/>
    <w:rsid w:val="00DA503C"/>
    <w:rsid w:val="00DA66B5"/>
    <w:rsid w:val="00DA68A7"/>
    <w:rsid w:val="00DA7564"/>
    <w:rsid w:val="00DB05B2"/>
    <w:rsid w:val="00DB1F13"/>
    <w:rsid w:val="00DB202B"/>
    <w:rsid w:val="00DB277E"/>
    <w:rsid w:val="00DB388E"/>
    <w:rsid w:val="00DB3CFF"/>
    <w:rsid w:val="00DB3DCE"/>
    <w:rsid w:val="00DB4118"/>
    <w:rsid w:val="00DB5787"/>
    <w:rsid w:val="00DB6645"/>
    <w:rsid w:val="00DB6E2E"/>
    <w:rsid w:val="00DB7E23"/>
    <w:rsid w:val="00DBD2CA"/>
    <w:rsid w:val="00DC01C8"/>
    <w:rsid w:val="00DC03DC"/>
    <w:rsid w:val="00DC0408"/>
    <w:rsid w:val="00DC07D8"/>
    <w:rsid w:val="00DC09EC"/>
    <w:rsid w:val="00DC12AF"/>
    <w:rsid w:val="00DC5391"/>
    <w:rsid w:val="00DC60AF"/>
    <w:rsid w:val="00DC6A6C"/>
    <w:rsid w:val="00DD0757"/>
    <w:rsid w:val="00DD1130"/>
    <w:rsid w:val="00DD1240"/>
    <w:rsid w:val="00DD271B"/>
    <w:rsid w:val="00DD4B8E"/>
    <w:rsid w:val="00DD5078"/>
    <w:rsid w:val="00DD534D"/>
    <w:rsid w:val="00DD575D"/>
    <w:rsid w:val="00DD7E08"/>
    <w:rsid w:val="00DE0613"/>
    <w:rsid w:val="00DE0679"/>
    <w:rsid w:val="00DE115F"/>
    <w:rsid w:val="00DE1956"/>
    <w:rsid w:val="00DE27F8"/>
    <w:rsid w:val="00DE307E"/>
    <w:rsid w:val="00DE30AF"/>
    <w:rsid w:val="00DE3751"/>
    <w:rsid w:val="00DE3E9D"/>
    <w:rsid w:val="00DE4C3F"/>
    <w:rsid w:val="00DE5CE9"/>
    <w:rsid w:val="00DE6868"/>
    <w:rsid w:val="00DF03BB"/>
    <w:rsid w:val="00DF0CDD"/>
    <w:rsid w:val="00DF25D8"/>
    <w:rsid w:val="00DF477D"/>
    <w:rsid w:val="00DF5819"/>
    <w:rsid w:val="00DF5BCF"/>
    <w:rsid w:val="00E0152C"/>
    <w:rsid w:val="00E01E88"/>
    <w:rsid w:val="00E026F4"/>
    <w:rsid w:val="00E02C85"/>
    <w:rsid w:val="00E03C19"/>
    <w:rsid w:val="00E05758"/>
    <w:rsid w:val="00E0614C"/>
    <w:rsid w:val="00E068D7"/>
    <w:rsid w:val="00E06C79"/>
    <w:rsid w:val="00E072D2"/>
    <w:rsid w:val="00E074E9"/>
    <w:rsid w:val="00E10F06"/>
    <w:rsid w:val="00E117B6"/>
    <w:rsid w:val="00E144E6"/>
    <w:rsid w:val="00E15CDF"/>
    <w:rsid w:val="00E15DEC"/>
    <w:rsid w:val="00E173A3"/>
    <w:rsid w:val="00E17565"/>
    <w:rsid w:val="00E17879"/>
    <w:rsid w:val="00E21C44"/>
    <w:rsid w:val="00E22FC6"/>
    <w:rsid w:val="00E23167"/>
    <w:rsid w:val="00E2343C"/>
    <w:rsid w:val="00E2399D"/>
    <w:rsid w:val="00E23C85"/>
    <w:rsid w:val="00E24B31"/>
    <w:rsid w:val="00E2676F"/>
    <w:rsid w:val="00E269C9"/>
    <w:rsid w:val="00E3066E"/>
    <w:rsid w:val="00E30B98"/>
    <w:rsid w:val="00E31D75"/>
    <w:rsid w:val="00E32226"/>
    <w:rsid w:val="00E3382F"/>
    <w:rsid w:val="00E342C2"/>
    <w:rsid w:val="00E34C90"/>
    <w:rsid w:val="00E36506"/>
    <w:rsid w:val="00E37158"/>
    <w:rsid w:val="00E37298"/>
    <w:rsid w:val="00E37599"/>
    <w:rsid w:val="00E40DC6"/>
    <w:rsid w:val="00E44015"/>
    <w:rsid w:val="00E44F70"/>
    <w:rsid w:val="00E4530E"/>
    <w:rsid w:val="00E46543"/>
    <w:rsid w:val="00E468F9"/>
    <w:rsid w:val="00E475E1"/>
    <w:rsid w:val="00E50C23"/>
    <w:rsid w:val="00E51DF9"/>
    <w:rsid w:val="00E535BC"/>
    <w:rsid w:val="00E53EBE"/>
    <w:rsid w:val="00E55A6F"/>
    <w:rsid w:val="00E55D97"/>
    <w:rsid w:val="00E6075C"/>
    <w:rsid w:val="00E62064"/>
    <w:rsid w:val="00E6283F"/>
    <w:rsid w:val="00E62D00"/>
    <w:rsid w:val="00E63357"/>
    <w:rsid w:val="00E64B69"/>
    <w:rsid w:val="00E661C5"/>
    <w:rsid w:val="00E67AC9"/>
    <w:rsid w:val="00E7196D"/>
    <w:rsid w:val="00E71D23"/>
    <w:rsid w:val="00E7202C"/>
    <w:rsid w:val="00E7264C"/>
    <w:rsid w:val="00E728B6"/>
    <w:rsid w:val="00E72D74"/>
    <w:rsid w:val="00E75B32"/>
    <w:rsid w:val="00E75D29"/>
    <w:rsid w:val="00E778EB"/>
    <w:rsid w:val="00E77A4D"/>
    <w:rsid w:val="00E77C91"/>
    <w:rsid w:val="00E80BAA"/>
    <w:rsid w:val="00E82453"/>
    <w:rsid w:val="00E84CE5"/>
    <w:rsid w:val="00E85645"/>
    <w:rsid w:val="00E866F1"/>
    <w:rsid w:val="00E869ED"/>
    <w:rsid w:val="00E86BDF"/>
    <w:rsid w:val="00E90001"/>
    <w:rsid w:val="00E91392"/>
    <w:rsid w:val="00E921C4"/>
    <w:rsid w:val="00E952C8"/>
    <w:rsid w:val="00E95879"/>
    <w:rsid w:val="00E96B63"/>
    <w:rsid w:val="00E979EB"/>
    <w:rsid w:val="00E97AC4"/>
    <w:rsid w:val="00E97E65"/>
    <w:rsid w:val="00EA0CE6"/>
    <w:rsid w:val="00EA21EB"/>
    <w:rsid w:val="00EA24B4"/>
    <w:rsid w:val="00EA27CF"/>
    <w:rsid w:val="00EA2D52"/>
    <w:rsid w:val="00EA4DCF"/>
    <w:rsid w:val="00EA5266"/>
    <w:rsid w:val="00EA7005"/>
    <w:rsid w:val="00EA7115"/>
    <w:rsid w:val="00EB014D"/>
    <w:rsid w:val="00EB13D6"/>
    <w:rsid w:val="00EB161A"/>
    <w:rsid w:val="00EB1C9E"/>
    <w:rsid w:val="00EB1FC7"/>
    <w:rsid w:val="00EB2166"/>
    <w:rsid w:val="00EB2B9F"/>
    <w:rsid w:val="00EB2E33"/>
    <w:rsid w:val="00EB3C9A"/>
    <w:rsid w:val="00EB3F6D"/>
    <w:rsid w:val="00EB463F"/>
    <w:rsid w:val="00EB4C33"/>
    <w:rsid w:val="00EB583C"/>
    <w:rsid w:val="00EB592B"/>
    <w:rsid w:val="00EB6B06"/>
    <w:rsid w:val="00EC00CB"/>
    <w:rsid w:val="00EC10BD"/>
    <w:rsid w:val="00EC1783"/>
    <w:rsid w:val="00EC19B7"/>
    <w:rsid w:val="00EC1C8C"/>
    <w:rsid w:val="00EC1D7E"/>
    <w:rsid w:val="00EC281A"/>
    <w:rsid w:val="00EC30EB"/>
    <w:rsid w:val="00EC5351"/>
    <w:rsid w:val="00EC635A"/>
    <w:rsid w:val="00EC63A7"/>
    <w:rsid w:val="00EC7585"/>
    <w:rsid w:val="00EC77E0"/>
    <w:rsid w:val="00ED0D30"/>
    <w:rsid w:val="00ED1E98"/>
    <w:rsid w:val="00ED4904"/>
    <w:rsid w:val="00ED5EA1"/>
    <w:rsid w:val="00ED61D5"/>
    <w:rsid w:val="00ED6914"/>
    <w:rsid w:val="00ED6ED1"/>
    <w:rsid w:val="00ED7765"/>
    <w:rsid w:val="00ED7C44"/>
    <w:rsid w:val="00EE00AF"/>
    <w:rsid w:val="00EE0A22"/>
    <w:rsid w:val="00EE32C3"/>
    <w:rsid w:val="00EE445D"/>
    <w:rsid w:val="00EE4FDF"/>
    <w:rsid w:val="00EE65DC"/>
    <w:rsid w:val="00EE7786"/>
    <w:rsid w:val="00EF1CC5"/>
    <w:rsid w:val="00EF3D22"/>
    <w:rsid w:val="00EF4B9A"/>
    <w:rsid w:val="00EF5358"/>
    <w:rsid w:val="00EF54C2"/>
    <w:rsid w:val="00EF7C66"/>
    <w:rsid w:val="00F00A16"/>
    <w:rsid w:val="00F00AD3"/>
    <w:rsid w:val="00F01030"/>
    <w:rsid w:val="00F026DF"/>
    <w:rsid w:val="00F038DD"/>
    <w:rsid w:val="00F04853"/>
    <w:rsid w:val="00F05847"/>
    <w:rsid w:val="00F06027"/>
    <w:rsid w:val="00F07126"/>
    <w:rsid w:val="00F07190"/>
    <w:rsid w:val="00F11FBE"/>
    <w:rsid w:val="00F132D2"/>
    <w:rsid w:val="00F1403A"/>
    <w:rsid w:val="00F15FDE"/>
    <w:rsid w:val="00F1685A"/>
    <w:rsid w:val="00F17304"/>
    <w:rsid w:val="00F20EB0"/>
    <w:rsid w:val="00F217CC"/>
    <w:rsid w:val="00F21FC2"/>
    <w:rsid w:val="00F228B3"/>
    <w:rsid w:val="00F251FF"/>
    <w:rsid w:val="00F254CD"/>
    <w:rsid w:val="00F25B03"/>
    <w:rsid w:val="00F25C19"/>
    <w:rsid w:val="00F26033"/>
    <w:rsid w:val="00F26FCA"/>
    <w:rsid w:val="00F2752E"/>
    <w:rsid w:val="00F27D7E"/>
    <w:rsid w:val="00F27F97"/>
    <w:rsid w:val="00F330C5"/>
    <w:rsid w:val="00F334B2"/>
    <w:rsid w:val="00F336F9"/>
    <w:rsid w:val="00F34F10"/>
    <w:rsid w:val="00F35458"/>
    <w:rsid w:val="00F35F66"/>
    <w:rsid w:val="00F371D9"/>
    <w:rsid w:val="00F37441"/>
    <w:rsid w:val="00F37654"/>
    <w:rsid w:val="00F377BD"/>
    <w:rsid w:val="00F40147"/>
    <w:rsid w:val="00F409C7"/>
    <w:rsid w:val="00F420FD"/>
    <w:rsid w:val="00F43F8A"/>
    <w:rsid w:val="00F44411"/>
    <w:rsid w:val="00F44BFD"/>
    <w:rsid w:val="00F45991"/>
    <w:rsid w:val="00F45D27"/>
    <w:rsid w:val="00F46418"/>
    <w:rsid w:val="00F4644A"/>
    <w:rsid w:val="00F47F9C"/>
    <w:rsid w:val="00F517C0"/>
    <w:rsid w:val="00F51F54"/>
    <w:rsid w:val="00F53C3F"/>
    <w:rsid w:val="00F54336"/>
    <w:rsid w:val="00F55191"/>
    <w:rsid w:val="00F5533B"/>
    <w:rsid w:val="00F56323"/>
    <w:rsid w:val="00F564A8"/>
    <w:rsid w:val="00F568BD"/>
    <w:rsid w:val="00F613D7"/>
    <w:rsid w:val="00F62E51"/>
    <w:rsid w:val="00F63009"/>
    <w:rsid w:val="00F643FB"/>
    <w:rsid w:val="00F644F6"/>
    <w:rsid w:val="00F67A53"/>
    <w:rsid w:val="00F74007"/>
    <w:rsid w:val="00F74461"/>
    <w:rsid w:val="00F744C4"/>
    <w:rsid w:val="00F749B5"/>
    <w:rsid w:val="00F74DCB"/>
    <w:rsid w:val="00F77946"/>
    <w:rsid w:val="00F818FB"/>
    <w:rsid w:val="00F819E2"/>
    <w:rsid w:val="00F836D4"/>
    <w:rsid w:val="00F861F3"/>
    <w:rsid w:val="00F86302"/>
    <w:rsid w:val="00F867B6"/>
    <w:rsid w:val="00F87990"/>
    <w:rsid w:val="00F87AC3"/>
    <w:rsid w:val="00F91534"/>
    <w:rsid w:val="00F9226B"/>
    <w:rsid w:val="00F94294"/>
    <w:rsid w:val="00F965F8"/>
    <w:rsid w:val="00FA00C7"/>
    <w:rsid w:val="00FA10FE"/>
    <w:rsid w:val="00FA29B2"/>
    <w:rsid w:val="00FA32B2"/>
    <w:rsid w:val="00FA3654"/>
    <w:rsid w:val="00FA3C5A"/>
    <w:rsid w:val="00FA45E5"/>
    <w:rsid w:val="00FA4822"/>
    <w:rsid w:val="00FA4A14"/>
    <w:rsid w:val="00FA55B6"/>
    <w:rsid w:val="00FA6C5F"/>
    <w:rsid w:val="00FA7ACC"/>
    <w:rsid w:val="00FA7D52"/>
    <w:rsid w:val="00FB32AB"/>
    <w:rsid w:val="00FB3494"/>
    <w:rsid w:val="00FB380A"/>
    <w:rsid w:val="00FB3BF6"/>
    <w:rsid w:val="00FB652D"/>
    <w:rsid w:val="00FB656A"/>
    <w:rsid w:val="00FB65A4"/>
    <w:rsid w:val="00FB735A"/>
    <w:rsid w:val="00FB79D0"/>
    <w:rsid w:val="00FC1029"/>
    <w:rsid w:val="00FC1932"/>
    <w:rsid w:val="00FC2446"/>
    <w:rsid w:val="00FC3653"/>
    <w:rsid w:val="00FC39B8"/>
    <w:rsid w:val="00FC3F21"/>
    <w:rsid w:val="00FC446C"/>
    <w:rsid w:val="00FC4DF1"/>
    <w:rsid w:val="00FC5A81"/>
    <w:rsid w:val="00FC5D1A"/>
    <w:rsid w:val="00FC5E32"/>
    <w:rsid w:val="00FC6F3E"/>
    <w:rsid w:val="00FD015B"/>
    <w:rsid w:val="00FD22D3"/>
    <w:rsid w:val="00FD2BE3"/>
    <w:rsid w:val="00FD3091"/>
    <w:rsid w:val="00FD357A"/>
    <w:rsid w:val="00FD3DAC"/>
    <w:rsid w:val="00FD409C"/>
    <w:rsid w:val="00FD470B"/>
    <w:rsid w:val="00FD4CAD"/>
    <w:rsid w:val="00FE0A64"/>
    <w:rsid w:val="00FE177E"/>
    <w:rsid w:val="00FE18A0"/>
    <w:rsid w:val="00FE2D7E"/>
    <w:rsid w:val="00FE3B5F"/>
    <w:rsid w:val="00FE3F31"/>
    <w:rsid w:val="00FE49CD"/>
    <w:rsid w:val="00FE4BEA"/>
    <w:rsid w:val="00FE5C5C"/>
    <w:rsid w:val="00FE6036"/>
    <w:rsid w:val="00FE6771"/>
    <w:rsid w:val="00FE6A74"/>
    <w:rsid w:val="00FE6A7A"/>
    <w:rsid w:val="00FE6D88"/>
    <w:rsid w:val="00FE7BA0"/>
    <w:rsid w:val="00FF0B24"/>
    <w:rsid w:val="00FF1AAF"/>
    <w:rsid w:val="00FF1CE4"/>
    <w:rsid w:val="00FF230D"/>
    <w:rsid w:val="00FF23A6"/>
    <w:rsid w:val="00FF263E"/>
    <w:rsid w:val="00FF32A3"/>
    <w:rsid w:val="00FF32B7"/>
    <w:rsid w:val="00FF4D6B"/>
    <w:rsid w:val="00FF6C80"/>
    <w:rsid w:val="013300AF"/>
    <w:rsid w:val="017A1815"/>
    <w:rsid w:val="01A53E1C"/>
    <w:rsid w:val="01C4D080"/>
    <w:rsid w:val="01F8AD5B"/>
    <w:rsid w:val="01FBA1B8"/>
    <w:rsid w:val="0214A1DC"/>
    <w:rsid w:val="0214F153"/>
    <w:rsid w:val="022904DC"/>
    <w:rsid w:val="023E4CD5"/>
    <w:rsid w:val="024C8141"/>
    <w:rsid w:val="0251C8E6"/>
    <w:rsid w:val="025FC9D1"/>
    <w:rsid w:val="02F7951A"/>
    <w:rsid w:val="02FAA09D"/>
    <w:rsid w:val="030D6F0B"/>
    <w:rsid w:val="0324F83E"/>
    <w:rsid w:val="032B1F5C"/>
    <w:rsid w:val="032F095D"/>
    <w:rsid w:val="03345B9A"/>
    <w:rsid w:val="037179DC"/>
    <w:rsid w:val="03B4FB2C"/>
    <w:rsid w:val="041E8745"/>
    <w:rsid w:val="04353617"/>
    <w:rsid w:val="043B2A64"/>
    <w:rsid w:val="045DD2E3"/>
    <w:rsid w:val="0463618E"/>
    <w:rsid w:val="046811BB"/>
    <w:rsid w:val="046D6E90"/>
    <w:rsid w:val="04EE7E5C"/>
    <w:rsid w:val="0518A427"/>
    <w:rsid w:val="05210B84"/>
    <w:rsid w:val="0534E81F"/>
    <w:rsid w:val="05687166"/>
    <w:rsid w:val="05A98271"/>
    <w:rsid w:val="05BBADD4"/>
    <w:rsid w:val="06576786"/>
    <w:rsid w:val="0697DCFC"/>
    <w:rsid w:val="06B585D7"/>
    <w:rsid w:val="06D27772"/>
    <w:rsid w:val="06DE0D73"/>
    <w:rsid w:val="06DFABA2"/>
    <w:rsid w:val="06E0431A"/>
    <w:rsid w:val="0744BB5A"/>
    <w:rsid w:val="0753FDF3"/>
    <w:rsid w:val="0759BF6F"/>
    <w:rsid w:val="077F99B4"/>
    <w:rsid w:val="078AC398"/>
    <w:rsid w:val="078BC0B2"/>
    <w:rsid w:val="07C01347"/>
    <w:rsid w:val="07CB810F"/>
    <w:rsid w:val="07E6205D"/>
    <w:rsid w:val="07ECDEF3"/>
    <w:rsid w:val="082B4A1D"/>
    <w:rsid w:val="0843549D"/>
    <w:rsid w:val="0856E5DE"/>
    <w:rsid w:val="086F87D6"/>
    <w:rsid w:val="08AC1B85"/>
    <w:rsid w:val="08DE2DDB"/>
    <w:rsid w:val="08EAA355"/>
    <w:rsid w:val="090B7AD4"/>
    <w:rsid w:val="093A6A19"/>
    <w:rsid w:val="096DE184"/>
    <w:rsid w:val="097BDBAE"/>
    <w:rsid w:val="09F73F2E"/>
    <w:rsid w:val="0A1441DC"/>
    <w:rsid w:val="0A7F77B7"/>
    <w:rsid w:val="0AA4F8E8"/>
    <w:rsid w:val="0ADEBE7D"/>
    <w:rsid w:val="0B998529"/>
    <w:rsid w:val="0BD4BD92"/>
    <w:rsid w:val="0C3DA21B"/>
    <w:rsid w:val="0C55F49C"/>
    <w:rsid w:val="0C7D30A2"/>
    <w:rsid w:val="0C8474A2"/>
    <w:rsid w:val="0CA24C31"/>
    <w:rsid w:val="0CB02E04"/>
    <w:rsid w:val="0CDC940E"/>
    <w:rsid w:val="0CDFBB3C"/>
    <w:rsid w:val="0CED049C"/>
    <w:rsid w:val="0CF0EB7B"/>
    <w:rsid w:val="0D0AC080"/>
    <w:rsid w:val="0D20293C"/>
    <w:rsid w:val="0D539D53"/>
    <w:rsid w:val="0D75750E"/>
    <w:rsid w:val="0DA34354"/>
    <w:rsid w:val="0DC2A7FF"/>
    <w:rsid w:val="0E05D886"/>
    <w:rsid w:val="0E0B40EE"/>
    <w:rsid w:val="0E0DF7E2"/>
    <w:rsid w:val="0E1A61C9"/>
    <w:rsid w:val="0E269DF7"/>
    <w:rsid w:val="0E4D0FB4"/>
    <w:rsid w:val="0E4DF6A3"/>
    <w:rsid w:val="0E8B1CB2"/>
    <w:rsid w:val="0EB9C3F6"/>
    <w:rsid w:val="0F00D3E6"/>
    <w:rsid w:val="0F211F80"/>
    <w:rsid w:val="0F4057D5"/>
    <w:rsid w:val="0FB30AFC"/>
    <w:rsid w:val="0FBBC1D0"/>
    <w:rsid w:val="0FC574C3"/>
    <w:rsid w:val="0FCC214B"/>
    <w:rsid w:val="0FD9557B"/>
    <w:rsid w:val="0FFA9D34"/>
    <w:rsid w:val="1027B0E1"/>
    <w:rsid w:val="104822BE"/>
    <w:rsid w:val="10536948"/>
    <w:rsid w:val="107ACC8C"/>
    <w:rsid w:val="10B01C3B"/>
    <w:rsid w:val="10B25C7A"/>
    <w:rsid w:val="10C12FD4"/>
    <w:rsid w:val="10EF1EDD"/>
    <w:rsid w:val="1146DCC4"/>
    <w:rsid w:val="1166C3B7"/>
    <w:rsid w:val="118F7196"/>
    <w:rsid w:val="11A0C298"/>
    <w:rsid w:val="11C3F6FC"/>
    <w:rsid w:val="11CB25CC"/>
    <w:rsid w:val="12298186"/>
    <w:rsid w:val="125BB49F"/>
    <w:rsid w:val="12A73753"/>
    <w:rsid w:val="12BA2CFF"/>
    <w:rsid w:val="12C070C3"/>
    <w:rsid w:val="12C35EA5"/>
    <w:rsid w:val="12C4C066"/>
    <w:rsid w:val="12C4D179"/>
    <w:rsid w:val="12C840A8"/>
    <w:rsid w:val="130C581E"/>
    <w:rsid w:val="134549CD"/>
    <w:rsid w:val="1356E94B"/>
    <w:rsid w:val="138204BA"/>
    <w:rsid w:val="138C0629"/>
    <w:rsid w:val="1390AFDB"/>
    <w:rsid w:val="13DDF7FC"/>
    <w:rsid w:val="13E184CC"/>
    <w:rsid w:val="1402C0F2"/>
    <w:rsid w:val="14126832"/>
    <w:rsid w:val="142E14B2"/>
    <w:rsid w:val="14A9138B"/>
    <w:rsid w:val="14B946B0"/>
    <w:rsid w:val="14CECD0D"/>
    <w:rsid w:val="14E0D132"/>
    <w:rsid w:val="1516B1DE"/>
    <w:rsid w:val="1536005E"/>
    <w:rsid w:val="1536B47C"/>
    <w:rsid w:val="15477F19"/>
    <w:rsid w:val="156074A5"/>
    <w:rsid w:val="156D5A59"/>
    <w:rsid w:val="15AA52AF"/>
    <w:rsid w:val="15F955A5"/>
    <w:rsid w:val="16195843"/>
    <w:rsid w:val="163BB246"/>
    <w:rsid w:val="164B80C4"/>
    <w:rsid w:val="16BCDDBD"/>
    <w:rsid w:val="16DF4CF0"/>
    <w:rsid w:val="17055A06"/>
    <w:rsid w:val="1803DE19"/>
    <w:rsid w:val="180EB886"/>
    <w:rsid w:val="183402C9"/>
    <w:rsid w:val="187C7F12"/>
    <w:rsid w:val="18ADC71F"/>
    <w:rsid w:val="1930751A"/>
    <w:rsid w:val="1950C0B4"/>
    <w:rsid w:val="19988B3D"/>
    <w:rsid w:val="19E42EB4"/>
    <w:rsid w:val="19F91C9E"/>
    <w:rsid w:val="19F932C9"/>
    <w:rsid w:val="1A35F431"/>
    <w:rsid w:val="1A6436CE"/>
    <w:rsid w:val="1A787810"/>
    <w:rsid w:val="1A97C015"/>
    <w:rsid w:val="1A9C5A17"/>
    <w:rsid w:val="1AC38EA7"/>
    <w:rsid w:val="1AD197B8"/>
    <w:rsid w:val="1AD26201"/>
    <w:rsid w:val="1AE042D9"/>
    <w:rsid w:val="1AE45B8E"/>
    <w:rsid w:val="1AE69CC8"/>
    <w:rsid w:val="1B1D9121"/>
    <w:rsid w:val="1B2BC58D"/>
    <w:rsid w:val="1B31B9DA"/>
    <w:rsid w:val="1B847C71"/>
    <w:rsid w:val="1B993885"/>
    <w:rsid w:val="1C0167F5"/>
    <w:rsid w:val="1C037241"/>
    <w:rsid w:val="1C4E4C6A"/>
    <w:rsid w:val="1C51FF7D"/>
    <w:rsid w:val="1CC92985"/>
    <w:rsid w:val="1CD5DC68"/>
    <w:rsid w:val="1CFCE59D"/>
    <w:rsid w:val="1D388E40"/>
    <w:rsid w:val="1D58A709"/>
    <w:rsid w:val="1D5A07CF"/>
    <w:rsid w:val="1D5BAD74"/>
    <w:rsid w:val="1D77701F"/>
    <w:rsid w:val="1D8C94F7"/>
    <w:rsid w:val="1DC6AA03"/>
    <w:rsid w:val="1DD2CBE9"/>
    <w:rsid w:val="1DE647FA"/>
    <w:rsid w:val="1DF225FC"/>
    <w:rsid w:val="1E1DD0A4"/>
    <w:rsid w:val="1E317B37"/>
    <w:rsid w:val="1E3DBDE0"/>
    <w:rsid w:val="1E4B3B0C"/>
    <w:rsid w:val="1E837F18"/>
    <w:rsid w:val="1E887DC1"/>
    <w:rsid w:val="1E90A7B5"/>
    <w:rsid w:val="1EAF2CE7"/>
    <w:rsid w:val="1EAF6A50"/>
    <w:rsid w:val="1F44DC21"/>
    <w:rsid w:val="1FBA5C67"/>
    <w:rsid w:val="1FE036AC"/>
    <w:rsid w:val="1FE3CE14"/>
    <w:rsid w:val="1FE6F542"/>
    <w:rsid w:val="1FFA65C0"/>
    <w:rsid w:val="203E2DBF"/>
    <w:rsid w:val="2044C517"/>
    <w:rsid w:val="2045F407"/>
    <w:rsid w:val="208E2DCF"/>
    <w:rsid w:val="209957B3"/>
    <w:rsid w:val="20DD2B45"/>
    <w:rsid w:val="2164896D"/>
    <w:rsid w:val="2175BD00"/>
    <w:rsid w:val="217A89A1"/>
    <w:rsid w:val="21DDD2F1"/>
    <w:rsid w:val="21F79941"/>
    <w:rsid w:val="21FB78AA"/>
    <w:rsid w:val="226151B0"/>
    <w:rsid w:val="226BC359"/>
    <w:rsid w:val="2271EA77"/>
    <w:rsid w:val="227E26A5"/>
    <w:rsid w:val="227FCB4F"/>
    <w:rsid w:val="229791EB"/>
    <w:rsid w:val="22A336A1"/>
    <w:rsid w:val="2334724E"/>
    <w:rsid w:val="2336B6AF"/>
    <w:rsid w:val="2340CE49"/>
    <w:rsid w:val="2343EEFC"/>
    <w:rsid w:val="2367398B"/>
    <w:rsid w:val="2374AB24"/>
    <w:rsid w:val="237CFD51"/>
    <w:rsid w:val="23826B39"/>
    <w:rsid w:val="23838916"/>
    <w:rsid w:val="23A12DD4"/>
    <w:rsid w:val="23CA9F81"/>
    <w:rsid w:val="23F7B9A9"/>
    <w:rsid w:val="24030ACB"/>
    <w:rsid w:val="24074FD6"/>
    <w:rsid w:val="242F17C1"/>
    <w:rsid w:val="2487913C"/>
    <w:rsid w:val="248A9031"/>
    <w:rsid w:val="24CC2E1C"/>
    <w:rsid w:val="24CF05D3"/>
    <w:rsid w:val="2509CEFD"/>
    <w:rsid w:val="250E9FED"/>
    <w:rsid w:val="252D0879"/>
    <w:rsid w:val="255D3E3C"/>
    <w:rsid w:val="2591CF35"/>
    <w:rsid w:val="25996D44"/>
    <w:rsid w:val="25EC450B"/>
    <w:rsid w:val="25F66EB3"/>
    <w:rsid w:val="2635B956"/>
    <w:rsid w:val="264B383D"/>
    <w:rsid w:val="2650D9F1"/>
    <w:rsid w:val="265FCD13"/>
    <w:rsid w:val="267BD3A2"/>
    <w:rsid w:val="2682B2FB"/>
    <w:rsid w:val="2686FD86"/>
    <w:rsid w:val="26BA178E"/>
    <w:rsid w:val="26C19F72"/>
    <w:rsid w:val="26E3E34A"/>
    <w:rsid w:val="275DB9AE"/>
    <w:rsid w:val="27658993"/>
    <w:rsid w:val="282911AB"/>
    <w:rsid w:val="28381060"/>
    <w:rsid w:val="28409463"/>
    <w:rsid w:val="284D5859"/>
    <w:rsid w:val="28A908B2"/>
    <w:rsid w:val="28B5A56A"/>
    <w:rsid w:val="293AF42E"/>
    <w:rsid w:val="29A97D8D"/>
    <w:rsid w:val="29C2F466"/>
    <w:rsid w:val="29DE1F99"/>
    <w:rsid w:val="29F9CC19"/>
    <w:rsid w:val="2A006371"/>
    <w:rsid w:val="2A0EDBC1"/>
    <w:rsid w:val="2A4D5D16"/>
    <w:rsid w:val="2A6A5FC4"/>
    <w:rsid w:val="2A724C4F"/>
    <w:rsid w:val="2B2D7CBA"/>
    <w:rsid w:val="2B3285FB"/>
    <w:rsid w:val="2B34E3DB"/>
    <w:rsid w:val="2B416E85"/>
    <w:rsid w:val="2B849474"/>
    <w:rsid w:val="2B87EE73"/>
    <w:rsid w:val="2BE280EF"/>
    <w:rsid w:val="2BE43FE1"/>
    <w:rsid w:val="2C0AE46F"/>
    <w:rsid w:val="2C3CAEC4"/>
    <w:rsid w:val="2C594555"/>
    <w:rsid w:val="2C5D90DB"/>
    <w:rsid w:val="2C790FA2"/>
    <w:rsid w:val="2C801CB4"/>
    <w:rsid w:val="2CB5C577"/>
    <w:rsid w:val="2CBC29FE"/>
    <w:rsid w:val="2CE182F6"/>
    <w:rsid w:val="2CE3A6C1"/>
    <w:rsid w:val="2D0D8459"/>
    <w:rsid w:val="2D4E5E76"/>
    <w:rsid w:val="2D68CAF3"/>
    <w:rsid w:val="2D823B51"/>
    <w:rsid w:val="2D9BC111"/>
    <w:rsid w:val="2E58435B"/>
    <w:rsid w:val="2E81DC46"/>
    <w:rsid w:val="2E895897"/>
    <w:rsid w:val="2E8D2D68"/>
    <w:rsid w:val="2EAD3006"/>
    <w:rsid w:val="2EBB8CAB"/>
    <w:rsid w:val="2EEBF53F"/>
    <w:rsid w:val="2F0677E7"/>
    <w:rsid w:val="2F0A7A71"/>
    <w:rsid w:val="2F1E5B29"/>
    <w:rsid w:val="2F4DAAF8"/>
    <w:rsid w:val="2F60401A"/>
    <w:rsid w:val="2F744F86"/>
    <w:rsid w:val="2FAF2DE0"/>
    <w:rsid w:val="2FCF46A9"/>
    <w:rsid w:val="2FED0192"/>
    <w:rsid w:val="30387333"/>
    <w:rsid w:val="307549CB"/>
    <w:rsid w:val="30D8C5EC"/>
    <w:rsid w:val="30EA12D1"/>
    <w:rsid w:val="310B5314"/>
    <w:rsid w:val="31173116"/>
    <w:rsid w:val="311BE143"/>
    <w:rsid w:val="3150FE21"/>
    <w:rsid w:val="31621C52"/>
    <w:rsid w:val="316F010B"/>
    <w:rsid w:val="3183313A"/>
    <w:rsid w:val="31EE026E"/>
    <w:rsid w:val="31F621CA"/>
    <w:rsid w:val="3204DDFE"/>
    <w:rsid w:val="32506C45"/>
    <w:rsid w:val="326B32D1"/>
    <w:rsid w:val="32B40FA4"/>
    <w:rsid w:val="32E4F727"/>
    <w:rsid w:val="331AFAF4"/>
    <w:rsid w:val="3341070F"/>
    <w:rsid w:val="334FD243"/>
    <w:rsid w:val="337270DA"/>
    <w:rsid w:val="337C2E65"/>
    <w:rsid w:val="3388831C"/>
    <w:rsid w:val="33A3CF12"/>
    <w:rsid w:val="33E6C32B"/>
    <w:rsid w:val="340E8B16"/>
    <w:rsid w:val="34632945"/>
    <w:rsid w:val="34B8D9BE"/>
    <w:rsid w:val="34D46998"/>
    <w:rsid w:val="3530F452"/>
    <w:rsid w:val="35489A2B"/>
    <w:rsid w:val="357EE5F9"/>
    <w:rsid w:val="35A2A0C2"/>
    <w:rsid w:val="35ADCAA6"/>
    <w:rsid w:val="35C05BAB"/>
    <w:rsid w:val="3629A4DB"/>
    <w:rsid w:val="364E9414"/>
    <w:rsid w:val="366146D7"/>
    <w:rsid w:val="3677470B"/>
    <w:rsid w:val="36809557"/>
    <w:rsid w:val="3732E298"/>
    <w:rsid w:val="3739EC83"/>
    <w:rsid w:val="376B6EA5"/>
    <w:rsid w:val="37802AB9"/>
    <w:rsid w:val="38054BC4"/>
    <w:rsid w:val="381BBB82"/>
    <w:rsid w:val="389035C1"/>
    <w:rsid w:val="38AA06A9"/>
    <w:rsid w:val="38B1C15E"/>
    <w:rsid w:val="38B28AAC"/>
    <w:rsid w:val="38B5EF43"/>
    <w:rsid w:val="38BEA617"/>
    <w:rsid w:val="38CAEC2D"/>
    <w:rsid w:val="38CCF729"/>
    <w:rsid w:val="38E21169"/>
    <w:rsid w:val="390160E4"/>
    <w:rsid w:val="391C2DEB"/>
    <w:rsid w:val="392FDBD2"/>
    <w:rsid w:val="394B567C"/>
    <w:rsid w:val="39647763"/>
    <w:rsid w:val="39821D1C"/>
    <w:rsid w:val="399A9060"/>
    <w:rsid w:val="39C18465"/>
    <w:rsid w:val="39CB3758"/>
    <w:rsid w:val="3A171320"/>
    <w:rsid w:val="3A59204A"/>
    <w:rsid w:val="3AB8FA6B"/>
    <w:rsid w:val="3AC0FD21"/>
    <w:rsid w:val="3AC4D1F2"/>
    <w:rsid w:val="3B2F0BAE"/>
    <w:rsid w:val="3B440FC3"/>
    <w:rsid w:val="3B8FF71E"/>
    <w:rsid w:val="3BD06C94"/>
    <w:rsid w:val="3BD32F1B"/>
    <w:rsid w:val="3BE72503"/>
    <w:rsid w:val="3BEA24F3"/>
    <w:rsid w:val="3C230077"/>
    <w:rsid w:val="3C33E8B5"/>
    <w:rsid w:val="3C7A406A"/>
    <w:rsid w:val="3C960DAD"/>
    <w:rsid w:val="3CA341DD"/>
    <w:rsid w:val="3CC8BAE8"/>
    <w:rsid w:val="3CF5FDF9"/>
    <w:rsid w:val="3D452928"/>
    <w:rsid w:val="3D592AA3"/>
    <w:rsid w:val="3D6037B5"/>
    <w:rsid w:val="3DBC0E51"/>
    <w:rsid w:val="3DCFF67F"/>
    <w:rsid w:val="3DEB0EF4"/>
    <w:rsid w:val="3DFEF6D7"/>
    <w:rsid w:val="3E11C545"/>
    <w:rsid w:val="3E15A4AE"/>
    <w:rsid w:val="3E67DB60"/>
    <w:rsid w:val="3E6BD674"/>
    <w:rsid w:val="3E74C019"/>
    <w:rsid w:val="3E96E233"/>
    <w:rsid w:val="3EA21AFE"/>
    <w:rsid w:val="3EAC6CAD"/>
    <w:rsid w:val="3EFEBF0A"/>
    <w:rsid w:val="3F192B87"/>
    <w:rsid w:val="3F4F4484"/>
    <w:rsid w:val="3F5667C1"/>
    <w:rsid w:val="3F62C095"/>
    <w:rsid w:val="3FBCBB99"/>
    <w:rsid w:val="3FFB26C3"/>
    <w:rsid w:val="3FFF7249"/>
    <w:rsid w:val="4010D45E"/>
    <w:rsid w:val="4046934C"/>
    <w:rsid w:val="40917E88"/>
    <w:rsid w:val="40AAD9B6"/>
    <w:rsid w:val="40B07E8C"/>
    <w:rsid w:val="40C04272"/>
    <w:rsid w:val="40D0A868"/>
    <w:rsid w:val="4108BA9E"/>
    <w:rsid w:val="4123FF50"/>
    <w:rsid w:val="41369799"/>
    <w:rsid w:val="417B8E88"/>
    <w:rsid w:val="41C5BB0E"/>
    <w:rsid w:val="420142EE"/>
    <w:rsid w:val="42429BFA"/>
    <w:rsid w:val="4245ACFD"/>
    <w:rsid w:val="426B7CAA"/>
    <w:rsid w:val="4271AE60"/>
    <w:rsid w:val="42BD473F"/>
    <w:rsid w:val="42C7C47B"/>
    <w:rsid w:val="42F151D3"/>
    <w:rsid w:val="4335B14A"/>
    <w:rsid w:val="4344473B"/>
    <w:rsid w:val="435868B0"/>
    <w:rsid w:val="435A149E"/>
    <w:rsid w:val="439CEC11"/>
    <w:rsid w:val="43A23628"/>
    <w:rsid w:val="43D0A829"/>
    <w:rsid w:val="43EF9202"/>
    <w:rsid w:val="440E7815"/>
    <w:rsid w:val="446024B2"/>
    <w:rsid w:val="44629F38"/>
    <w:rsid w:val="4499ADD9"/>
    <w:rsid w:val="44C96DE2"/>
    <w:rsid w:val="44D5FF07"/>
    <w:rsid w:val="44DC8ACC"/>
    <w:rsid w:val="44EDE761"/>
    <w:rsid w:val="44EF6F65"/>
    <w:rsid w:val="452523BB"/>
    <w:rsid w:val="456E86F3"/>
    <w:rsid w:val="4586F61A"/>
    <w:rsid w:val="45A789B5"/>
    <w:rsid w:val="45B109D7"/>
    <w:rsid w:val="45C2AA50"/>
    <w:rsid w:val="45CCCC82"/>
    <w:rsid w:val="45F54CA8"/>
    <w:rsid w:val="46302165"/>
    <w:rsid w:val="464295C4"/>
    <w:rsid w:val="4659F7B9"/>
    <w:rsid w:val="4665D5BB"/>
    <w:rsid w:val="467BFD2D"/>
    <w:rsid w:val="46A70E04"/>
    <w:rsid w:val="46B859EE"/>
    <w:rsid w:val="46C9FCD9"/>
    <w:rsid w:val="46CEB52C"/>
    <w:rsid w:val="46D9685B"/>
    <w:rsid w:val="46EBEEC8"/>
    <w:rsid w:val="46ED32E8"/>
    <w:rsid w:val="46F032D8"/>
    <w:rsid w:val="46FF42A0"/>
    <w:rsid w:val="4703A9D1"/>
    <w:rsid w:val="472876E4"/>
    <w:rsid w:val="47564FC2"/>
    <w:rsid w:val="477CC17F"/>
    <w:rsid w:val="47931642"/>
    <w:rsid w:val="480831E1"/>
    <w:rsid w:val="48155A7E"/>
    <w:rsid w:val="48553C99"/>
    <w:rsid w:val="48C55572"/>
    <w:rsid w:val="490F6552"/>
    <w:rsid w:val="4924CE0E"/>
    <w:rsid w:val="492E3900"/>
    <w:rsid w:val="494CB29F"/>
    <w:rsid w:val="49585ECB"/>
    <w:rsid w:val="49B99DCF"/>
    <w:rsid w:val="49D3B6B8"/>
    <w:rsid w:val="4A038CEC"/>
    <w:rsid w:val="4A849125"/>
    <w:rsid w:val="4ABD9F7A"/>
    <w:rsid w:val="4ADFCC2C"/>
    <w:rsid w:val="4AEE774D"/>
    <w:rsid w:val="4AFABAF1"/>
    <w:rsid w:val="4B15D416"/>
    <w:rsid w:val="4B1CAF52"/>
    <w:rsid w:val="4B2DCD83"/>
    <w:rsid w:val="4B2E4ED0"/>
    <w:rsid w:val="4B5616BB"/>
    <w:rsid w:val="4B59376E"/>
    <w:rsid w:val="4BB0D170"/>
    <w:rsid w:val="4BB8C893"/>
    <w:rsid w:val="4BC0CB49"/>
    <w:rsid w:val="4BC80B2C"/>
    <w:rsid w:val="4BD18C49"/>
    <w:rsid w:val="4BE9363F"/>
    <w:rsid w:val="4C135B0F"/>
    <w:rsid w:val="4C3F188E"/>
    <w:rsid w:val="4C6DF91E"/>
    <w:rsid w:val="4CA840FB"/>
    <w:rsid w:val="4CE0E9AE"/>
    <w:rsid w:val="4D06B95B"/>
    <w:rsid w:val="4D3035A0"/>
    <w:rsid w:val="4D39FEBE"/>
    <w:rsid w:val="4D41D619"/>
    <w:rsid w:val="4D6E1F7D"/>
    <w:rsid w:val="4D765B7F"/>
    <w:rsid w:val="4DBD71EA"/>
    <w:rsid w:val="4DC58033"/>
    <w:rsid w:val="4E0128D6"/>
    <w:rsid w:val="4E44A8D4"/>
    <w:rsid w:val="4E58898C"/>
    <w:rsid w:val="4E62DE8F"/>
    <w:rsid w:val="4E8D52D6"/>
    <w:rsid w:val="4E9849E9"/>
    <w:rsid w:val="4EC7B432"/>
    <w:rsid w:val="4F0B6D4A"/>
    <w:rsid w:val="4F1144F1"/>
    <w:rsid w:val="4F3BF79C"/>
    <w:rsid w:val="4F3FC0DA"/>
    <w:rsid w:val="4F45B527"/>
    <w:rsid w:val="4F6F643D"/>
    <w:rsid w:val="4F7D4EFD"/>
    <w:rsid w:val="4F988CEE"/>
    <w:rsid w:val="4FCA298A"/>
    <w:rsid w:val="4FE2D61A"/>
    <w:rsid w:val="501F5E36"/>
    <w:rsid w:val="50395A4F"/>
    <w:rsid w:val="5077B073"/>
    <w:rsid w:val="509F1E4F"/>
    <w:rsid w:val="50A82F32"/>
    <w:rsid w:val="50B8C17E"/>
    <w:rsid w:val="50DD082C"/>
    <w:rsid w:val="50EB05AA"/>
    <w:rsid w:val="5109B21A"/>
    <w:rsid w:val="5141806C"/>
    <w:rsid w:val="5162D938"/>
    <w:rsid w:val="51831D5C"/>
    <w:rsid w:val="51BB6168"/>
    <w:rsid w:val="51D78176"/>
    <w:rsid w:val="51EF7AE3"/>
    <w:rsid w:val="51F18C73"/>
    <w:rsid w:val="51F67293"/>
    <w:rsid w:val="5204863C"/>
    <w:rsid w:val="52771225"/>
    <w:rsid w:val="52C79382"/>
    <w:rsid w:val="52F1BD6A"/>
    <w:rsid w:val="5337F45C"/>
    <w:rsid w:val="534FDCB6"/>
    <w:rsid w:val="5396784F"/>
    <w:rsid w:val="53AF8406"/>
    <w:rsid w:val="53B1AE1A"/>
    <w:rsid w:val="53C75FD2"/>
    <w:rsid w:val="53F892AF"/>
    <w:rsid w:val="540E93DE"/>
    <w:rsid w:val="5445006F"/>
    <w:rsid w:val="544DB743"/>
    <w:rsid w:val="5468E276"/>
    <w:rsid w:val="54870206"/>
    <w:rsid w:val="54ACDC4B"/>
    <w:rsid w:val="54C2C74F"/>
    <w:rsid w:val="54F50C76"/>
    <w:rsid w:val="55343A73"/>
    <w:rsid w:val="553AB00D"/>
    <w:rsid w:val="553CF147"/>
    <w:rsid w:val="55401875"/>
    <w:rsid w:val="555A9605"/>
    <w:rsid w:val="556C4CA9"/>
    <w:rsid w:val="55B1877C"/>
    <w:rsid w:val="55BCF961"/>
    <w:rsid w:val="55C81F28"/>
    <w:rsid w:val="55F103F5"/>
    <w:rsid w:val="560A5E28"/>
    <w:rsid w:val="562C20B3"/>
    <w:rsid w:val="56370D2E"/>
    <w:rsid w:val="564B4E70"/>
    <w:rsid w:val="566EFDA6"/>
    <w:rsid w:val="56738695"/>
    <w:rsid w:val="567D8189"/>
    <w:rsid w:val="56BD1010"/>
    <w:rsid w:val="56F3D6B0"/>
    <w:rsid w:val="56FF6636"/>
    <w:rsid w:val="576C4C4E"/>
    <w:rsid w:val="57879EBF"/>
    <w:rsid w:val="578D4F28"/>
    <w:rsid w:val="57907656"/>
    <w:rsid w:val="57C288AC"/>
    <w:rsid w:val="57C9FB60"/>
    <w:rsid w:val="57DB1991"/>
    <w:rsid w:val="581A3163"/>
    <w:rsid w:val="5830FBE0"/>
    <w:rsid w:val="5871EC28"/>
    <w:rsid w:val="587C9B3A"/>
    <w:rsid w:val="58A0609B"/>
    <w:rsid w:val="58ABF89E"/>
    <w:rsid w:val="58AFAD1C"/>
    <w:rsid w:val="58B92451"/>
    <w:rsid w:val="58C625B0"/>
    <w:rsid w:val="58EE412F"/>
    <w:rsid w:val="5996069C"/>
    <w:rsid w:val="59BF1E3A"/>
    <w:rsid w:val="59F2B894"/>
    <w:rsid w:val="5A3F74D0"/>
    <w:rsid w:val="5A5487CC"/>
    <w:rsid w:val="5A649BF2"/>
    <w:rsid w:val="5A8F3B94"/>
    <w:rsid w:val="5A96E01E"/>
    <w:rsid w:val="5AB4CDD8"/>
    <w:rsid w:val="5AD02144"/>
    <w:rsid w:val="5AD64767"/>
    <w:rsid w:val="5B00A003"/>
    <w:rsid w:val="5B2BC60A"/>
    <w:rsid w:val="5B40B3F4"/>
    <w:rsid w:val="5B71A2ED"/>
    <w:rsid w:val="5BA43E01"/>
    <w:rsid w:val="5BC3D8A4"/>
    <w:rsid w:val="5BDD32D7"/>
    <w:rsid w:val="5BE84015"/>
    <w:rsid w:val="5C3DA88D"/>
    <w:rsid w:val="5C9A1284"/>
    <w:rsid w:val="5CA8F076"/>
    <w:rsid w:val="5CDD63CE"/>
    <w:rsid w:val="5D65269D"/>
    <w:rsid w:val="5D9DECF1"/>
    <w:rsid w:val="5DDF3A6A"/>
    <w:rsid w:val="5DF819CB"/>
    <w:rsid w:val="5DFD779B"/>
    <w:rsid w:val="5E0EA6DF"/>
    <w:rsid w:val="5E357E3E"/>
    <w:rsid w:val="5E8ED0B7"/>
    <w:rsid w:val="5E98A050"/>
    <w:rsid w:val="5EFAE1EE"/>
    <w:rsid w:val="5F47C568"/>
    <w:rsid w:val="5F98F885"/>
    <w:rsid w:val="5FBDF351"/>
    <w:rsid w:val="5FE24592"/>
    <w:rsid w:val="6011E4D8"/>
    <w:rsid w:val="602A581C"/>
    <w:rsid w:val="602C7893"/>
    <w:rsid w:val="60312CDD"/>
    <w:rsid w:val="6031F62B"/>
    <w:rsid w:val="604CC332"/>
    <w:rsid w:val="605D9962"/>
    <w:rsid w:val="606F3265"/>
    <w:rsid w:val="608EF79A"/>
    <w:rsid w:val="60C8314A"/>
    <w:rsid w:val="60E28897"/>
    <w:rsid w:val="60E33BBA"/>
    <w:rsid w:val="60E3C89A"/>
    <w:rsid w:val="610B8A0A"/>
    <w:rsid w:val="61584CC1"/>
    <w:rsid w:val="61838F6E"/>
    <w:rsid w:val="61B19F3A"/>
    <w:rsid w:val="622EE4CD"/>
    <w:rsid w:val="62336DBC"/>
    <w:rsid w:val="62491A5C"/>
    <w:rsid w:val="62C3C5A1"/>
    <w:rsid w:val="62D49BD1"/>
    <w:rsid w:val="6301ECE7"/>
    <w:rsid w:val="63105007"/>
    <w:rsid w:val="6332E678"/>
    <w:rsid w:val="638DB240"/>
    <w:rsid w:val="63B56918"/>
    <w:rsid w:val="63F9B264"/>
    <w:rsid w:val="6409BE4B"/>
    <w:rsid w:val="6418B268"/>
    <w:rsid w:val="645DBE87"/>
    <w:rsid w:val="6485F6AC"/>
    <w:rsid w:val="64A3B195"/>
    <w:rsid w:val="64BB465B"/>
    <w:rsid w:val="64C3A99B"/>
    <w:rsid w:val="652242BE"/>
    <w:rsid w:val="6570B9CF"/>
    <w:rsid w:val="6591F6F0"/>
    <w:rsid w:val="65AF6DF5"/>
    <w:rsid w:val="65C745A4"/>
    <w:rsid w:val="65CED91B"/>
    <w:rsid w:val="65DE42F2"/>
    <w:rsid w:val="6620CAEE"/>
    <w:rsid w:val="6649AB9E"/>
    <w:rsid w:val="666DD9F5"/>
    <w:rsid w:val="6671AA77"/>
    <w:rsid w:val="66CD9DB9"/>
    <w:rsid w:val="670E021C"/>
    <w:rsid w:val="671C8B7F"/>
    <w:rsid w:val="6721ABE6"/>
    <w:rsid w:val="674254B1"/>
    <w:rsid w:val="67802863"/>
    <w:rsid w:val="678C10FD"/>
    <w:rsid w:val="678CA875"/>
    <w:rsid w:val="67B23AB9"/>
    <w:rsid w:val="67BDCA3F"/>
    <w:rsid w:val="67E07D56"/>
    <w:rsid w:val="6811B033"/>
    <w:rsid w:val="6819BD81"/>
    <w:rsid w:val="6850E4AB"/>
    <w:rsid w:val="68573D9F"/>
    <w:rsid w:val="687FF096"/>
    <w:rsid w:val="689152AB"/>
    <w:rsid w:val="68CFC968"/>
    <w:rsid w:val="68DBB202"/>
    <w:rsid w:val="68EB8C13"/>
    <w:rsid w:val="690BBA0C"/>
    <w:rsid w:val="6935FC7D"/>
    <w:rsid w:val="694078BE"/>
    <w:rsid w:val="6947C851"/>
    <w:rsid w:val="69CCA7D6"/>
    <w:rsid w:val="69D2E424"/>
    <w:rsid w:val="69F06D37"/>
    <w:rsid w:val="69FDA167"/>
    <w:rsid w:val="6A57B911"/>
    <w:rsid w:val="6AB7E5CB"/>
    <w:rsid w:val="6ABB0261"/>
    <w:rsid w:val="6AC594CD"/>
    <w:rsid w:val="6AD127A7"/>
    <w:rsid w:val="6B2DD64B"/>
    <w:rsid w:val="6B5AA0FC"/>
    <w:rsid w:val="6B7BCC0F"/>
    <w:rsid w:val="6B919A6D"/>
    <w:rsid w:val="6B988AD9"/>
    <w:rsid w:val="6BCB2A0F"/>
    <w:rsid w:val="6BDFB352"/>
    <w:rsid w:val="6C2C5E7B"/>
    <w:rsid w:val="6C37A505"/>
    <w:rsid w:val="6C3878EB"/>
    <w:rsid w:val="6C7BD1AB"/>
    <w:rsid w:val="6CB7BE32"/>
    <w:rsid w:val="6D3A77C0"/>
    <w:rsid w:val="6D603142"/>
    <w:rsid w:val="6D94B6A8"/>
    <w:rsid w:val="6D9D1A15"/>
    <w:rsid w:val="6DAC189D"/>
    <w:rsid w:val="6E20FAF0"/>
    <w:rsid w:val="6E31E233"/>
    <w:rsid w:val="6E6E224E"/>
    <w:rsid w:val="6E72786C"/>
    <w:rsid w:val="6E7FE38A"/>
    <w:rsid w:val="6EA18457"/>
    <w:rsid w:val="6EE29562"/>
    <w:rsid w:val="6F1105B8"/>
    <w:rsid w:val="6F145FB7"/>
    <w:rsid w:val="6FA77E40"/>
    <w:rsid w:val="6FB1FB7C"/>
    <w:rsid w:val="6FF333C5"/>
    <w:rsid w:val="6FFEF521"/>
    <w:rsid w:val="702325A4"/>
    <w:rsid w:val="70240618"/>
    <w:rsid w:val="703584D3"/>
    <w:rsid w:val="7065F184"/>
    <w:rsid w:val="707FD897"/>
    <w:rsid w:val="709A8D15"/>
    <w:rsid w:val="70A0D0D9"/>
    <w:rsid w:val="70A66B17"/>
    <w:rsid w:val="70BCB02A"/>
    <w:rsid w:val="70C03584"/>
    <w:rsid w:val="70D84B97"/>
    <w:rsid w:val="70EDE724"/>
    <w:rsid w:val="7152F5E1"/>
    <w:rsid w:val="718EE780"/>
    <w:rsid w:val="71AB901F"/>
    <w:rsid w:val="71DD9162"/>
    <w:rsid w:val="71F889C4"/>
    <w:rsid w:val="72083104"/>
    <w:rsid w:val="72092E1E"/>
    <w:rsid w:val="720E41F7"/>
    <w:rsid w:val="7228E145"/>
    <w:rsid w:val="7276F3AF"/>
    <w:rsid w:val="728B2E76"/>
    <w:rsid w:val="72BB6FCC"/>
    <w:rsid w:val="72BCF8CB"/>
    <w:rsid w:val="72CB0C74"/>
    <w:rsid w:val="72D6CDD0"/>
    <w:rsid w:val="72E07530"/>
    <w:rsid w:val="73633539"/>
    <w:rsid w:val="737EA86D"/>
    <w:rsid w:val="7410345A"/>
    <w:rsid w:val="7428179C"/>
    <w:rsid w:val="7461788A"/>
    <w:rsid w:val="749AFD94"/>
    <w:rsid w:val="74B6AE31"/>
    <w:rsid w:val="74C81BD9"/>
    <w:rsid w:val="74DDB766"/>
    <w:rsid w:val="74E0471C"/>
    <w:rsid w:val="7545F8E4"/>
    <w:rsid w:val="75518352"/>
    <w:rsid w:val="755BB117"/>
    <w:rsid w:val="75625982"/>
    <w:rsid w:val="757EA292"/>
    <w:rsid w:val="75A691BB"/>
    <w:rsid w:val="75B77283"/>
    <w:rsid w:val="75BCF791"/>
    <w:rsid w:val="75F1F7C9"/>
    <w:rsid w:val="75FFA6CB"/>
    <w:rsid w:val="7637329C"/>
    <w:rsid w:val="76DA7AAD"/>
    <w:rsid w:val="76E19DEA"/>
    <w:rsid w:val="76E61F63"/>
    <w:rsid w:val="7703C421"/>
    <w:rsid w:val="772E64BE"/>
    <w:rsid w:val="77A2B3E8"/>
    <w:rsid w:val="77A6590F"/>
    <w:rsid w:val="77BC5943"/>
    <w:rsid w:val="77CCCACC"/>
    <w:rsid w:val="78380B3F"/>
    <w:rsid w:val="7880142C"/>
    <w:rsid w:val="78BBBCCF"/>
    <w:rsid w:val="78DD038D"/>
    <w:rsid w:val="79319724"/>
    <w:rsid w:val="7931BB3B"/>
    <w:rsid w:val="7938DB24"/>
    <w:rsid w:val="799C0E49"/>
    <w:rsid w:val="79D21CAE"/>
    <w:rsid w:val="79E67838"/>
    <w:rsid w:val="7A0920B7"/>
    <w:rsid w:val="7A1654E7"/>
    <w:rsid w:val="7A2C3875"/>
    <w:rsid w:val="7A3A041D"/>
    <w:rsid w:val="7A562B6F"/>
    <w:rsid w:val="7AC3D555"/>
    <w:rsid w:val="7ACC6B66"/>
    <w:rsid w:val="7AD3E13C"/>
    <w:rsid w:val="7AD9B4C6"/>
    <w:rsid w:val="7AE28C5D"/>
    <w:rsid w:val="7B140255"/>
    <w:rsid w:val="7B149EB3"/>
    <w:rsid w:val="7B1A23C1"/>
    <w:rsid w:val="7B1B1548"/>
    <w:rsid w:val="7B36613E"/>
    <w:rsid w:val="7BB76577"/>
    <w:rsid w:val="7BCAF29B"/>
    <w:rsid w:val="7BD8DF06"/>
    <w:rsid w:val="7C487D0D"/>
    <w:rsid w:val="7C5EBAAA"/>
    <w:rsid w:val="7D45222F"/>
    <w:rsid w:val="7D839E6C"/>
    <w:rsid w:val="7D85ACD5"/>
    <w:rsid w:val="7DD4EE2F"/>
    <w:rsid w:val="7E085AD0"/>
    <w:rsid w:val="7E1DAE5C"/>
    <w:rsid w:val="7E2E033F"/>
    <w:rsid w:val="7E3C5034"/>
    <w:rsid w:val="7E3DF9F6"/>
    <w:rsid w:val="7E4CED18"/>
    <w:rsid w:val="7E698087"/>
    <w:rsid w:val="7E8499AC"/>
    <w:rsid w:val="7E9F9984"/>
    <w:rsid w:val="7EA962A2"/>
    <w:rsid w:val="7ED2A4D2"/>
    <w:rsid w:val="7EEF4A1D"/>
    <w:rsid w:val="7F10B299"/>
    <w:rsid w:val="7F42DB1A"/>
    <w:rsid w:val="7F6D8137"/>
    <w:rsid w:val="7F713962"/>
    <w:rsid w:val="7F78F417"/>
    <w:rsid w:val="7F98B94C"/>
    <w:rsid w:val="7F9F98A5"/>
    <w:rsid w:val="7FCE8E65"/>
    <w:rsid w:val="7FE5F05A"/>
    <w:rsid w:val="7FE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78A23"/>
  <w15:chartTrackingRefBased/>
  <w15:docId w15:val="{96EEBC82-5076-4054-938C-5F972B9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742362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4236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4236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B3CFF"/>
    <w:pPr>
      <w:ind w:left="720"/>
      <w:contextualSpacing/>
    </w:pPr>
  </w:style>
  <w:style w:type="table" w:styleId="TabelacomGrelha">
    <w:name w:val="Table Grid"/>
    <w:basedOn w:val="Tabelanormal"/>
    <w:uiPriority w:val="39"/>
    <w:rsid w:val="002823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hyperlink" Target="https://hacker-news.firebaseio.com/v0/user/%3cUSERNAME%3e.json?print=prett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hacker-news.firebaseio.com/v0/topstories.json?print=pret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cker-news.firebaseio.com/v0/item/%3cID_DA_STORY%3e.json?print=prett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F82D-CF45-482A-AA12-2B7695DE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Relatório%20de%20estudante%20com%20fotografia.dotx</Template>
  <TotalTime>0</TotalTime>
  <Pages>1</Pages>
  <Words>4211</Words>
  <Characters>22744</Characters>
  <Application>Microsoft Office Word</Application>
  <DocSecurity>4</DocSecurity>
  <Lines>189</Lines>
  <Paragraphs>53</Paragraphs>
  <ScaleCrop>false</ScaleCrop>
  <Company/>
  <LinksUpToDate>false</LinksUpToDate>
  <CharactersWithSpaces>26902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Utilizador Convidado</cp:lastModifiedBy>
  <cp:revision>1032</cp:revision>
  <dcterms:created xsi:type="dcterms:W3CDTF">2023-03-29T19:48:00Z</dcterms:created>
  <dcterms:modified xsi:type="dcterms:W3CDTF">2023-05-16T08:33:00Z</dcterms:modified>
</cp:coreProperties>
</file>